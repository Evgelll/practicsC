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75239" w14:textId="17FB1028" w:rsidR="0002274C" w:rsidRPr="0002274C" w:rsidRDefault="006136AD" w:rsidP="0002274C">
      <w:pPr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</w:t>
      </w:r>
      <w:r w:rsidR="0002274C" w:rsidRPr="0002274C">
        <w:rPr>
          <w:b/>
          <w:bCs/>
          <w:sz w:val="28"/>
          <w:szCs w:val="28"/>
        </w:rPr>
        <w:t>Структуры данных. Алгоритмы обработки структур данных.</w:t>
      </w:r>
    </w:p>
    <w:p w14:paraId="645D2980" w14:textId="65FA4789" w:rsidR="00D333D9" w:rsidRPr="008C7074" w:rsidRDefault="00D333D9" w:rsidP="00D333D9">
      <w:pPr>
        <w:ind w:firstLine="709"/>
        <w:rPr>
          <w:sz w:val="28"/>
          <w:szCs w:val="28"/>
        </w:rPr>
      </w:pPr>
      <w:r w:rsidRPr="00E931CC">
        <w:rPr>
          <w:sz w:val="28"/>
          <w:szCs w:val="28"/>
        </w:rPr>
        <w:t>Задание 1.</w:t>
      </w:r>
    </w:p>
    <w:p w14:paraId="6DBA7942" w14:textId="77777777" w:rsidR="008C7074" w:rsidRPr="008C7074" w:rsidRDefault="008C7074" w:rsidP="008C7074">
      <w:pPr>
        <w:ind w:firstLine="709"/>
        <w:rPr>
          <w:sz w:val="28"/>
          <w:szCs w:val="28"/>
        </w:rPr>
      </w:pPr>
      <w:r w:rsidRPr="008C7074">
        <w:rPr>
          <w:sz w:val="28"/>
          <w:szCs w:val="28"/>
        </w:rPr>
        <w:t>2. Вычислить сумму и количество элементов массива вещественных</w:t>
      </w:r>
    </w:p>
    <w:p w14:paraId="18571665" w14:textId="25CABB0F" w:rsidR="00C9768E" w:rsidRDefault="008C7074" w:rsidP="008C7074">
      <w:pPr>
        <w:ind w:firstLine="709"/>
        <w:rPr>
          <w:sz w:val="28"/>
          <w:szCs w:val="28"/>
        </w:rPr>
      </w:pPr>
      <w:r w:rsidRPr="008C7074">
        <w:rPr>
          <w:sz w:val="28"/>
          <w:szCs w:val="28"/>
        </w:rPr>
        <w:t>чисел.</w:t>
      </w:r>
    </w:p>
    <w:p w14:paraId="09329FD2" w14:textId="77777777" w:rsidR="008C7074" w:rsidRDefault="008C7074" w:rsidP="008C7074">
      <w:pPr>
        <w:ind w:firstLine="709"/>
        <w:rPr>
          <w:sz w:val="28"/>
          <w:szCs w:val="28"/>
        </w:rPr>
      </w:pPr>
    </w:p>
    <w:p w14:paraId="1D99C5F0" w14:textId="77777777" w:rsidR="00D333D9" w:rsidRPr="00A94365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A94365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A94365">
        <w:rPr>
          <w:sz w:val="28"/>
          <w:szCs w:val="28"/>
        </w:rPr>
        <w:t>:</w:t>
      </w:r>
      <w:r w:rsidRPr="00A94365">
        <w:rPr>
          <w:sz w:val="28"/>
          <w:szCs w:val="28"/>
        </w:rPr>
        <w:tab/>
      </w:r>
    </w:p>
    <w:p w14:paraId="34A12916" w14:textId="6C28A8C1" w:rsidR="008C7074" w:rsidRPr="00A94365" w:rsidRDefault="008C7074" w:rsidP="008C7074">
      <w:pPr>
        <w:ind w:firstLine="709"/>
        <w:rPr>
          <w:sz w:val="28"/>
          <w:szCs w:val="28"/>
        </w:rPr>
      </w:pPr>
      <w:r w:rsidRPr="008C7074">
        <w:rPr>
          <w:sz w:val="28"/>
          <w:szCs w:val="28"/>
          <w:lang w:val="en-US"/>
        </w:rPr>
        <w:t>using</w:t>
      </w:r>
      <w:r w:rsidRPr="00A94365">
        <w:rPr>
          <w:sz w:val="28"/>
          <w:szCs w:val="28"/>
        </w:rPr>
        <w:t xml:space="preserve"> </w:t>
      </w:r>
      <w:r w:rsidRPr="008C7074">
        <w:rPr>
          <w:sz w:val="28"/>
          <w:szCs w:val="28"/>
          <w:lang w:val="en-US"/>
        </w:rPr>
        <w:t>System</w:t>
      </w:r>
      <w:r w:rsidRPr="00A94365">
        <w:rPr>
          <w:sz w:val="28"/>
          <w:szCs w:val="28"/>
        </w:rPr>
        <w:t>;</w:t>
      </w:r>
    </w:p>
    <w:p w14:paraId="3A2B4F61" w14:textId="6EDEE780" w:rsidR="008C7074" w:rsidRPr="008C7074" w:rsidRDefault="008C7074" w:rsidP="008C7074">
      <w:pPr>
        <w:ind w:firstLine="709"/>
        <w:rPr>
          <w:sz w:val="28"/>
          <w:szCs w:val="28"/>
          <w:lang w:val="en-US"/>
        </w:rPr>
      </w:pPr>
      <w:r w:rsidRPr="008C7074">
        <w:rPr>
          <w:sz w:val="28"/>
          <w:szCs w:val="28"/>
          <w:lang w:val="en-US"/>
        </w:rPr>
        <w:t xml:space="preserve">class </w:t>
      </w:r>
      <w:proofErr w:type="gramStart"/>
      <w:r w:rsidRPr="008C7074">
        <w:rPr>
          <w:sz w:val="28"/>
          <w:szCs w:val="28"/>
          <w:lang w:val="en-US"/>
        </w:rPr>
        <w:t>Program{</w:t>
      </w:r>
      <w:proofErr w:type="gramEnd"/>
    </w:p>
    <w:p w14:paraId="180391BB" w14:textId="78640F36" w:rsidR="008C7074" w:rsidRPr="008C7074" w:rsidRDefault="008C7074" w:rsidP="008C7074">
      <w:pPr>
        <w:ind w:firstLine="709"/>
        <w:rPr>
          <w:sz w:val="28"/>
          <w:szCs w:val="28"/>
          <w:lang w:val="en-US"/>
        </w:rPr>
      </w:pPr>
      <w:r w:rsidRPr="008C7074">
        <w:rPr>
          <w:sz w:val="28"/>
          <w:szCs w:val="28"/>
          <w:lang w:val="en-US"/>
        </w:rPr>
        <w:t xml:space="preserve">    static void </w:t>
      </w:r>
      <w:proofErr w:type="gramStart"/>
      <w:r w:rsidRPr="008C7074">
        <w:rPr>
          <w:sz w:val="28"/>
          <w:szCs w:val="28"/>
          <w:lang w:val="en-US"/>
        </w:rPr>
        <w:t>Main(</w:t>
      </w:r>
      <w:proofErr w:type="gramEnd"/>
      <w:r w:rsidRPr="008C7074">
        <w:rPr>
          <w:sz w:val="28"/>
          <w:szCs w:val="28"/>
          <w:lang w:val="en-US"/>
        </w:rPr>
        <w:t xml:space="preserve">) </w:t>
      </w:r>
      <w:proofErr w:type="gramStart"/>
      <w:r w:rsidRPr="008C7074">
        <w:rPr>
          <w:sz w:val="28"/>
          <w:szCs w:val="28"/>
          <w:lang w:val="en-US"/>
        </w:rPr>
        <w:t xml:space="preserve">   {</w:t>
      </w:r>
      <w:proofErr w:type="gramEnd"/>
    </w:p>
    <w:p w14:paraId="5BFA61FD" w14:textId="77777777" w:rsidR="008C7074" w:rsidRPr="008C7074" w:rsidRDefault="008C7074" w:rsidP="008C7074">
      <w:pPr>
        <w:ind w:firstLine="709"/>
        <w:rPr>
          <w:sz w:val="28"/>
          <w:szCs w:val="28"/>
          <w:lang w:val="en-US"/>
        </w:rPr>
      </w:pPr>
      <w:r w:rsidRPr="008C7074">
        <w:rPr>
          <w:sz w:val="28"/>
          <w:szCs w:val="28"/>
          <w:lang w:val="en-US"/>
        </w:rPr>
        <w:t xml:space="preserve">        Random rand = new </w:t>
      </w:r>
      <w:proofErr w:type="gramStart"/>
      <w:r w:rsidRPr="008C7074">
        <w:rPr>
          <w:sz w:val="28"/>
          <w:szCs w:val="28"/>
          <w:lang w:val="en-US"/>
        </w:rPr>
        <w:t>Random(</w:t>
      </w:r>
      <w:proofErr w:type="gramEnd"/>
      <w:r w:rsidRPr="008C7074">
        <w:rPr>
          <w:sz w:val="28"/>
          <w:szCs w:val="28"/>
          <w:lang w:val="en-US"/>
        </w:rPr>
        <w:t>);</w:t>
      </w:r>
    </w:p>
    <w:p w14:paraId="2F8E0373" w14:textId="77777777" w:rsidR="008C7074" w:rsidRPr="008C7074" w:rsidRDefault="008C7074" w:rsidP="008C7074">
      <w:pPr>
        <w:ind w:firstLine="709"/>
        <w:rPr>
          <w:sz w:val="28"/>
          <w:szCs w:val="28"/>
          <w:lang w:val="en-US"/>
        </w:rPr>
      </w:pPr>
      <w:r w:rsidRPr="008C7074">
        <w:rPr>
          <w:sz w:val="28"/>
          <w:szCs w:val="28"/>
          <w:lang w:val="en-US"/>
        </w:rPr>
        <w:t xml:space="preserve">        int size = 10;</w:t>
      </w:r>
    </w:p>
    <w:p w14:paraId="5407C7B0" w14:textId="31A8723F" w:rsidR="008C7074" w:rsidRPr="008C7074" w:rsidRDefault="008C7074" w:rsidP="008C7074">
      <w:pPr>
        <w:ind w:firstLine="709"/>
        <w:rPr>
          <w:sz w:val="28"/>
          <w:szCs w:val="28"/>
          <w:lang w:val="en-US"/>
        </w:rPr>
      </w:pPr>
      <w:r w:rsidRPr="008C7074">
        <w:rPr>
          <w:sz w:val="28"/>
          <w:szCs w:val="28"/>
          <w:lang w:val="en-US"/>
        </w:rPr>
        <w:t xml:space="preserve">        </w:t>
      </w:r>
      <w:proofErr w:type="gramStart"/>
      <w:r w:rsidRPr="008C7074">
        <w:rPr>
          <w:sz w:val="28"/>
          <w:szCs w:val="28"/>
          <w:lang w:val="en-US"/>
        </w:rPr>
        <w:t>double[</w:t>
      </w:r>
      <w:proofErr w:type="gramEnd"/>
      <w:r w:rsidRPr="008C7074">
        <w:rPr>
          <w:sz w:val="28"/>
          <w:szCs w:val="28"/>
          <w:lang w:val="en-US"/>
        </w:rPr>
        <w:t>] numbers = new double[size];</w:t>
      </w:r>
    </w:p>
    <w:p w14:paraId="7C315499" w14:textId="26339675" w:rsidR="008C7074" w:rsidRPr="008C7074" w:rsidRDefault="008C7074" w:rsidP="008C7074">
      <w:pPr>
        <w:ind w:firstLine="709"/>
        <w:rPr>
          <w:sz w:val="28"/>
          <w:szCs w:val="28"/>
          <w:lang w:val="en-US"/>
        </w:rPr>
      </w:pPr>
      <w:r w:rsidRPr="008C7074">
        <w:rPr>
          <w:sz w:val="28"/>
          <w:szCs w:val="28"/>
          <w:lang w:val="en-US"/>
        </w:rPr>
        <w:t xml:space="preserve">        for (int </w:t>
      </w:r>
      <w:proofErr w:type="spellStart"/>
      <w:r w:rsidRPr="008C7074">
        <w:rPr>
          <w:sz w:val="28"/>
          <w:szCs w:val="28"/>
          <w:lang w:val="en-US"/>
        </w:rPr>
        <w:t>i</w:t>
      </w:r>
      <w:proofErr w:type="spellEnd"/>
      <w:r w:rsidRPr="008C7074">
        <w:rPr>
          <w:sz w:val="28"/>
          <w:szCs w:val="28"/>
          <w:lang w:val="en-US"/>
        </w:rPr>
        <w:t xml:space="preserve"> = 0; </w:t>
      </w:r>
      <w:proofErr w:type="spellStart"/>
      <w:r w:rsidRPr="008C7074">
        <w:rPr>
          <w:sz w:val="28"/>
          <w:szCs w:val="28"/>
          <w:lang w:val="en-US"/>
        </w:rPr>
        <w:t>i</w:t>
      </w:r>
      <w:proofErr w:type="spellEnd"/>
      <w:r w:rsidRPr="008C7074">
        <w:rPr>
          <w:sz w:val="28"/>
          <w:szCs w:val="28"/>
          <w:lang w:val="en-US"/>
        </w:rPr>
        <w:t xml:space="preserve"> &lt; size; </w:t>
      </w:r>
      <w:proofErr w:type="spellStart"/>
      <w:r w:rsidRPr="008C7074">
        <w:rPr>
          <w:sz w:val="28"/>
          <w:szCs w:val="28"/>
          <w:lang w:val="en-US"/>
        </w:rPr>
        <w:t>i</w:t>
      </w:r>
      <w:proofErr w:type="spellEnd"/>
      <w:r w:rsidRPr="008C7074">
        <w:rPr>
          <w:sz w:val="28"/>
          <w:szCs w:val="28"/>
          <w:lang w:val="en-US"/>
        </w:rPr>
        <w:t xml:space="preserve">++)     </w:t>
      </w:r>
      <w:proofErr w:type="gramStart"/>
      <w:r w:rsidRPr="008C7074">
        <w:rPr>
          <w:sz w:val="28"/>
          <w:szCs w:val="28"/>
          <w:lang w:val="en-US"/>
        </w:rPr>
        <w:t xml:space="preserve">   {</w:t>
      </w:r>
      <w:proofErr w:type="gramEnd"/>
    </w:p>
    <w:p w14:paraId="0B877948" w14:textId="77777777" w:rsidR="008C7074" w:rsidRPr="008C7074" w:rsidRDefault="008C7074" w:rsidP="008C7074">
      <w:pPr>
        <w:ind w:firstLine="709"/>
        <w:rPr>
          <w:sz w:val="28"/>
          <w:szCs w:val="28"/>
          <w:lang w:val="en-US"/>
        </w:rPr>
      </w:pPr>
      <w:r w:rsidRPr="008C7074">
        <w:rPr>
          <w:sz w:val="28"/>
          <w:szCs w:val="28"/>
          <w:lang w:val="en-US"/>
        </w:rPr>
        <w:t xml:space="preserve">            numbers[</w:t>
      </w:r>
      <w:proofErr w:type="spellStart"/>
      <w:r w:rsidRPr="008C7074">
        <w:rPr>
          <w:sz w:val="28"/>
          <w:szCs w:val="28"/>
          <w:lang w:val="en-US"/>
        </w:rPr>
        <w:t>i</w:t>
      </w:r>
      <w:proofErr w:type="spellEnd"/>
      <w:r w:rsidRPr="008C7074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8C7074">
        <w:rPr>
          <w:sz w:val="28"/>
          <w:szCs w:val="28"/>
          <w:lang w:val="en-US"/>
        </w:rPr>
        <w:t>rand.NextDouble</w:t>
      </w:r>
      <w:proofErr w:type="spellEnd"/>
      <w:proofErr w:type="gramEnd"/>
      <w:r w:rsidRPr="008C7074">
        <w:rPr>
          <w:sz w:val="28"/>
          <w:szCs w:val="28"/>
          <w:lang w:val="en-US"/>
        </w:rPr>
        <w:t xml:space="preserve">() * 100; </w:t>
      </w:r>
    </w:p>
    <w:p w14:paraId="47A985A1" w14:textId="241FC97E" w:rsidR="008C7074" w:rsidRPr="008C7074" w:rsidRDefault="008C7074" w:rsidP="008C7074">
      <w:pPr>
        <w:ind w:firstLine="709"/>
        <w:rPr>
          <w:sz w:val="28"/>
          <w:szCs w:val="28"/>
          <w:lang w:val="en-US"/>
        </w:rPr>
      </w:pPr>
      <w:r w:rsidRPr="008C7074">
        <w:rPr>
          <w:sz w:val="28"/>
          <w:szCs w:val="28"/>
          <w:lang w:val="en-US"/>
        </w:rPr>
        <w:t xml:space="preserve">        }</w:t>
      </w:r>
    </w:p>
    <w:p w14:paraId="4D783AB1" w14:textId="77777777" w:rsidR="008C7074" w:rsidRPr="008C7074" w:rsidRDefault="008C7074" w:rsidP="008C7074">
      <w:pPr>
        <w:ind w:firstLine="709"/>
        <w:rPr>
          <w:sz w:val="28"/>
          <w:szCs w:val="28"/>
          <w:lang w:val="en-US"/>
        </w:rPr>
      </w:pPr>
      <w:r w:rsidRPr="008C7074">
        <w:rPr>
          <w:sz w:val="28"/>
          <w:szCs w:val="28"/>
          <w:lang w:val="en-US"/>
        </w:rPr>
        <w:t xml:space="preserve">        double sum = 0;</w:t>
      </w:r>
    </w:p>
    <w:p w14:paraId="2F80E21A" w14:textId="7281A915" w:rsidR="008C7074" w:rsidRPr="008C7074" w:rsidRDefault="008C7074" w:rsidP="008C7074">
      <w:pPr>
        <w:ind w:firstLine="709"/>
        <w:rPr>
          <w:sz w:val="28"/>
          <w:szCs w:val="28"/>
          <w:lang w:val="en-US"/>
        </w:rPr>
      </w:pPr>
      <w:r w:rsidRPr="008C7074">
        <w:rPr>
          <w:sz w:val="28"/>
          <w:szCs w:val="28"/>
          <w:lang w:val="en-US"/>
        </w:rPr>
        <w:t xml:space="preserve">        int count = </w:t>
      </w:r>
      <w:proofErr w:type="spellStart"/>
      <w:proofErr w:type="gramStart"/>
      <w:r w:rsidRPr="008C7074">
        <w:rPr>
          <w:sz w:val="28"/>
          <w:szCs w:val="28"/>
          <w:lang w:val="en-US"/>
        </w:rPr>
        <w:t>numbers.Length</w:t>
      </w:r>
      <w:proofErr w:type="spellEnd"/>
      <w:proofErr w:type="gramEnd"/>
      <w:r w:rsidRPr="008C7074">
        <w:rPr>
          <w:sz w:val="28"/>
          <w:szCs w:val="28"/>
          <w:lang w:val="en-US"/>
        </w:rPr>
        <w:t>;</w:t>
      </w:r>
    </w:p>
    <w:p w14:paraId="7ADDD65B" w14:textId="73408150" w:rsidR="008C7074" w:rsidRPr="008C7074" w:rsidRDefault="008C7074" w:rsidP="008C7074">
      <w:pPr>
        <w:ind w:firstLine="709"/>
        <w:rPr>
          <w:sz w:val="28"/>
          <w:szCs w:val="28"/>
          <w:lang w:val="en-US"/>
        </w:rPr>
      </w:pPr>
      <w:r w:rsidRPr="008C7074">
        <w:rPr>
          <w:sz w:val="28"/>
          <w:szCs w:val="28"/>
          <w:lang w:val="en-US"/>
        </w:rPr>
        <w:t xml:space="preserve">        foreach (double number in </w:t>
      </w:r>
      <w:proofErr w:type="gramStart"/>
      <w:r w:rsidRPr="008C7074">
        <w:rPr>
          <w:sz w:val="28"/>
          <w:szCs w:val="28"/>
          <w:lang w:val="en-US"/>
        </w:rPr>
        <w:t xml:space="preserve">numbers)   </w:t>
      </w:r>
      <w:proofErr w:type="gramEnd"/>
      <w:r w:rsidRPr="008C7074">
        <w:rPr>
          <w:sz w:val="28"/>
          <w:szCs w:val="28"/>
          <w:lang w:val="en-US"/>
        </w:rPr>
        <w:t xml:space="preserve">  </w:t>
      </w:r>
      <w:proofErr w:type="gramStart"/>
      <w:r w:rsidRPr="008C7074">
        <w:rPr>
          <w:sz w:val="28"/>
          <w:szCs w:val="28"/>
          <w:lang w:val="en-US"/>
        </w:rPr>
        <w:t xml:space="preserve">   {</w:t>
      </w:r>
      <w:proofErr w:type="gramEnd"/>
    </w:p>
    <w:p w14:paraId="2B755C9E" w14:textId="77777777" w:rsidR="008C7074" w:rsidRPr="008C7074" w:rsidRDefault="008C7074" w:rsidP="008C7074">
      <w:pPr>
        <w:ind w:firstLine="709"/>
        <w:rPr>
          <w:sz w:val="28"/>
          <w:szCs w:val="28"/>
          <w:lang w:val="en-US"/>
        </w:rPr>
      </w:pPr>
      <w:r w:rsidRPr="008C7074">
        <w:rPr>
          <w:sz w:val="28"/>
          <w:szCs w:val="28"/>
          <w:lang w:val="en-US"/>
        </w:rPr>
        <w:t xml:space="preserve">            sum += number;</w:t>
      </w:r>
    </w:p>
    <w:p w14:paraId="48BE9C21" w14:textId="0CADCF7B" w:rsidR="008C7074" w:rsidRPr="008C7074" w:rsidRDefault="008C7074" w:rsidP="008C7074">
      <w:pPr>
        <w:ind w:firstLine="709"/>
        <w:rPr>
          <w:sz w:val="28"/>
          <w:szCs w:val="28"/>
          <w:lang w:val="en-US"/>
        </w:rPr>
      </w:pPr>
      <w:r w:rsidRPr="008C7074">
        <w:rPr>
          <w:sz w:val="28"/>
          <w:szCs w:val="28"/>
          <w:lang w:val="en-US"/>
        </w:rPr>
        <w:t xml:space="preserve">        }</w:t>
      </w:r>
    </w:p>
    <w:p w14:paraId="5378773A" w14:textId="77777777" w:rsidR="008C7074" w:rsidRPr="008C7074" w:rsidRDefault="008C7074" w:rsidP="008C7074">
      <w:pPr>
        <w:ind w:firstLine="709"/>
        <w:rPr>
          <w:sz w:val="28"/>
          <w:szCs w:val="28"/>
          <w:lang w:val="en-US"/>
        </w:rPr>
      </w:pPr>
      <w:r w:rsidRPr="008C7074">
        <w:rPr>
          <w:sz w:val="28"/>
          <w:szCs w:val="28"/>
          <w:lang w:val="en-US"/>
        </w:rPr>
        <w:t xml:space="preserve">        </w:t>
      </w:r>
      <w:proofErr w:type="spellStart"/>
      <w:r w:rsidRPr="008C7074">
        <w:rPr>
          <w:sz w:val="28"/>
          <w:szCs w:val="28"/>
          <w:lang w:val="en-US"/>
        </w:rPr>
        <w:t>Console.WriteLine</w:t>
      </w:r>
      <w:proofErr w:type="spellEnd"/>
      <w:r w:rsidRPr="008C7074">
        <w:rPr>
          <w:sz w:val="28"/>
          <w:szCs w:val="28"/>
          <w:lang w:val="en-US"/>
        </w:rPr>
        <w:t>("</w:t>
      </w:r>
      <w:r w:rsidRPr="008C7074">
        <w:rPr>
          <w:sz w:val="28"/>
          <w:szCs w:val="28"/>
        </w:rPr>
        <w:t>Сгенерированный</w:t>
      </w:r>
      <w:r w:rsidRPr="008C7074">
        <w:rPr>
          <w:sz w:val="28"/>
          <w:szCs w:val="28"/>
          <w:lang w:val="en-US"/>
        </w:rPr>
        <w:t xml:space="preserve"> </w:t>
      </w:r>
      <w:r w:rsidRPr="008C7074">
        <w:rPr>
          <w:sz w:val="28"/>
          <w:szCs w:val="28"/>
        </w:rPr>
        <w:t>массив</w:t>
      </w:r>
      <w:r w:rsidRPr="008C7074">
        <w:rPr>
          <w:sz w:val="28"/>
          <w:szCs w:val="28"/>
          <w:lang w:val="en-US"/>
        </w:rPr>
        <w:t>:");</w:t>
      </w:r>
    </w:p>
    <w:p w14:paraId="68DAD733" w14:textId="02FD4714" w:rsidR="008C7074" w:rsidRPr="008C7074" w:rsidRDefault="008C7074" w:rsidP="008C7074">
      <w:pPr>
        <w:ind w:firstLine="709"/>
        <w:rPr>
          <w:sz w:val="28"/>
          <w:szCs w:val="28"/>
          <w:lang w:val="en-US"/>
        </w:rPr>
      </w:pPr>
      <w:r w:rsidRPr="008C7074">
        <w:rPr>
          <w:sz w:val="28"/>
          <w:szCs w:val="28"/>
          <w:lang w:val="en-US"/>
        </w:rPr>
        <w:t xml:space="preserve">        foreach (double number in </w:t>
      </w:r>
      <w:proofErr w:type="gramStart"/>
      <w:r w:rsidRPr="008C7074">
        <w:rPr>
          <w:sz w:val="28"/>
          <w:szCs w:val="28"/>
          <w:lang w:val="en-US"/>
        </w:rPr>
        <w:t xml:space="preserve">numbers)   </w:t>
      </w:r>
      <w:proofErr w:type="gramEnd"/>
      <w:r w:rsidRPr="008C7074">
        <w:rPr>
          <w:sz w:val="28"/>
          <w:szCs w:val="28"/>
          <w:lang w:val="en-US"/>
        </w:rPr>
        <w:t xml:space="preserve">  </w:t>
      </w:r>
      <w:proofErr w:type="gramStart"/>
      <w:r w:rsidRPr="008C7074">
        <w:rPr>
          <w:sz w:val="28"/>
          <w:szCs w:val="28"/>
          <w:lang w:val="en-US"/>
        </w:rPr>
        <w:t xml:space="preserve">   {</w:t>
      </w:r>
      <w:proofErr w:type="gramEnd"/>
    </w:p>
    <w:p w14:paraId="2E7EB11F" w14:textId="77777777" w:rsidR="008C7074" w:rsidRPr="008C7074" w:rsidRDefault="008C7074" w:rsidP="008C7074">
      <w:pPr>
        <w:ind w:firstLine="709"/>
        <w:rPr>
          <w:sz w:val="28"/>
          <w:szCs w:val="28"/>
          <w:lang w:val="en-US"/>
        </w:rPr>
      </w:pPr>
      <w:r w:rsidRPr="008C7074">
        <w:rPr>
          <w:sz w:val="28"/>
          <w:szCs w:val="28"/>
          <w:lang w:val="en-US"/>
        </w:rPr>
        <w:t xml:space="preserve">            </w:t>
      </w:r>
      <w:proofErr w:type="spellStart"/>
      <w:r w:rsidRPr="008C7074">
        <w:rPr>
          <w:sz w:val="28"/>
          <w:szCs w:val="28"/>
          <w:lang w:val="en-US"/>
        </w:rPr>
        <w:t>Console.WriteLine</w:t>
      </w:r>
      <w:proofErr w:type="spellEnd"/>
      <w:r w:rsidRPr="008C7074">
        <w:rPr>
          <w:sz w:val="28"/>
          <w:szCs w:val="28"/>
          <w:lang w:val="en-US"/>
        </w:rPr>
        <w:t>(number);</w:t>
      </w:r>
    </w:p>
    <w:p w14:paraId="1EC87D05" w14:textId="499C6FE1" w:rsidR="008C7074" w:rsidRPr="008C7074" w:rsidRDefault="008C7074" w:rsidP="008C7074">
      <w:pPr>
        <w:ind w:firstLine="709"/>
        <w:rPr>
          <w:sz w:val="28"/>
          <w:szCs w:val="28"/>
          <w:lang w:val="en-US"/>
        </w:rPr>
      </w:pPr>
      <w:r w:rsidRPr="008C7074">
        <w:rPr>
          <w:sz w:val="28"/>
          <w:szCs w:val="28"/>
          <w:lang w:val="en-US"/>
        </w:rPr>
        <w:t xml:space="preserve">        }</w:t>
      </w:r>
    </w:p>
    <w:p w14:paraId="0C70FAB7" w14:textId="77777777" w:rsidR="008C7074" w:rsidRPr="008C7074" w:rsidRDefault="008C7074" w:rsidP="008C7074">
      <w:pPr>
        <w:ind w:firstLine="709"/>
        <w:rPr>
          <w:sz w:val="28"/>
          <w:szCs w:val="28"/>
          <w:lang w:val="en-US"/>
        </w:rPr>
      </w:pPr>
      <w:r w:rsidRPr="008C7074">
        <w:rPr>
          <w:sz w:val="28"/>
          <w:szCs w:val="28"/>
          <w:lang w:val="en-US"/>
        </w:rPr>
        <w:t xml:space="preserve">        </w:t>
      </w:r>
      <w:proofErr w:type="spellStart"/>
      <w:r w:rsidRPr="008C7074">
        <w:rPr>
          <w:sz w:val="28"/>
          <w:szCs w:val="28"/>
          <w:lang w:val="en-US"/>
        </w:rPr>
        <w:t>Console.WriteLine</w:t>
      </w:r>
      <w:proofErr w:type="spellEnd"/>
      <w:r w:rsidRPr="008C7074">
        <w:rPr>
          <w:sz w:val="28"/>
          <w:szCs w:val="28"/>
          <w:lang w:val="en-US"/>
        </w:rPr>
        <w:t>($"</w:t>
      </w:r>
      <w:r w:rsidRPr="008C7074">
        <w:rPr>
          <w:sz w:val="28"/>
          <w:szCs w:val="28"/>
        </w:rPr>
        <w:t>Сумма</w:t>
      </w:r>
      <w:r w:rsidRPr="008C7074">
        <w:rPr>
          <w:sz w:val="28"/>
          <w:szCs w:val="28"/>
          <w:lang w:val="en-US"/>
        </w:rPr>
        <w:t xml:space="preserve"> </w:t>
      </w:r>
      <w:r w:rsidRPr="008C7074">
        <w:rPr>
          <w:sz w:val="28"/>
          <w:szCs w:val="28"/>
        </w:rPr>
        <w:t>элементов</w:t>
      </w:r>
      <w:r w:rsidRPr="008C7074">
        <w:rPr>
          <w:sz w:val="28"/>
          <w:szCs w:val="28"/>
          <w:lang w:val="en-US"/>
        </w:rPr>
        <w:t xml:space="preserve"> </w:t>
      </w:r>
      <w:r w:rsidRPr="008C7074">
        <w:rPr>
          <w:sz w:val="28"/>
          <w:szCs w:val="28"/>
        </w:rPr>
        <w:t>массива</w:t>
      </w:r>
      <w:r w:rsidRPr="008C7074">
        <w:rPr>
          <w:sz w:val="28"/>
          <w:szCs w:val="28"/>
          <w:lang w:val="en-US"/>
        </w:rPr>
        <w:t>: {sum}");</w:t>
      </w:r>
    </w:p>
    <w:p w14:paraId="654F0669" w14:textId="77777777" w:rsidR="008C7074" w:rsidRPr="008C7074" w:rsidRDefault="008C7074" w:rsidP="008C7074">
      <w:pPr>
        <w:ind w:firstLine="709"/>
        <w:rPr>
          <w:sz w:val="28"/>
          <w:szCs w:val="28"/>
        </w:rPr>
      </w:pPr>
      <w:r w:rsidRPr="008C7074">
        <w:rPr>
          <w:sz w:val="28"/>
          <w:szCs w:val="28"/>
          <w:lang w:val="en-US"/>
        </w:rPr>
        <w:t xml:space="preserve">        </w:t>
      </w:r>
      <w:proofErr w:type="spellStart"/>
      <w:r w:rsidRPr="008C7074">
        <w:rPr>
          <w:sz w:val="28"/>
          <w:szCs w:val="28"/>
        </w:rPr>
        <w:t>Console.WriteLine</w:t>
      </w:r>
      <w:proofErr w:type="spellEnd"/>
      <w:r w:rsidRPr="008C7074">
        <w:rPr>
          <w:sz w:val="28"/>
          <w:szCs w:val="28"/>
        </w:rPr>
        <w:t>($"Количество элементов массива: {</w:t>
      </w:r>
      <w:proofErr w:type="spellStart"/>
      <w:r w:rsidRPr="008C7074">
        <w:rPr>
          <w:sz w:val="28"/>
          <w:szCs w:val="28"/>
        </w:rPr>
        <w:t>count</w:t>
      </w:r>
      <w:proofErr w:type="spellEnd"/>
      <w:r w:rsidRPr="008C7074">
        <w:rPr>
          <w:sz w:val="28"/>
          <w:szCs w:val="28"/>
        </w:rPr>
        <w:t>}");</w:t>
      </w:r>
    </w:p>
    <w:p w14:paraId="23B5D25F" w14:textId="77777777" w:rsidR="008C7074" w:rsidRPr="008C7074" w:rsidRDefault="008C7074" w:rsidP="008C7074">
      <w:pPr>
        <w:ind w:firstLine="709"/>
        <w:rPr>
          <w:sz w:val="28"/>
          <w:szCs w:val="28"/>
        </w:rPr>
      </w:pPr>
      <w:r w:rsidRPr="008C7074">
        <w:rPr>
          <w:sz w:val="28"/>
          <w:szCs w:val="28"/>
        </w:rPr>
        <w:t xml:space="preserve">    }</w:t>
      </w:r>
    </w:p>
    <w:p w14:paraId="00681E4A" w14:textId="77777777" w:rsidR="008C7074" w:rsidRDefault="008C7074" w:rsidP="008C7074">
      <w:pPr>
        <w:ind w:firstLine="709"/>
        <w:rPr>
          <w:sz w:val="28"/>
          <w:szCs w:val="28"/>
        </w:rPr>
      </w:pPr>
      <w:r w:rsidRPr="008C7074">
        <w:rPr>
          <w:sz w:val="28"/>
          <w:szCs w:val="28"/>
        </w:rPr>
        <w:t>}</w:t>
      </w:r>
    </w:p>
    <w:p w14:paraId="0AA3C1FD" w14:textId="77777777" w:rsidR="008C7074" w:rsidRDefault="008C7074" w:rsidP="008C7074">
      <w:pPr>
        <w:ind w:firstLine="709"/>
        <w:rPr>
          <w:sz w:val="28"/>
          <w:szCs w:val="28"/>
        </w:rPr>
      </w:pPr>
    </w:p>
    <w:p w14:paraId="672F2D36" w14:textId="117CEBA0" w:rsidR="00D333D9" w:rsidRPr="000619D4" w:rsidRDefault="00D333D9" w:rsidP="008C7074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21"/>
        <w:gridCol w:w="4807"/>
      </w:tblGrid>
      <w:tr w:rsidR="00D333D9" w14:paraId="6E7908E7" w14:textId="77777777" w:rsidTr="001E7801">
        <w:tc>
          <w:tcPr>
            <w:tcW w:w="5068" w:type="dxa"/>
          </w:tcPr>
          <w:p w14:paraId="17E65F97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EDD7B4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14:paraId="1BB1CCB4" w14:textId="77777777" w:rsidTr="001E7801">
        <w:tc>
          <w:tcPr>
            <w:tcW w:w="5068" w:type="dxa"/>
          </w:tcPr>
          <w:p w14:paraId="3BC84BFF" w14:textId="77777777" w:rsidR="008C7074" w:rsidRPr="008C7074" w:rsidRDefault="008C7074" w:rsidP="008C7074">
            <w:pPr>
              <w:jc w:val="center"/>
              <w:rPr>
                <w:sz w:val="28"/>
                <w:szCs w:val="28"/>
              </w:rPr>
            </w:pPr>
            <w:r w:rsidRPr="008C7074">
              <w:rPr>
                <w:sz w:val="28"/>
                <w:szCs w:val="28"/>
              </w:rPr>
              <w:t>48,7129994963015</w:t>
            </w:r>
          </w:p>
          <w:p w14:paraId="0E185A45" w14:textId="77777777" w:rsidR="008C7074" w:rsidRPr="008C7074" w:rsidRDefault="008C7074" w:rsidP="008C7074">
            <w:pPr>
              <w:jc w:val="center"/>
              <w:rPr>
                <w:sz w:val="28"/>
                <w:szCs w:val="28"/>
              </w:rPr>
            </w:pPr>
            <w:r w:rsidRPr="008C7074">
              <w:rPr>
                <w:sz w:val="28"/>
                <w:szCs w:val="28"/>
              </w:rPr>
              <w:t>68,59415005666058</w:t>
            </w:r>
          </w:p>
          <w:p w14:paraId="574BBA5E" w14:textId="77777777" w:rsidR="008C7074" w:rsidRPr="008C7074" w:rsidRDefault="008C7074" w:rsidP="008C7074">
            <w:pPr>
              <w:jc w:val="center"/>
              <w:rPr>
                <w:sz w:val="28"/>
                <w:szCs w:val="28"/>
              </w:rPr>
            </w:pPr>
            <w:r w:rsidRPr="008C7074">
              <w:rPr>
                <w:sz w:val="28"/>
                <w:szCs w:val="28"/>
              </w:rPr>
              <w:t>3,7351510373912378</w:t>
            </w:r>
          </w:p>
          <w:p w14:paraId="0F3995EC" w14:textId="77777777" w:rsidR="008C7074" w:rsidRPr="008C7074" w:rsidRDefault="008C7074" w:rsidP="008C7074">
            <w:pPr>
              <w:jc w:val="center"/>
              <w:rPr>
                <w:sz w:val="28"/>
                <w:szCs w:val="28"/>
              </w:rPr>
            </w:pPr>
            <w:r w:rsidRPr="008C7074">
              <w:rPr>
                <w:sz w:val="28"/>
                <w:szCs w:val="28"/>
              </w:rPr>
              <w:t>21,304122514302147</w:t>
            </w:r>
          </w:p>
          <w:p w14:paraId="2F39362F" w14:textId="77777777" w:rsidR="008C7074" w:rsidRPr="008C7074" w:rsidRDefault="008C7074" w:rsidP="008C7074">
            <w:pPr>
              <w:jc w:val="center"/>
              <w:rPr>
                <w:sz w:val="28"/>
                <w:szCs w:val="28"/>
              </w:rPr>
            </w:pPr>
            <w:r w:rsidRPr="008C7074">
              <w:rPr>
                <w:sz w:val="28"/>
                <w:szCs w:val="28"/>
              </w:rPr>
              <w:t>76,94140902945873</w:t>
            </w:r>
          </w:p>
          <w:p w14:paraId="40E06C6F" w14:textId="77777777" w:rsidR="008C7074" w:rsidRPr="008C7074" w:rsidRDefault="008C7074" w:rsidP="008C7074">
            <w:pPr>
              <w:jc w:val="center"/>
              <w:rPr>
                <w:sz w:val="28"/>
                <w:szCs w:val="28"/>
              </w:rPr>
            </w:pPr>
            <w:r w:rsidRPr="008C7074">
              <w:rPr>
                <w:sz w:val="28"/>
                <w:szCs w:val="28"/>
              </w:rPr>
              <w:t>64,8483158811764</w:t>
            </w:r>
          </w:p>
          <w:p w14:paraId="7CACC379" w14:textId="77777777" w:rsidR="008C7074" w:rsidRPr="008C7074" w:rsidRDefault="008C7074" w:rsidP="008C7074">
            <w:pPr>
              <w:jc w:val="center"/>
              <w:rPr>
                <w:sz w:val="28"/>
                <w:szCs w:val="28"/>
              </w:rPr>
            </w:pPr>
            <w:r w:rsidRPr="008C7074">
              <w:rPr>
                <w:sz w:val="28"/>
                <w:szCs w:val="28"/>
              </w:rPr>
              <w:t>54,22433834098186</w:t>
            </w:r>
          </w:p>
          <w:p w14:paraId="0AD40168" w14:textId="77777777" w:rsidR="008C7074" w:rsidRPr="008C7074" w:rsidRDefault="008C7074" w:rsidP="008C7074">
            <w:pPr>
              <w:jc w:val="center"/>
              <w:rPr>
                <w:sz w:val="28"/>
                <w:szCs w:val="28"/>
              </w:rPr>
            </w:pPr>
            <w:r w:rsidRPr="008C7074">
              <w:rPr>
                <w:sz w:val="28"/>
                <w:szCs w:val="28"/>
              </w:rPr>
              <w:t>63,59127833211444</w:t>
            </w:r>
          </w:p>
          <w:p w14:paraId="02469D6B" w14:textId="77777777" w:rsidR="008C7074" w:rsidRPr="008C7074" w:rsidRDefault="008C7074" w:rsidP="008C7074">
            <w:pPr>
              <w:jc w:val="center"/>
              <w:rPr>
                <w:sz w:val="28"/>
                <w:szCs w:val="28"/>
              </w:rPr>
            </w:pPr>
            <w:r w:rsidRPr="008C7074">
              <w:rPr>
                <w:sz w:val="28"/>
                <w:szCs w:val="28"/>
              </w:rPr>
              <w:t>78,89942183381883</w:t>
            </w:r>
          </w:p>
          <w:p w14:paraId="34577124" w14:textId="6A11D2E8" w:rsidR="00D333D9" w:rsidRDefault="008C7074" w:rsidP="008C7074">
            <w:pPr>
              <w:jc w:val="center"/>
              <w:rPr>
                <w:sz w:val="28"/>
                <w:szCs w:val="28"/>
              </w:rPr>
            </w:pPr>
            <w:r w:rsidRPr="008C7074">
              <w:rPr>
                <w:sz w:val="28"/>
                <w:szCs w:val="28"/>
              </w:rPr>
              <w:t>37,34356944030339</w:t>
            </w:r>
          </w:p>
        </w:tc>
        <w:tc>
          <w:tcPr>
            <w:tcW w:w="5069" w:type="dxa"/>
          </w:tcPr>
          <w:p w14:paraId="63B5A01E" w14:textId="77777777" w:rsidR="00D333D9" w:rsidRDefault="008C7074" w:rsidP="001E7801">
            <w:pPr>
              <w:jc w:val="center"/>
              <w:rPr>
                <w:sz w:val="28"/>
                <w:szCs w:val="28"/>
              </w:rPr>
            </w:pPr>
            <w:r w:rsidRPr="008C7074">
              <w:rPr>
                <w:sz w:val="28"/>
                <w:szCs w:val="28"/>
              </w:rPr>
              <w:t>518,1947559625091</w:t>
            </w:r>
          </w:p>
          <w:p w14:paraId="199C4939" w14:textId="2AF30C0A" w:rsidR="008C7074" w:rsidRDefault="008C7074" w:rsidP="001E7801">
            <w:pPr>
              <w:jc w:val="center"/>
              <w:rPr>
                <w:sz w:val="28"/>
                <w:szCs w:val="28"/>
              </w:rPr>
            </w:pPr>
            <w:r w:rsidRPr="008C7074">
              <w:rPr>
                <w:sz w:val="28"/>
                <w:szCs w:val="28"/>
              </w:rPr>
              <w:t>10</w:t>
            </w:r>
          </w:p>
        </w:tc>
      </w:tr>
    </w:tbl>
    <w:p w14:paraId="0F06C353" w14:textId="77777777" w:rsidR="00D333D9" w:rsidRDefault="00D333D9" w:rsidP="00D333D9">
      <w:pPr>
        <w:ind w:firstLine="709"/>
        <w:rPr>
          <w:sz w:val="28"/>
          <w:szCs w:val="28"/>
        </w:rPr>
      </w:pPr>
    </w:p>
    <w:p w14:paraId="410700AD" w14:textId="77777777" w:rsidR="008C7074" w:rsidRDefault="008C7074" w:rsidP="00D333D9">
      <w:pPr>
        <w:ind w:firstLine="709"/>
        <w:rPr>
          <w:sz w:val="28"/>
          <w:szCs w:val="28"/>
        </w:rPr>
      </w:pPr>
    </w:p>
    <w:p w14:paraId="7498AEAA" w14:textId="77777777" w:rsidR="008C7074" w:rsidRDefault="008C7074" w:rsidP="00D333D9">
      <w:pPr>
        <w:ind w:firstLine="709"/>
        <w:rPr>
          <w:sz w:val="28"/>
          <w:szCs w:val="28"/>
        </w:rPr>
      </w:pPr>
    </w:p>
    <w:p w14:paraId="118007E5" w14:textId="44B1D081" w:rsidR="00D333D9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  <w:r>
        <w:rPr>
          <w:sz w:val="28"/>
          <w:szCs w:val="28"/>
        </w:rPr>
        <w:tab/>
      </w:r>
    </w:p>
    <w:p w14:paraId="77BB8D44" w14:textId="77777777" w:rsidR="00D333D9" w:rsidRDefault="00D333D9" w:rsidP="00D333D9">
      <w:pPr>
        <w:ind w:firstLine="709"/>
        <w:rPr>
          <w:sz w:val="28"/>
          <w:szCs w:val="28"/>
        </w:rPr>
      </w:pPr>
    </w:p>
    <w:p w14:paraId="712768EE" w14:textId="6AF1F6BE" w:rsidR="00D333D9" w:rsidRPr="00054FE0" w:rsidRDefault="008C7074" w:rsidP="00D333D9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8C7074">
        <w:rPr>
          <w:noProof/>
          <w:sz w:val="24"/>
          <w:szCs w:val="24"/>
        </w:rPr>
        <w:drawing>
          <wp:inline distT="0" distB="0" distL="0" distR="0" wp14:anchorId="5F93CB29" wp14:editId="13549078">
            <wp:extent cx="2499360" cy="1491866"/>
            <wp:effectExtent l="0" t="0" r="0" b="0"/>
            <wp:docPr id="1760159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59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8445" cy="149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5CCA" w14:textId="77777777" w:rsidR="00D333D9" w:rsidRDefault="00D333D9" w:rsidP="00D333D9">
      <w:pPr>
        <w:pStyle w:val="af1"/>
        <w:jc w:val="center"/>
        <w:rPr>
          <w:i w:val="0"/>
          <w:iCs w:val="0"/>
          <w:color w:val="auto"/>
          <w:sz w:val="28"/>
          <w:szCs w:val="28"/>
        </w:rPr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0E7CABDF" w14:textId="77777777" w:rsidR="008C7074" w:rsidRDefault="008C7074" w:rsidP="008C7074"/>
    <w:p w14:paraId="51A0FFA7" w14:textId="77777777" w:rsidR="008C7074" w:rsidRDefault="008C7074" w:rsidP="008C7074"/>
    <w:p w14:paraId="4B71E809" w14:textId="77777777" w:rsidR="008C7074" w:rsidRPr="008C7074" w:rsidRDefault="008C7074" w:rsidP="008C7074"/>
    <w:p w14:paraId="39815B45" w14:textId="77777777" w:rsidR="00D333D9" w:rsidRDefault="00D333D9" w:rsidP="00D333D9">
      <w:pPr>
        <w:ind w:firstLine="709"/>
        <w:rPr>
          <w:sz w:val="28"/>
          <w:szCs w:val="28"/>
        </w:rPr>
      </w:pPr>
      <w:r w:rsidRPr="00054FE0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2</w:t>
      </w:r>
      <w:r w:rsidRPr="00054FE0">
        <w:rPr>
          <w:sz w:val="28"/>
          <w:szCs w:val="28"/>
        </w:rPr>
        <w:t>.</w:t>
      </w:r>
    </w:p>
    <w:p w14:paraId="21DCA10A" w14:textId="160BDB6D" w:rsidR="00D333D9" w:rsidRDefault="008C7074" w:rsidP="00C9768E">
      <w:pPr>
        <w:ind w:firstLine="709"/>
        <w:rPr>
          <w:sz w:val="28"/>
          <w:szCs w:val="28"/>
        </w:rPr>
      </w:pPr>
      <w:r w:rsidRPr="008C7074">
        <w:rPr>
          <w:sz w:val="28"/>
          <w:szCs w:val="28"/>
        </w:rPr>
        <w:t>2. Удалить все пробелы из строки.</w:t>
      </w:r>
    </w:p>
    <w:p w14:paraId="281AC072" w14:textId="77777777" w:rsidR="00D333D9" w:rsidRDefault="00D333D9" w:rsidP="00D333D9">
      <w:pPr>
        <w:ind w:firstLine="709"/>
        <w:rPr>
          <w:sz w:val="28"/>
          <w:szCs w:val="28"/>
        </w:rPr>
      </w:pPr>
    </w:p>
    <w:p w14:paraId="255597A7" w14:textId="77777777" w:rsidR="00D333D9" w:rsidRPr="00A94365" w:rsidRDefault="00D333D9" w:rsidP="00D333D9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A9436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A94365">
        <w:rPr>
          <w:sz w:val="28"/>
          <w:szCs w:val="28"/>
          <w:lang w:val="en-US"/>
        </w:rPr>
        <w:t>:</w:t>
      </w:r>
      <w:r w:rsidRPr="00A94365">
        <w:rPr>
          <w:sz w:val="28"/>
          <w:szCs w:val="28"/>
          <w:lang w:val="en-US"/>
        </w:rPr>
        <w:tab/>
      </w:r>
    </w:p>
    <w:p w14:paraId="7642CDEC" w14:textId="7568BF7E" w:rsidR="008C7074" w:rsidRPr="008C7074" w:rsidRDefault="008C7074" w:rsidP="008C7074">
      <w:pPr>
        <w:ind w:firstLine="709"/>
        <w:rPr>
          <w:sz w:val="28"/>
          <w:szCs w:val="28"/>
          <w:lang w:val="en-US"/>
        </w:rPr>
      </w:pPr>
      <w:r w:rsidRPr="008C7074">
        <w:rPr>
          <w:sz w:val="28"/>
          <w:szCs w:val="28"/>
          <w:lang w:val="en-US"/>
        </w:rPr>
        <w:t>using System;</w:t>
      </w:r>
    </w:p>
    <w:p w14:paraId="4859A723" w14:textId="4E87395C" w:rsidR="008C7074" w:rsidRPr="008C7074" w:rsidRDefault="008C7074" w:rsidP="008C7074">
      <w:pPr>
        <w:ind w:firstLine="709"/>
        <w:rPr>
          <w:sz w:val="28"/>
          <w:szCs w:val="28"/>
          <w:lang w:val="en-US"/>
        </w:rPr>
      </w:pPr>
      <w:r w:rsidRPr="008C7074">
        <w:rPr>
          <w:sz w:val="28"/>
          <w:szCs w:val="28"/>
          <w:lang w:val="en-US"/>
        </w:rPr>
        <w:t xml:space="preserve">class </w:t>
      </w:r>
      <w:proofErr w:type="gramStart"/>
      <w:r w:rsidRPr="008C7074">
        <w:rPr>
          <w:sz w:val="28"/>
          <w:szCs w:val="28"/>
          <w:lang w:val="en-US"/>
        </w:rPr>
        <w:t>Program{</w:t>
      </w:r>
      <w:proofErr w:type="gramEnd"/>
    </w:p>
    <w:p w14:paraId="3A9A51BD" w14:textId="34B0708A" w:rsidR="008C7074" w:rsidRPr="008C7074" w:rsidRDefault="008C7074" w:rsidP="008C7074">
      <w:pPr>
        <w:ind w:firstLine="709"/>
        <w:rPr>
          <w:sz w:val="28"/>
          <w:szCs w:val="28"/>
          <w:lang w:val="en-US"/>
        </w:rPr>
      </w:pPr>
      <w:r w:rsidRPr="008C7074">
        <w:rPr>
          <w:sz w:val="28"/>
          <w:szCs w:val="28"/>
          <w:lang w:val="en-US"/>
        </w:rPr>
        <w:t xml:space="preserve">    static void </w:t>
      </w:r>
      <w:proofErr w:type="gramStart"/>
      <w:r w:rsidRPr="008C7074">
        <w:rPr>
          <w:sz w:val="28"/>
          <w:szCs w:val="28"/>
          <w:lang w:val="en-US"/>
        </w:rPr>
        <w:t>Main(</w:t>
      </w:r>
      <w:proofErr w:type="gramEnd"/>
      <w:r w:rsidRPr="008C7074">
        <w:rPr>
          <w:sz w:val="28"/>
          <w:szCs w:val="28"/>
          <w:lang w:val="en-US"/>
        </w:rPr>
        <w:t xml:space="preserve">) </w:t>
      </w:r>
      <w:proofErr w:type="gramStart"/>
      <w:r w:rsidRPr="008C7074">
        <w:rPr>
          <w:sz w:val="28"/>
          <w:szCs w:val="28"/>
          <w:lang w:val="en-US"/>
        </w:rPr>
        <w:t xml:space="preserve">   {</w:t>
      </w:r>
      <w:proofErr w:type="gramEnd"/>
    </w:p>
    <w:p w14:paraId="4D3E8B90" w14:textId="77777777" w:rsidR="008C7074" w:rsidRPr="008C7074" w:rsidRDefault="008C7074" w:rsidP="008C7074">
      <w:pPr>
        <w:ind w:firstLine="709"/>
        <w:rPr>
          <w:sz w:val="28"/>
          <w:szCs w:val="28"/>
          <w:lang w:val="en-US"/>
        </w:rPr>
      </w:pPr>
      <w:r w:rsidRPr="008C7074">
        <w:rPr>
          <w:sz w:val="28"/>
          <w:szCs w:val="28"/>
          <w:lang w:val="en-US"/>
        </w:rPr>
        <w:t xml:space="preserve">        </w:t>
      </w:r>
      <w:proofErr w:type="spellStart"/>
      <w:r w:rsidRPr="008C7074">
        <w:rPr>
          <w:sz w:val="28"/>
          <w:szCs w:val="28"/>
          <w:lang w:val="en-US"/>
        </w:rPr>
        <w:t>Console.Write</w:t>
      </w:r>
      <w:proofErr w:type="spellEnd"/>
      <w:r w:rsidRPr="008C7074">
        <w:rPr>
          <w:sz w:val="28"/>
          <w:szCs w:val="28"/>
          <w:lang w:val="en-US"/>
        </w:rPr>
        <w:t>("</w:t>
      </w:r>
      <w:r w:rsidRPr="008C7074">
        <w:rPr>
          <w:sz w:val="28"/>
          <w:szCs w:val="28"/>
        </w:rPr>
        <w:t>Введите</w:t>
      </w:r>
      <w:r w:rsidRPr="008C7074">
        <w:rPr>
          <w:sz w:val="28"/>
          <w:szCs w:val="28"/>
          <w:lang w:val="en-US"/>
        </w:rPr>
        <w:t xml:space="preserve"> </w:t>
      </w:r>
      <w:r w:rsidRPr="008C7074">
        <w:rPr>
          <w:sz w:val="28"/>
          <w:szCs w:val="28"/>
        </w:rPr>
        <w:t>строку</w:t>
      </w:r>
      <w:r w:rsidRPr="008C7074">
        <w:rPr>
          <w:sz w:val="28"/>
          <w:szCs w:val="28"/>
          <w:lang w:val="en-US"/>
        </w:rPr>
        <w:t>: ");</w:t>
      </w:r>
    </w:p>
    <w:p w14:paraId="1AA5A2B7" w14:textId="6FDA2A1C" w:rsidR="008C7074" w:rsidRPr="008C7074" w:rsidRDefault="008C7074" w:rsidP="008C7074">
      <w:pPr>
        <w:ind w:firstLine="709"/>
        <w:rPr>
          <w:sz w:val="28"/>
          <w:szCs w:val="28"/>
          <w:lang w:val="en-US"/>
        </w:rPr>
      </w:pPr>
      <w:r w:rsidRPr="008C7074">
        <w:rPr>
          <w:sz w:val="28"/>
          <w:szCs w:val="28"/>
          <w:lang w:val="en-US"/>
        </w:rPr>
        <w:t xml:space="preserve">        string input = </w:t>
      </w:r>
      <w:proofErr w:type="spellStart"/>
      <w:r w:rsidRPr="008C7074">
        <w:rPr>
          <w:sz w:val="28"/>
          <w:szCs w:val="28"/>
          <w:lang w:val="en-US"/>
        </w:rPr>
        <w:t>Console.ReadLine</w:t>
      </w:r>
      <w:proofErr w:type="spellEnd"/>
      <w:r w:rsidRPr="008C7074">
        <w:rPr>
          <w:sz w:val="28"/>
          <w:szCs w:val="28"/>
          <w:lang w:val="en-US"/>
        </w:rPr>
        <w:t>();</w:t>
      </w:r>
    </w:p>
    <w:p w14:paraId="7F58856F" w14:textId="1F8E550E" w:rsidR="008C7074" w:rsidRPr="008C7074" w:rsidRDefault="008C7074" w:rsidP="008C7074">
      <w:pPr>
        <w:ind w:firstLine="709"/>
        <w:rPr>
          <w:sz w:val="28"/>
          <w:szCs w:val="28"/>
          <w:lang w:val="en-US"/>
        </w:rPr>
      </w:pPr>
      <w:r w:rsidRPr="008C7074">
        <w:rPr>
          <w:sz w:val="28"/>
          <w:szCs w:val="28"/>
          <w:lang w:val="en-US"/>
        </w:rPr>
        <w:t xml:space="preserve">        string result = </w:t>
      </w:r>
      <w:proofErr w:type="spellStart"/>
      <w:proofErr w:type="gramStart"/>
      <w:r w:rsidRPr="008C7074">
        <w:rPr>
          <w:sz w:val="28"/>
          <w:szCs w:val="28"/>
          <w:lang w:val="en-US"/>
        </w:rPr>
        <w:t>input.Replace</w:t>
      </w:r>
      <w:proofErr w:type="spellEnd"/>
      <w:proofErr w:type="gramEnd"/>
      <w:r w:rsidRPr="008C7074">
        <w:rPr>
          <w:sz w:val="28"/>
          <w:szCs w:val="28"/>
          <w:lang w:val="en-US"/>
        </w:rPr>
        <w:t>(" ", "");</w:t>
      </w:r>
    </w:p>
    <w:p w14:paraId="0203DDCD" w14:textId="77777777" w:rsidR="008C7074" w:rsidRPr="00EC214F" w:rsidRDefault="008C7074" w:rsidP="008C7074">
      <w:pPr>
        <w:ind w:firstLine="709"/>
        <w:rPr>
          <w:sz w:val="28"/>
          <w:szCs w:val="28"/>
          <w:lang w:val="en-US"/>
        </w:rPr>
      </w:pPr>
      <w:r w:rsidRPr="008C7074">
        <w:rPr>
          <w:sz w:val="28"/>
          <w:szCs w:val="28"/>
          <w:lang w:val="en-US"/>
        </w:rPr>
        <w:t xml:space="preserve">        Console</w:t>
      </w:r>
      <w:r w:rsidRPr="00EC214F">
        <w:rPr>
          <w:sz w:val="28"/>
          <w:szCs w:val="28"/>
          <w:lang w:val="en-US"/>
        </w:rPr>
        <w:t>.</w:t>
      </w:r>
      <w:r w:rsidRPr="008C7074">
        <w:rPr>
          <w:sz w:val="28"/>
          <w:szCs w:val="28"/>
          <w:lang w:val="en-US"/>
        </w:rPr>
        <w:t>WriteLine</w:t>
      </w:r>
      <w:r w:rsidRPr="00EC214F">
        <w:rPr>
          <w:sz w:val="28"/>
          <w:szCs w:val="28"/>
          <w:lang w:val="en-US"/>
        </w:rPr>
        <w:t>("</w:t>
      </w:r>
      <w:r w:rsidRPr="008C7074">
        <w:rPr>
          <w:sz w:val="28"/>
          <w:szCs w:val="28"/>
        </w:rPr>
        <w:t>Строка</w:t>
      </w:r>
      <w:r w:rsidRPr="00EC214F">
        <w:rPr>
          <w:sz w:val="28"/>
          <w:szCs w:val="28"/>
          <w:lang w:val="en-US"/>
        </w:rPr>
        <w:t xml:space="preserve"> </w:t>
      </w:r>
      <w:r w:rsidRPr="008C7074">
        <w:rPr>
          <w:sz w:val="28"/>
          <w:szCs w:val="28"/>
        </w:rPr>
        <w:t>без</w:t>
      </w:r>
      <w:r w:rsidRPr="00EC214F">
        <w:rPr>
          <w:sz w:val="28"/>
          <w:szCs w:val="28"/>
          <w:lang w:val="en-US"/>
        </w:rPr>
        <w:t xml:space="preserve"> </w:t>
      </w:r>
      <w:r w:rsidRPr="008C7074">
        <w:rPr>
          <w:sz w:val="28"/>
          <w:szCs w:val="28"/>
        </w:rPr>
        <w:t>пробелов</w:t>
      </w:r>
      <w:r w:rsidRPr="00EC214F">
        <w:rPr>
          <w:sz w:val="28"/>
          <w:szCs w:val="28"/>
          <w:lang w:val="en-US"/>
        </w:rPr>
        <w:t xml:space="preserve">: " + </w:t>
      </w:r>
      <w:r w:rsidRPr="008C7074">
        <w:rPr>
          <w:sz w:val="28"/>
          <w:szCs w:val="28"/>
          <w:lang w:val="en-US"/>
        </w:rPr>
        <w:t>result</w:t>
      </w:r>
      <w:r w:rsidRPr="00EC214F">
        <w:rPr>
          <w:sz w:val="28"/>
          <w:szCs w:val="28"/>
          <w:lang w:val="en-US"/>
        </w:rPr>
        <w:t>);</w:t>
      </w:r>
    </w:p>
    <w:p w14:paraId="6960B94B" w14:textId="77777777" w:rsidR="008C7074" w:rsidRPr="008C7074" w:rsidRDefault="008C7074" w:rsidP="008C7074">
      <w:pPr>
        <w:ind w:firstLine="709"/>
        <w:rPr>
          <w:sz w:val="28"/>
          <w:szCs w:val="28"/>
        </w:rPr>
      </w:pPr>
      <w:r w:rsidRPr="00EC214F">
        <w:rPr>
          <w:sz w:val="28"/>
          <w:szCs w:val="28"/>
          <w:lang w:val="en-US"/>
        </w:rPr>
        <w:t xml:space="preserve">    </w:t>
      </w:r>
      <w:r w:rsidRPr="008C7074">
        <w:rPr>
          <w:sz w:val="28"/>
          <w:szCs w:val="28"/>
        </w:rPr>
        <w:t>}</w:t>
      </w:r>
    </w:p>
    <w:p w14:paraId="6D42C5D2" w14:textId="77777777" w:rsidR="008C7074" w:rsidRDefault="008C7074" w:rsidP="008C7074">
      <w:pPr>
        <w:ind w:firstLine="709"/>
        <w:rPr>
          <w:sz w:val="28"/>
          <w:szCs w:val="28"/>
        </w:rPr>
      </w:pPr>
      <w:r w:rsidRPr="008C7074">
        <w:rPr>
          <w:sz w:val="28"/>
          <w:szCs w:val="28"/>
        </w:rPr>
        <w:t>}</w:t>
      </w:r>
    </w:p>
    <w:p w14:paraId="2120991D" w14:textId="77777777" w:rsidR="008C7074" w:rsidRDefault="008C7074" w:rsidP="008C7074">
      <w:pPr>
        <w:ind w:firstLine="709"/>
        <w:rPr>
          <w:sz w:val="28"/>
          <w:szCs w:val="28"/>
        </w:rPr>
      </w:pPr>
    </w:p>
    <w:p w14:paraId="4F4C3489" w14:textId="35ABF69C" w:rsidR="00D333D9" w:rsidRPr="000619D4" w:rsidRDefault="00D333D9" w:rsidP="008C7074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 1.</w:t>
      </w:r>
      <w:r>
        <w:rPr>
          <w:sz w:val="28"/>
          <w:szCs w:val="28"/>
        </w:rPr>
        <w:t>2</w:t>
      </w:r>
      <w:r w:rsidRPr="000619D4">
        <w:rPr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36"/>
        <w:gridCol w:w="4892"/>
      </w:tblGrid>
      <w:tr w:rsidR="00D333D9" w14:paraId="221DD4AE" w14:textId="77777777" w:rsidTr="001E7801">
        <w:tc>
          <w:tcPr>
            <w:tcW w:w="5068" w:type="dxa"/>
          </w:tcPr>
          <w:p w14:paraId="39885319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3DE8AC11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14:paraId="079201AA" w14:textId="77777777" w:rsidTr="001E7801">
        <w:tc>
          <w:tcPr>
            <w:tcW w:w="5068" w:type="dxa"/>
          </w:tcPr>
          <w:p w14:paraId="6D74DC24" w14:textId="0A1B19D4" w:rsidR="00D333D9" w:rsidRDefault="008C7074" w:rsidP="001E7801">
            <w:pPr>
              <w:jc w:val="center"/>
              <w:rPr>
                <w:sz w:val="28"/>
                <w:szCs w:val="28"/>
              </w:rPr>
            </w:pPr>
            <w:r w:rsidRPr="008C7074">
              <w:rPr>
                <w:sz w:val="28"/>
                <w:szCs w:val="28"/>
              </w:rPr>
              <w:t xml:space="preserve">привет </w:t>
            </w:r>
            <w:proofErr w:type="spellStart"/>
            <w:r w:rsidRPr="008C7074">
              <w:rPr>
                <w:sz w:val="28"/>
                <w:szCs w:val="28"/>
              </w:rPr>
              <w:t>привет</w:t>
            </w:r>
            <w:proofErr w:type="spellEnd"/>
            <w:r w:rsidRPr="008C7074">
              <w:rPr>
                <w:sz w:val="28"/>
                <w:szCs w:val="28"/>
              </w:rPr>
              <w:t xml:space="preserve"> </w:t>
            </w:r>
            <w:proofErr w:type="spellStart"/>
            <w:r w:rsidRPr="008C7074">
              <w:rPr>
                <w:sz w:val="28"/>
                <w:szCs w:val="28"/>
              </w:rPr>
              <w:t>привет</w:t>
            </w:r>
            <w:proofErr w:type="spellEnd"/>
            <w:r w:rsidRPr="008C7074">
              <w:rPr>
                <w:sz w:val="28"/>
                <w:szCs w:val="28"/>
              </w:rPr>
              <w:t xml:space="preserve"> </w:t>
            </w:r>
            <w:proofErr w:type="spellStart"/>
            <w:r w:rsidRPr="008C7074">
              <w:rPr>
                <w:sz w:val="28"/>
                <w:szCs w:val="28"/>
              </w:rPr>
              <w:t>але</w:t>
            </w:r>
            <w:proofErr w:type="spellEnd"/>
          </w:p>
        </w:tc>
        <w:tc>
          <w:tcPr>
            <w:tcW w:w="5069" w:type="dxa"/>
          </w:tcPr>
          <w:p w14:paraId="372E557A" w14:textId="433F30BD" w:rsidR="00D333D9" w:rsidRDefault="008C7074" w:rsidP="001E7801">
            <w:pPr>
              <w:jc w:val="center"/>
              <w:rPr>
                <w:sz w:val="28"/>
                <w:szCs w:val="28"/>
              </w:rPr>
            </w:pPr>
            <w:proofErr w:type="spellStart"/>
            <w:r w:rsidRPr="008C7074">
              <w:rPr>
                <w:sz w:val="28"/>
                <w:szCs w:val="28"/>
              </w:rPr>
              <w:t>приветприветприветале</w:t>
            </w:r>
            <w:proofErr w:type="spellEnd"/>
          </w:p>
        </w:tc>
      </w:tr>
    </w:tbl>
    <w:p w14:paraId="07569028" w14:textId="77777777" w:rsidR="00D333D9" w:rsidRDefault="00D333D9" w:rsidP="00D333D9">
      <w:pPr>
        <w:ind w:firstLine="709"/>
        <w:rPr>
          <w:sz w:val="28"/>
          <w:szCs w:val="28"/>
        </w:rPr>
      </w:pPr>
    </w:p>
    <w:p w14:paraId="1EE50741" w14:textId="77777777" w:rsidR="00D333D9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53540F58" w14:textId="77777777" w:rsidR="00D333D9" w:rsidRDefault="00D333D9" w:rsidP="00D333D9">
      <w:pPr>
        <w:ind w:firstLine="709"/>
        <w:rPr>
          <w:sz w:val="28"/>
          <w:szCs w:val="28"/>
        </w:rPr>
      </w:pPr>
    </w:p>
    <w:p w14:paraId="5ADD8ECA" w14:textId="1FC0DFD1" w:rsidR="00D333D9" w:rsidRPr="00054FE0" w:rsidRDefault="008C7074" w:rsidP="00D333D9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8C7074">
        <w:rPr>
          <w:noProof/>
          <w:sz w:val="24"/>
          <w:szCs w:val="24"/>
        </w:rPr>
        <w:drawing>
          <wp:inline distT="0" distB="0" distL="0" distR="0" wp14:anchorId="45570807" wp14:editId="36DBC9BD">
            <wp:extent cx="5096586" cy="552527"/>
            <wp:effectExtent l="0" t="0" r="8890" b="0"/>
            <wp:docPr id="423717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176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C3D6" w14:textId="77777777" w:rsidR="00D333D9" w:rsidRPr="00054FE0" w:rsidRDefault="00D333D9" w:rsidP="00D333D9">
      <w:pPr>
        <w:pStyle w:val="af1"/>
        <w:jc w:val="center"/>
        <w:rPr>
          <w:i w:val="0"/>
          <w:iCs w:val="0"/>
          <w:color w:val="auto"/>
          <w:sz w:val="28"/>
          <w:szCs w:val="28"/>
        </w:rPr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2</w:t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3E54A429" w14:textId="77777777" w:rsidR="00D333D9" w:rsidRPr="00805950" w:rsidRDefault="00D333D9" w:rsidP="00D333D9"/>
    <w:p w14:paraId="502A944F" w14:textId="77777777" w:rsidR="00D333D9" w:rsidRDefault="00D333D9" w:rsidP="00D333D9"/>
    <w:p w14:paraId="0C8870B8" w14:textId="77777777" w:rsidR="00D333D9" w:rsidRPr="00CA3FF1" w:rsidRDefault="00D333D9" w:rsidP="00D333D9"/>
    <w:p w14:paraId="068C072D" w14:textId="77777777" w:rsidR="003B17E3" w:rsidRPr="00746DA1" w:rsidRDefault="003B17E3" w:rsidP="00746DA1"/>
    <w:sectPr w:rsidR="003B17E3" w:rsidRPr="00746DA1" w:rsidSect="002259D4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88FA4B" w14:textId="77777777" w:rsidR="0097227B" w:rsidRDefault="0097227B">
      <w:r>
        <w:separator/>
      </w:r>
    </w:p>
  </w:endnote>
  <w:endnote w:type="continuationSeparator" w:id="0">
    <w:p w14:paraId="7CC759D4" w14:textId="77777777" w:rsidR="0097227B" w:rsidRDefault="00972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4E47B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6E175B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55A0" w14:textId="77777777" w:rsidR="00EC45D2" w:rsidRDefault="00731B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16AB75" wp14:editId="4EBC68B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6EE8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47CDC3A" w14:textId="77777777" w:rsidR="00EC45D2" w:rsidRDefault="002259D4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D092931" wp14:editId="537DFCF0">
              <wp:simplePos x="0" y="0"/>
              <wp:positionH relativeFrom="column">
                <wp:posOffset>1969770</wp:posOffset>
              </wp:positionH>
              <wp:positionV relativeFrom="paragraph">
                <wp:posOffset>5080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DE5D3" w14:textId="0E2A2DF4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C214F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6136AD">
                            <w:rPr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4336987C" w14:textId="77777777" w:rsidR="001F61A9" w:rsidRPr="001A1524" w:rsidRDefault="001F61A9" w:rsidP="001F61A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A1524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Pr="001A1524">
                            <w:rPr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A1524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208495CE" w14:textId="77777777" w:rsidR="001F61A9" w:rsidRPr="001A1524" w:rsidRDefault="001F61A9" w:rsidP="001F61A9">
                          <w:pPr>
                            <w:rPr>
                              <w:szCs w:val="48"/>
                            </w:rPr>
                          </w:pPr>
                        </w:p>
                        <w:p w14:paraId="1973C1A0" w14:textId="77777777" w:rsidR="001F61A9" w:rsidRPr="001A1524" w:rsidRDefault="001F61A9" w:rsidP="001F61A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08D7DD09" w14:textId="77777777" w:rsidR="00EC45D2" w:rsidRPr="00AB1C9E" w:rsidRDefault="00EC45D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9293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55.1pt;margin-top:.4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" filled="f" stroked="f">
              <v:textbox inset="0,0,0,0">
                <w:txbxContent>
                  <w:p w14:paraId="2F0DE5D3" w14:textId="0E2A2DF4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EC214F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</w:t>
                    </w:r>
                    <w:r w:rsidR="006136AD">
                      <w:rPr>
                        <w:bCs/>
                        <w:sz w:val="32"/>
                        <w:szCs w:val="28"/>
                      </w:rPr>
                      <w:t>2</w:t>
                    </w:r>
                  </w:p>
                  <w:p w14:paraId="4336987C" w14:textId="77777777" w:rsidR="001F61A9" w:rsidRPr="001A1524" w:rsidRDefault="001F61A9" w:rsidP="001F61A9">
                    <w:pPr>
                      <w:spacing w:line="360" w:lineRule="auto"/>
                      <w:ind w:firstLine="709"/>
                      <w:jc w:val="center"/>
                      <w:rPr>
                        <w:sz w:val="28"/>
                        <w:szCs w:val="28"/>
                      </w:rPr>
                    </w:pPr>
                    <w:r w:rsidRPr="001A1524">
                      <w:rPr>
                        <w:sz w:val="28"/>
                        <w:szCs w:val="28"/>
                      </w:rPr>
                      <w:t>.</w:t>
                    </w:r>
                    <w:r w:rsidRPr="001A1524">
                      <w:rPr>
                        <w:sz w:val="28"/>
                        <w:szCs w:val="28"/>
                        <w:lang w:val="en-US"/>
                      </w:rPr>
                      <w:t>24</w:t>
                    </w:r>
                    <w:r w:rsidRPr="001A1524">
                      <w:rPr>
                        <w:sz w:val="28"/>
                        <w:szCs w:val="28"/>
                      </w:rPr>
                      <w:t>.0</w:t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  <w:p w14:paraId="208495CE" w14:textId="77777777" w:rsidR="001F61A9" w:rsidRPr="001A1524" w:rsidRDefault="001F61A9" w:rsidP="001F61A9">
                    <w:pPr>
                      <w:rPr>
                        <w:szCs w:val="48"/>
                      </w:rPr>
                    </w:pPr>
                  </w:p>
                  <w:p w14:paraId="1973C1A0" w14:textId="77777777" w:rsidR="001F61A9" w:rsidRPr="001A1524" w:rsidRDefault="001F61A9" w:rsidP="001F61A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08D7DD09" w14:textId="77777777" w:rsidR="00EC45D2" w:rsidRPr="00AB1C9E" w:rsidRDefault="00EC45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35D6F9C" wp14:editId="528F8724">
              <wp:simplePos x="0" y="0"/>
              <wp:positionH relativeFrom="column">
                <wp:posOffset>5943600</wp:posOffset>
              </wp:positionH>
              <wp:positionV relativeFrom="paragraph">
                <wp:posOffset>-80645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612E4" w14:textId="77777777" w:rsidR="00EC45D2" w:rsidRPr="006D4BD9" w:rsidRDefault="00EC45D2" w:rsidP="009A4E6B">
                          <w:pPr>
                            <w:jc w:val="center"/>
                            <w:rPr>
                              <w:iCs/>
                            </w:rPr>
                          </w:pPr>
                          <w:r w:rsidRPr="006D4BD9">
                            <w:rPr>
                              <w:iCs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D6F9C" id="Text Box 74" o:spid="_x0000_s1027" type="#_x0000_t202" style="position:absolute;margin-left:468pt;margin-top:-6.3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" filled="f" stroked="f">
              <v:textbox inset="0,0,0,0">
                <w:txbxContent>
                  <w:p w14:paraId="3A6612E4" w14:textId="77777777" w:rsidR="00EC45D2" w:rsidRPr="006D4BD9" w:rsidRDefault="00EC45D2" w:rsidP="009A4E6B">
                    <w:pPr>
                      <w:jc w:val="center"/>
                      <w:rPr>
                        <w:iCs/>
                      </w:rPr>
                    </w:pPr>
                    <w:r w:rsidRPr="006D4BD9">
                      <w:rPr>
                        <w:iCs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7405741" wp14:editId="2A603706">
              <wp:simplePos x="0" y="0"/>
              <wp:positionH relativeFrom="column">
                <wp:posOffset>1628775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3A133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05741" id="Text Box 73" o:spid="_x0000_s1028" type="#_x0000_t202" style="position:absolute;margin-left:128.2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" filled="f" stroked="f">
              <v:textbox inset="0,0,0,0">
                <w:txbxContent>
                  <w:p w14:paraId="19D3A133" w14:textId="77777777" w:rsidR="00EC45D2" w:rsidRPr="006D4BD9" w:rsidRDefault="00EC45D2" w:rsidP="009E436E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82BB5EC" wp14:editId="4FEF0948">
              <wp:simplePos x="0" y="0"/>
              <wp:positionH relativeFrom="column">
                <wp:posOffset>1076325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7727" w14:textId="77777777" w:rsidR="00EC45D2" w:rsidRPr="006D4BD9" w:rsidRDefault="00EC45D2" w:rsidP="009E60BC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BB5EC" id="Text Box 72" o:spid="_x0000_s1029" type="#_x0000_t202" style="position:absolute;margin-left:84.7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r32gEAAJcDAAAOAAAAZHJzL2Uyb0RvYy54bWysU8Fu1DAQvSPxD5bvbJItW1C02aq0KkIq&#10;FKn0AxzHTiwSjxl7N1m+nrGz2QK9IS7WZMZ+896byfZqGnp2UOgN2IoXq5wzZSU0xrYVf/p29+Y9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" filled="f" stroked="f">
              <v:textbox inset="0,0,0,0">
                <w:txbxContent>
                  <w:p w14:paraId="1D787727" w14:textId="77777777" w:rsidR="00EC45D2" w:rsidRPr="006D4BD9" w:rsidRDefault="00EC45D2" w:rsidP="009E60BC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043F43D" wp14:editId="69FD7CE8">
              <wp:simplePos x="0" y="0"/>
              <wp:positionH relativeFrom="column">
                <wp:posOffset>302260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41BF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3F43D" id="Text Box 71" o:spid="_x0000_s1030" type="#_x0000_t202" style="position:absolute;margin-left:23.8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" filled="f" stroked="f">
              <v:textbox inset="0,0,0,0">
                <w:txbxContent>
                  <w:p w14:paraId="12CE41BF" w14:textId="77777777" w:rsidR="00EC45D2" w:rsidRPr="006D4BD9" w:rsidRDefault="00EC45D2" w:rsidP="009E436E">
                    <w:pPr>
                      <w:jc w:val="center"/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CADCBB0" wp14:editId="726BFEFE">
              <wp:simplePos x="0" y="0"/>
              <wp:positionH relativeFrom="column">
                <wp:posOffset>43815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35C6B" w14:textId="77777777" w:rsidR="00EC45D2" w:rsidRPr="006D4BD9" w:rsidRDefault="00EC45D2" w:rsidP="003C1523">
                          <w:pPr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Лист</w:t>
                          </w:r>
                        </w:p>
                        <w:p w14:paraId="411D4DD0" w14:textId="77777777" w:rsidR="00EC45D2" w:rsidRPr="00DB6EFE" w:rsidRDefault="00EC45D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CBB0" id="Text Box 101" o:spid="_x0000_s1031" type="#_x0000_t202" style="position:absolute;margin-left:3.4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" filled="f" stroked="f">
              <v:textbox inset="0,0,0,0">
                <w:txbxContent>
                  <w:p w14:paraId="27A35C6B" w14:textId="77777777" w:rsidR="00EC45D2" w:rsidRPr="006D4BD9" w:rsidRDefault="00EC45D2" w:rsidP="003C1523">
                    <w:pPr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Лист</w:t>
                    </w:r>
                  </w:p>
                  <w:p w14:paraId="411D4DD0" w14:textId="77777777" w:rsidR="00EC45D2" w:rsidRPr="00DB6EFE" w:rsidRDefault="00EC45D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422513B" wp14:editId="2393211F">
              <wp:simplePos x="0" y="0"/>
              <wp:positionH relativeFrom="column">
                <wp:posOffset>-371475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C116" w14:textId="77777777" w:rsidR="00EC45D2" w:rsidRPr="00060DC2" w:rsidRDefault="00EC45D2" w:rsidP="009E436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Изм</w:t>
                          </w:r>
                          <w:r w:rsidRPr="00060DC2">
                            <w:rPr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2513B" id="Text Box 69" o:spid="_x0000_s1032" type="#_x0000_t202" style="position:absolute;margin-left:-29.2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IE2QEAAJcDAAAOAAAAZHJzL2Uyb0RvYy54bWysU9tu2zAMfR+wfxD0vthphyAw4hRdiw4D&#10;ugvQ7gNkWbaF2aJGKrGzrx8lx+kub8NeBIqUjs45pHY309CLo0Gy4Eq5XuVSGKehtq4t5dfnhzdb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" filled="f" stroked="f">
              <v:textbox inset="0,0,0,0">
                <w:txbxContent>
                  <w:p w14:paraId="3570C116" w14:textId="77777777" w:rsidR="00EC45D2" w:rsidRPr="00060DC2" w:rsidRDefault="00EC45D2" w:rsidP="009E436E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Изм</w:t>
                    </w:r>
                    <w:r w:rsidRPr="00060DC2">
                      <w:rPr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6A7030" wp14:editId="345EB7A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0A99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0B96AAC" wp14:editId="543E27D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7B86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8C5240" wp14:editId="753C62F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2B2DC" w14:textId="77777777" w:rsidR="00EC45D2" w:rsidRPr="00FF6A3A" w:rsidRDefault="00EC45D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C5240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I0YR7D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0622B2DC" w14:textId="77777777" w:rsidR="00EC45D2" w:rsidRPr="00FF6A3A" w:rsidRDefault="00EC45D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8ACEE4D" wp14:editId="0D3EDAB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D4C5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5950AF" wp14:editId="607917D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7F4B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095BF19" wp14:editId="2BD0E9F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3D20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8AB7D73" wp14:editId="35F84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EA27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20B568C" wp14:editId="580405C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333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D5FC4F2" wp14:editId="4E133D3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6093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3208E38" wp14:editId="22FCE45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1FB0A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892E9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1BA0">
      <w:rPr>
        <w:rStyle w:val="a6"/>
        <w:noProof/>
      </w:rPr>
      <w:t>4</w:t>
    </w:r>
    <w:r>
      <w:rPr>
        <w:rStyle w:val="a6"/>
      </w:rPr>
      <w:fldChar w:fldCharType="end"/>
    </w:r>
  </w:p>
  <w:p w14:paraId="1888AC05" w14:textId="77777777" w:rsidR="00EC45D2" w:rsidRDefault="00731B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A02C450" wp14:editId="073229C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0EF4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t xml:space="preserve"> </w:t>
                          </w:r>
                          <w:proofErr w:type="spellStart"/>
                          <w:proofErr w:type="gramStart"/>
                          <w:r w:rsidRPr="006D4BD9">
                            <w:rPr>
                              <w:szCs w:val="18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6D4BD9">
                            <w:rPr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2C4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ED0EF4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t xml:space="preserve"> </w:t>
                    </w:r>
                    <w:proofErr w:type="spellStart"/>
                    <w:proofErr w:type="gramStart"/>
                    <w:r w:rsidRPr="006D4BD9">
                      <w:rPr>
                        <w:szCs w:val="18"/>
                      </w:rPr>
                      <w:t>Н.контр</w:t>
                    </w:r>
                    <w:proofErr w:type="spellEnd"/>
                    <w:proofErr w:type="gramEnd"/>
                    <w:r w:rsidRPr="006D4BD9">
                      <w:rPr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795C4F" wp14:editId="0CD712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9E381" w14:textId="77777777" w:rsidR="00EC45D2" w:rsidRPr="000865E0" w:rsidRDefault="00EC45D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95C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499E381" w14:textId="77777777" w:rsidR="00EC45D2" w:rsidRPr="000865E0" w:rsidRDefault="00EC45D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C45D2">
      <w:rPr>
        <w:rFonts w:ascii="GOST type B" w:hAnsi="GOST type B"/>
        <w:i/>
      </w:rPr>
      <w:t xml:space="preserve"> </w:t>
    </w:r>
    <w:proofErr w:type="spellStart"/>
    <w:r w:rsidR="00EC45D2">
      <w:rPr>
        <w:rFonts w:ascii="GOST type B" w:hAnsi="GOST type B"/>
        <w:i/>
      </w:rPr>
      <w:t>Консульт</w:t>
    </w:r>
    <w:proofErr w:type="spellEnd"/>
    <w:r w:rsidR="00EC45D2">
      <w:rPr>
        <w:rFonts w:ascii="GOST type B" w:hAnsi="GOST type B"/>
        <w:i/>
      </w:rPr>
      <w:t>.</w:t>
    </w:r>
  </w:p>
  <w:p w14:paraId="4E3BF835" w14:textId="77777777" w:rsidR="00EC45D2" w:rsidRDefault="00F875A4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E1FDA7" wp14:editId="45CCC250">
              <wp:simplePos x="0" y="0"/>
              <wp:positionH relativeFrom="column">
                <wp:posOffset>360046</wp:posOffset>
              </wp:positionH>
              <wp:positionV relativeFrom="paragraph">
                <wp:posOffset>-327660</wp:posOffset>
              </wp:positionV>
              <wp:extent cx="751840" cy="176530"/>
              <wp:effectExtent l="0" t="0" r="10160" b="1397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84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CEBE" w14:textId="0A54C5A2" w:rsidR="00EC45D2" w:rsidRPr="00F875A4" w:rsidRDefault="00CA3FF1" w:rsidP="00ED2DDB">
                          <w:pPr>
                            <w:rPr>
                              <w:sz w:val="14"/>
                              <w:szCs w:val="12"/>
                            </w:rPr>
                          </w:pPr>
                          <w:r>
                            <w:rPr>
                              <w:sz w:val="14"/>
                              <w:szCs w:val="12"/>
                            </w:rPr>
                            <w:t>Новик А.И</w:t>
                          </w:r>
                          <w:r w:rsidR="00AE35B9">
                            <w:rPr>
                              <w:sz w:val="14"/>
                              <w:szCs w:val="1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1FDA7" id="Text Box 53" o:spid="_x0000_s1037" type="#_x0000_t202" style="position:absolute;margin-left:28.35pt;margin-top:-25.8pt;width:59.2pt;height:1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" filled="f" stroked="f">
              <v:textbox inset="0,0,0,0">
                <w:txbxContent>
                  <w:p w14:paraId="243ECEBE" w14:textId="0A54C5A2" w:rsidR="00EC45D2" w:rsidRPr="00F875A4" w:rsidRDefault="00CA3FF1" w:rsidP="00ED2DDB">
                    <w:pPr>
                      <w:rPr>
                        <w:sz w:val="14"/>
                        <w:szCs w:val="12"/>
                      </w:rPr>
                    </w:pPr>
                    <w:r>
                      <w:rPr>
                        <w:sz w:val="14"/>
                        <w:szCs w:val="12"/>
                      </w:rPr>
                      <w:t>Новик А.И</w:t>
                    </w:r>
                    <w:r w:rsidR="00AE35B9">
                      <w:rPr>
                        <w:sz w:val="14"/>
                        <w:szCs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B475E50" wp14:editId="5BFA0870">
              <wp:simplePos x="0" y="0"/>
              <wp:positionH relativeFrom="column">
                <wp:posOffset>-337820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25D0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rPr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75E50" id="Text Box 111" o:spid="_x0000_s1038" type="#_x0000_t202" style="position:absolute;margin-left:-26.6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Jop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" stroked="f">
              <v:fill opacity="0"/>
              <v:textbox inset="0,0,0,0">
                <w:txbxContent>
                  <w:p w14:paraId="20525D0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rPr>
                        <w:szCs w:val="18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22A7AD" wp14:editId="26875C69">
              <wp:simplePos x="0" y="0"/>
              <wp:positionH relativeFrom="column">
                <wp:posOffset>-323850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77802" w14:textId="77777777" w:rsidR="00EC45D2" w:rsidRPr="00DA032F" w:rsidRDefault="00EC45D2" w:rsidP="00177EEA">
                          <w:r w:rsidRPr="00DA032F">
                            <w:t xml:space="preserve"> </w:t>
                          </w:r>
                          <w:proofErr w:type="spellStart"/>
                          <w:r w:rsidRPr="00DA032F">
                            <w:t>Разраб</w:t>
                          </w:r>
                          <w:proofErr w:type="spellEnd"/>
                          <w:r w:rsidRPr="00DA032F"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2A7AD" id="Text Box 50" o:spid="_x0000_s1039" type="#_x0000_t202" style="position:absolute;margin-left:-25.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" filled="f" stroked="f">
              <v:textbox inset="0,0,0,0">
                <w:txbxContent>
                  <w:p w14:paraId="6A677802" w14:textId="77777777" w:rsidR="00EC45D2" w:rsidRPr="00DA032F" w:rsidRDefault="00EC45D2" w:rsidP="00177EEA">
                    <w:r w:rsidRPr="00DA032F">
                      <w:t xml:space="preserve"> </w:t>
                    </w:r>
                    <w:proofErr w:type="spellStart"/>
                    <w:r w:rsidRPr="00DA032F">
                      <w:t>Разраб</w:t>
                    </w:r>
                    <w:proofErr w:type="spellEnd"/>
                    <w:r w:rsidRPr="00DA032F"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F0E357" wp14:editId="014E471E">
              <wp:simplePos x="0" y="0"/>
              <wp:positionH relativeFrom="column">
                <wp:posOffset>-332740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BE440" w14:textId="77777777" w:rsidR="00EC45D2" w:rsidRPr="006D4BD9" w:rsidRDefault="00EC45D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6D4BD9">
                            <w:rPr>
                              <w:rFonts w:ascii="GOST type B" w:hAnsi="GOST type B"/>
                            </w:rPr>
                            <w:t xml:space="preserve"> </w:t>
                          </w:r>
                          <w:r w:rsidRPr="006D4BD9">
                            <w:rPr>
                              <w:sz w:val="22"/>
                            </w:rPr>
                            <w:t>Пров</w:t>
                          </w:r>
                          <w:r w:rsidRPr="006D4BD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29904FC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526289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9AED4D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8E5A0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521453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6A2EE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96CD94" w14:textId="77777777" w:rsidR="00EC45D2" w:rsidRPr="00A74DFB" w:rsidRDefault="00EC45D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0E357" id="Text Box 51" o:spid="_x0000_s1040" type="#_x0000_t202" style="position:absolute;margin-left:-26.2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3Qyfi98AAAAKAQAADwAAAAAAAAAAAAAAAAA0BAAAZHJzL2Rvd25yZXYueG1sUEsFBgAAAAAE&#10;AAQA8wAAAEAFAAAAAA==&#10;" filled="f" stroked="f">
              <v:textbox inset="0,0,0,0">
                <w:txbxContent>
                  <w:p w14:paraId="5A9BE440" w14:textId="77777777" w:rsidR="00EC45D2" w:rsidRPr="006D4BD9" w:rsidRDefault="00EC45D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 w:rsidRPr="006D4BD9">
                      <w:rPr>
                        <w:rFonts w:ascii="GOST type B" w:hAnsi="GOST type B"/>
                      </w:rPr>
                      <w:t xml:space="preserve"> </w:t>
                    </w:r>
                    <w:r w:rsidRPr="006D4BD9">
                      <w:rPr>
                        <w:sz w:val="22"/>
                      </w:rPr>
                      <w:t>Пров</w:t>
                    </w:r>
                    <w:r w:rsidRPr="006D4BD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29904FC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526289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9AED4D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8E5A0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521453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6A2EE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96CD94" w14:textId="77777777" w:rsidR="00EC45D2" w:rsidRPr="00A74DFB" w:rsidRDefault="00EC45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0AFA74" wp14:editId="47370297">
              <wp:simplePos x="0" y="0"/>
              <wp:positionH relativeFrom="column">
                <wp:posOffset>4496435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FD0E" w14:textId="77777777" w:rsidR="00EC45D2" w:rsidRPr="006D4BD9" w:rsidRDefault="00EC45D2" w:rsidP="00177EEA">
                          <w:pPr>
                            <w:jc w:val="center"/>
                          </w:pPr>
                          <w:r w:rsidRPr="006D4BD9"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AFA74" id="Text Box 38" o:spid="_x0000_s1041" type="#_x0000_t202" style="position:absolute;margin-left:354.05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" filled="f" stroked="f">
              <v:textbox inset="0,0,0,0">
                <w:txbxContent>
                  <w:p w14:paraId="35F4FD0E" w14:textId="77777777" w:rsidR="00EC45D2" w:rsidRPr="006D4BD9" w:rsidRDefault="00EC45D2" w:rsidP="00177EEA">
                    <w:pPr>
                      <w:jc w:val="center"/>
                    </w:pPr>
                    <w:r w:rsidRPr="006D4BD9"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6B4704" wp14:editId="429032AE">
              <wp:simplePos x="0" y="0"/>
              <wp:positionH relativeFrom="column">
                <wp:posOffset>5057140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477E9" w14:textId="77777777" w:rsidR="00EC45D2" w:rsidRPr="006D4BD9" w:rsidRDefault="00EC45D2" w:rsidP="005C2B70">
                          <w:pPr>
                            <w:jc w:val="center"/>
                          </w:pPr>
                          <w:r w:rsidRPr="006D4BD9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B4704" id="Text Box 40" o:spid="_x0000_s1042" type="#_x0000_t202" style="position:absolute;margin-left:398.2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" filled="f" stroked="f">
              <v:textbox inset="0,0,0,0">
                <w:txbxContent>
                  <w:p w14:paraId="250477E9" w14:textId="77777777" w:rsidR="00EC45D2" w:rsidRPr="006D4BD9" w:rsidRDefault="00EC45D2" w:rsidP="005C2B70">
                    <w:pPr>
                      <w:jc w:val="center"/>
                    </w:pPr>
                    <w:r w:rsidRPr="006D4BD9"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F508F7" wp14:editId="4365B7B5">
              <wp:simplePos x="0" y="0"/>
              <wp:positionH relativeFrom="column">
                <wp:posOffset>5584190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75138" w14:textId="77777777" w:rsidR="00EC45D2" w:rsidRPr="006D4BD9" w:rsidRDefault="00EC45D2">
                          <w:pPr>
                            <w:jc w:val="center"/>
                          </w:pPr>
                          <w:r w:rsidRPr="006D4BD9"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508F7" id="Text Box 41" o:spid="_x0000_s1043" type="#_x0000_t202" style="position:absolute;margin-left:439.7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" filled="f" stroked="f">
              <v:textbox inset="0,0,0,0">
                <w:txbxContent>
                  <w:p w14:paraId="37475138" w14:textId="77777777" w:rsidR="00EC45D2" w:rsidRPr="006D4BD9" w:rsidRDefault="00EC45D2">
                    <w:pPr>
                      <w:jc w:val="center"/>
                    </w:pPr>
                    <w:r w:rsidRPr="006D4BD9"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57BA3" wp14:editId="74A4F0BB">
              <wp:simplePos x="0" y="0"/>
              <wp:positionH relativeFrom="column">
                <wp:posOffset>4500245</wp:posOffset>
              </wp:positionH>
              <wp:positionV relativeFrom="paragraph">
                <wp:posOffset>14605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ED44" w14:textId="77777777" w:rsidR="004977C1" w:rsidRPr="00E95D78" w:rsidRDefault="004977C1" w:rsidP="004977C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65F6FB87" w14:textId="77777777" w:rsidR="004977C1" w:rsidRPr="00F12A8B" w:rsidRDefault="004977C1" w:rsidP="004977C1">
                          <w:pPr>
                            <w:rPr>
                              <w:szCs w:val="32"/>
                            </w:rPr>
                          </w:pPr>
                        </w:p>
                        <w:p w14:paraId="4F1C623A" w14:textId="77777777" w:rsidR="00EC45D2" w:rsidRPr="00F12A8B" w:rsidRDefault="00EC45D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57BA3" id="Text Box 37" o:spid="_x0000_s1044" type="#_x0000_t202" style="position:absolute;margin-left:354.35pt;margin-top:1.1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" filled="f" stroked="f">
              <v:textbox inset="0,0,0,0">
                <w:txbxContent>
                  <w:p w14:paraId="170CED44" w14:textId="77777777" w:rsidR="004977C1" w:rsidRPr="00E95D78" w:rsidRDefault="004977C1" w:rsidP="004977C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65F6FB87" w14:textId="77777777" w:rsidR="004977C1" w:rsidRPr="00F12A8B" w:rsidRDefault="004977C1" w:rsidP="004977C1">
                    <w:pPr>
                      <w:rPr>
                        <w:szCs w:val="32"/>
                      </w:rPr>
                    </w:pPr>
                  </w:p>
                  <w:p w14:paraId="4F1C623A" w14:textId="77777777" w:rsidR="00EC45D2" w:rsidRPr="00F12A8B" w:rsidRDefault="00EC45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B431F0" wp14:editId="79ECB5B3">
              <wp:simplePos x="0" y="0"/>
              <wp:positionH relativeFrom="column">
                <wp:posOffset>2106930</wp:posOffset>
              </wp:positionH>
              <wp:positionV relativeFrom="paragraph">
                <wp:posOffset>-437515</wp:posOffset>
              </wp:positionV>
              <wp:extent cx="2434590" cy="901700"/>
              <wp:effectExtent l="1270" t="635" r="2540" b="254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7EABD" w14:textId="77777777" w:rsidR="00A94365" w:rsidRPr="00A94365" w:rsidRDefault="00A94365" w:rsidP="00A94365">
                          <w:pPr>
                            <w:jc w:val="center"/>
                            <w:rPr>
                              <w:bCs/>
                              <w:sz w:val="24"/>
                              <w:szCs w:val="24"/>
                            </w:rPr>
                          </w:pPr>
                          <w:r w:rsidRPr="00A94365">
                            <w:rPr>
                              <w:bCs/>
                              <w:sz w:val="24"/>
                              <w:szCs w:val="24"/>
                            </w:rPr>
                            <w:t>Структуры данных. Алгоритмы обработки структур данных</w:t>
                          </w:r>
                        </w:p>
                        <w:p w14:paraId="39C40123" w14:textId="076BAFAF" w:rsidR="00EC45D2" w:rsidRPr="001A1524" w:rsidRDefault="00EC45D2" w:rsidP="00D333D9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431F0" id="Text Box 102" o:spid="_x0000_s1045" type="#_x0000_t202" style="position:absolute;margin-left:165.9pt;margin-top:-34.4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" filled="f" stroked="f">
              <v:textbox inset="0,0,0,0">
                <w:txbxContent>
                  <w:p w14:paraId="4C27EABD" w14:textId="77777777" w:rsidR="00A94365" w:rsidRPr="00A94365" w:rsidRDefault="00A94365" w:rsidP="00A94365">
                    <w:pPr>
                      <w:jc w:val="center"/>
                      <w:rPr>
                        <w:bCs/>
                        <w:sz w:val="24"/>
                        <w:szCs w:val="24"/>
                      </w:rPr>
                    </w:pPr>
                    <w:r w:rsidRPr="00A94365">
                      <w:rPr>
                        <w:bCs/>
                        <w:sz w:val="24"/>
                        <w:szCs w:val="24"/>
                      </w:rPr>
                      <w:t>Структуры данных. Алгоритмы обработки структур данных</w:t>
                    </w:r>
                  </w:p>
                  <w:p w14:paraId="39C40123" w14:textId="076BAFAF" w:rsidR="00EC45D2" w:rsidRPr="001A1524" w:rsidRDefault="00EC45D2" w:rsidP="00D333D9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039B6D" wp14:editId="6A6E60C3">
              <wp:simplePos x="0" y="0"/>
              <wp:positionH relativeFrom="column">
                <wp:posOffset>387985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49E56" w14:textId="77777777" w:rsidR="00EC45D2" w:rsidRPr="006D4BD9" w:rsidRDefault="002259D4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Коренюк Е.В.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39B6D" id="Text Box 52" o:spid="_x0000_s1046" type="#_x0000_t202" style="position:absolute;margin-left:30.55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mw2g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" filled="f" stroked="f">
              <v:textbox inset="0,0,0,0">
                <w:txbxContent>
                  <w:p w14:paraId="6BC49E56" w14:textId="77777777" w:rsidR="00EC45D2" w:rsidRPr="006D4BD9" w:rsidRDefault="002259D4" w:rsidP="00ED2DD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Коренюк Е.В.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831393" wp14:editId="6A92B61B">
              <wp:simplePos x="0" y="0"/>
              <wp:positionH relativeFrom="column">
                <wp:posOffset>1624330</wp:posOffset>
              </wp:positionH>
              <wp:positionV relativeFrom="paragraph">
                <wp:posOffset>-695325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10EF3" w14:textId="77777777" w:rsidR="00EC45D2" w:rsidRPr="006D4BD9" w:rsidRDefault="00EC45D2" w:rsidP="005C791F">
                          <w:pPr>
                            <w:jc w:val="center"/>
                          </w:pPr>
                          <w:r w:rsidRPr="006D4BD9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31393" id="Text Box 49" o:spid="_x0000_s1047" type="#_x0000_t202" style="position:absolute;margin-left:127.9pt;margin-top:-54.7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" filled="f" stroked="f">
              <v:textbox inset="0,0,0,0">
                <w:txbxContent>
                  <w:p w14:paraId="73010EF3" w14:textId="77777777" w:rsidR="00EC45D2" w:rsidRPr="006D4BD9" w:rsidRDefault="00EC45D2" w:rsidP="005C791F">
                    <w:pPr>
                      <w:jc w:val="center"/>
                    </w:pPr>
                    <w:r w:rsidRPr="006D4BD9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61237F" wp14:editId="3E9B7203">
              <wp:simplePos x="0" y="0"/>
              <wp:positionH relativeFrom="column">
                <wp:posOffset>1123950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9DA4B" w14:textId="77777777" w:rsidR="00EC45D2" w:rsidRPr="006D4BD9" w:rsidRDefault="00EC45D2" w:rsidP="00A74DFB">
                          <w:r w:rsidRPr="006D4BD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4BD9"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1237F" id="Text Box 48" o:spid="_x0000_s1048" type="#_x0000_t202" style="position:absolute;margin-left:88.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" filled="f" stroked="f">
              <v:textbox inset="0,0,0,0">
                <w:txbxContent>
                  <w:p w14:paraId="54B9DA4B" w14:textId="77777777" w:rsidR="00EC45D2" w:rsidRPr="006D4BD9" w:rsidRDefault="00EC45D2" w:rsidP="00A74DFB">
                    <w:r w:rsidRPr="006D4BD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6D4BD9"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71C3BD" wp14:editId="636F2404">
              <wp:simplePos x="0" y="0"/>
              <wp:positionH relativeFrom="column">
                <wp:posOffset>209550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B9756" w14:textId="77777777" w:rsidR="00EC45D2" w:rsidRPr="006D4BD9" w:rsidRDefault="00EC45D2">
                          <w:pPr>
                            <w:jc w:val="center"/>
                            <w:rPr>
                              <w:spacing w:val="-20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 xml:space="preserve">№ </w:t>
                          </w:r>
                          <w:proofErr w:type="spellStart"/>
                          <w:r w:rsidRPr="006D4BD9">
                            <w:rPr>
                              <w:spacing w:val="-20"/>
                            </w:rPr>
                            <w:t>докум</w:t>
                          </w:r>
                          <w:proofErr w:type="spellEnd"/>
                        </w:p>
                        <w:p w14:paraId="6249BE98" w14:textId="77777777" w:rsidR="00AF7EA9" w:rsidRDefault="00AF7E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1C3BD" id="Text Box 47" o:spid="_x0000_s1049" type="#_x0000_t202" style="position:absolute;margin-left:16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" filled="f" stroked="f">
              <v:textbox inset="0,0,0,0">
                <w:txbxContent>
                  <w:p w14:paraId="6BDB9756" w14:textId="77777777" w:rsidR="00EC45D2" w:rsidRPr="006D4BD9" w:rsidRDefault="00EC45D2">
                    <w:pPr>
                      <w:jc w:val="center"/>
                      <w:rPr>
                        <w:spacing w:val="-20"/>
                      </w:rPr>
                    </w:pPr>
                    <w:r w:rsidRPr="006D4BD9">
                      <w:rPr>
                        <w:spacing w:val="-20"/>
                      </w:rPr>
                      <w:t xml:space="preserve">№ </w:t>
                    </w:r>
                    <w:proofErr w:type="spellStart"/>
                    <w:r w:rsidRPr="006D4BD9">
                      <w:rPr>
                        <w:spacing w:val="-20"/>
                      </w:rPr>
                      <w:t>докум</w:t>
                    </w:r>
                    <w:proofErr w:type="spellEnd"/>
                  </w:p>
                  <w:p w14:paraId="6249BE98" w14:textId="77777777" w:rsidR="00AF7EA9" w:rsidRDefault="00AF7EA9"/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C59F1F" wp14:editId="6D7630CA">
              <wp:simplePos x="0" y="0"/>
              <wp:positionH relativeFrom="column">
                <wp:posOffset>-61595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2F209" w14:textId="77777777" w:rsidR="00EC45D2" w:rsidRPr="00AF7EA9" w:rsidRDefault="00EC45D2">
                          <w:pPr>
                            <w:jc w:val="center"/>
                            <w:rPr>
                              <w:i/>
                              <w:spacing w:val="-20"/>
                              <w:lang w:val="en-US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Лист</w:t>
                          </w:r>
                          <w:r w:rsidRPr="00AF7EA9">
                            <w:rPr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59F1F" id="Text Box 45" o:spid="_x0000_s1050" type="#_x0000_t202" style="position:absolute;margin-left:-4.85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" filled="f" stroked="f">
              <v:textbox inset="0,0,0,0">
                <w:txbxContent>
                  <w:p w14:paraId="20F2F209" w14:textId="77777777" w:rsidR="00EC45D2" w:rsidRPr="00AF7EA9" w:rsidRDefault="00EC45D2">
                    <w:pPr>
                      <w:jc w:val="center"/>
                      <w:rPr>
                        <w:i/>
                        <w:spacing w:val="-20"/>
                        <w:lang w:val="en-US"/>
                      </w:rPr>
                    </w:pPr>
                    <w:r w:rsidRPr="006D4BD9">
                      <w:rPr>
                        <w:spacing w:val="-20"/>
                      </w:rPr>
                      <w:t>Лист</w:t>
                    </w:r>
                    <w:r w:rsidRPr="00AF7EA9">
                      <w:rPr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3AAEFD" wp14:editId="6858189E">
              <wp:simplePos x="0" y="0"/>
              <wp:positionH relativeFrom="column">
                <wp:posOffset>-360680</wp:posOffset>
              </wp:positionH>
              <wp:positionV relativeFrom="paragraph">
                <wp:posOffset>-695325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A6B5" w14:textId="77777777" w:rsidR="00EC45D2" w:rsidRPr="003D3EB3" w:rsidRDefault="00EC45D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D4BD9">
                            <w:t>Изм</w:t>
                          </w:r>
                          <w:r w:rsidRPr="003D3EB3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AAEFD" id="Text Box 46" o:spid="_x0000_s1051" type="#_x0000_t202" style="position:absolute;margin-left:-28.4pt;margin-top:-54.7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" filled="f" stroked="f">
              <v:textbox inset="0,0,0,0">
                <w:txbxContent>
                  <w:p w14:paraId="51F6A6B5" w14:textId="77777777" w:rsidR="00EC45D2" w:rsidRPr="003D3EB3" w:rsidRDefault="00EC45D2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D4BD9">
                      <w:t>Изм</w:t>
                    </w:r>
                    <w:r w:rsidRPr="003D3EB3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6B55724" wp14:editId="45DCCF9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6C6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142FE4" wp14:editId="787E107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6BD2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4AD936" wp14:editId="2D7BABC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D0498" w14:textId="77777777" w:rsidR="00EC45D2" w:rsidRPr="004E1F61" w:rsidRDefault="00EC45D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AD936" id="Text Box 92" o:spid="_x0000_s105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BMVwJ3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378D0498" w14:textId="77777777" w:rsidR="00EC45D2" w:rsidRPr="004E1F61" w:rsidRDefault="00EC45D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79F636" wp14:editId="6DE77EA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A8DB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4F2FBC6" wp14:editId="58B1C7C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F143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4ADA64" wp14:editId="4DA8FCC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35EE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63EF3" wp14:editId="0FD9D64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32A3" w14:textId="77777777" w:rsidR="00EC45D2" w:rsidRPr="00DC2D43" w:rsidRDefault="00EC45D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63EF3" id="Text Box 114" o:spid="_x0000_s105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KSNxET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68732A3" w14:textId="77777777" w:rsidR="00EC45D2" w:rsidRPr="00DC2D43" w:rsidRDefault="00EC45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2FD5D9F" wp14:editId="3CFD66B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B1C29" w14:textId="77777777" w:rsidR="00EC45D2" w:rsidRPr="00DC2D43" w:rsidRDefault="00EC45D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D5D9F" id="Text Box 113" o:spid="_x0000_s105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" stroked="f">
              <v:fill opacity="0"/>
              <v:textbox inset="0,0,0,0">
                <w:txbxContent>
                  <w:p w14:paraId="309B1C29" w14:textId="77777777" w:rsidR="00EC45D2" w:rsidRPr="00DC2D43" w:rsidRDefault="00EC45D2" w:rsidP="00DC2D43"/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5A5F08" wp14:editId="05FCACF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3D628" w14:textId="77777777" w:rsidR="00EC45D2" w:rsidRDefault="00EC45D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A5F08" id="Text Box 112" o:spid="_x0000_s105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F83D628" w14:textId="77777777" w:rsidR="00EC45D2" w:rsidRDefault="00EC45D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84719F" wp14:editId="7907BE3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1AC51" w14:textId="62873BBD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bookmarkStart w:id="0" w:name="_Hlk170724655"/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746DA1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6136AD">
                            <w:rPr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bookmarkEnd w:id="0"/>
                        <w:p w14:paraId="4BBC5693" w14:textId="77777777" w:rsidR="00924B9E" w:rsidRPr="001A1524" w:rsidRDefault="00924B9E" w:rsidP="00924B9E">
                          <w:pPr>
                            <w:rPr>
                              <w:szCs w:val="48"/>
                            </w:rPr>
                          </w:pPr>
                        </w:p>
                        <w:p w14:paraId="13521342" w14:textId="77777777" w:rsidR="00EC45D2" w:rsidRPr="001A1524" w:rsidRDefault="00EC45D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719F" id="Text Box 103" o:spid="_x0000_s105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" filled="f" stroked="f">
              <v:textbox inset="0,0,0,0">
                <w:txbxContent>
                  <w:p w14:paraId="2A81AC51" w14:textId="62873BBD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bookmarkStart w:id="1" w:name="_Hlk170724655"/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746DA1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</w:t>
                    </w:r>
                    <w:r w:rsidR="006136AD">
                      <w:rPr>
                        <w:bCs/>
                        <w:sz w:val="32"/>
                        <w:szCs w:val="28"/>
                      </w:rPr>
                      <w:t>2</w:t>
                    </w:r>
                  </w:p>
                  <w:bookmarkEnd w:id="1"/>
                  <w:p w14:paraId="4BBC5693" w14:textId="77777777" w:rsidR="00924B9E" w:rsidRPr="001A1524" w:rsidRDefault="00924B9E" w:rsidP="00924B9E">
                    <w:pPr>
                      <w:rPr>
                        <w:szCs w:val="48"/>
                      </w:rPr>
                    </w:pPr>
                  </w:p>
                  <w:p w14:paraId="13521342" w14:textId="77777777" w:rsidR="00EC45D2" w:rsidRPr="001A1524" w:rsidRDefault="00EC45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187169" wp14:editId="79C39CB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FA55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5EFA15" wp14:editId="36ACD21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C1B5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3B93C" wp14:editId="6CE5EB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FAC0C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3B93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3B9FAC0C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7D9491" wp14:editId="2BB9549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2A82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01859" wp14:editId="38E2FE3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9D11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3ECBB5" wp14:editId="3F19CF2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DE21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2CA9F6" wp14:editId="3881354F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7A0D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FE6E39A" wp14:editId="67B664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B85A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482490" wp14:editId="79AF7D9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3E57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C718BBA" wp14:editId="0B0A4D3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C05F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4201DE" wp14:editId="704E59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E62F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8DC7606" wp14:editId="0CA87C2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FF2F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6AFB1F2" wp14:editId="0D4A593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765D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84D9E0B" wp14:editId="54B510F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7B7C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159C9FF" wp14:editId="2CA720C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A01C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A1C777" wp14:editId="336DF1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3FB9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BC9459A" wp14:editId="137FF60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B2747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9459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32B2747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E92A21" w14:textId="77777777" w:rsidR="0097227B" w:rsidRDefault="0097227B">
      <w:r>
        <w:separator/>
      </w:r>
    </w:p>
  </w:footnote>
  <w:footnote w:type="continuationSeparator" w:id="0">
    <w:p w14:paraId="083090DF" w14:textId="77777777" w:rsidR="0097227B" w:rsidRDefault="009722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1E10B" w14:textId="77777777" w:rsidR="00EC45D2" w:rsidRDefault="00731BA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795C831" wp14:editId="482DF4D7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75162B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59C63" w14:textId="77777777" w:rsidR="00EC45D2" w:rsidRDefault="00731BA0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AD1C4CF" wp14:editId="3C78312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389629" w14:textId="77777777" w:rsidR="00EC45D2" w:rsidRPr="008A3B3D" w:rsidRDefault="00EC45D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1C4C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7F389629" w14:textId="77777777" w:rsidR="00EC45D2" w:rsidRPr="008A3B3D" w:rsidRDefault="00EC45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7E3"/>
    <w:multiLevelType w:val="multilevel"/>
    <w:tmpl w:val="2BF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3387"/>
    <w:multiLevelType w:val="multilevel"/>
    <w:tmpl w:val="200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0A97751A"/>
    <w:multiLevelType w:val="hybridMultilevel"/>
    <w:tmpl w:val="829AD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5550B"/>
    <w:multiLevelType w:val="multilevel"/>
    <w:tmpl w:val="96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61267F0"/>
    <w:multiLevelType w:val="multilevel"/>
    <w:tmpl w:val="581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17806"/>
    <w:multiLevelType w:val="multilevel"/>
    <w:tmpl w:val="BE5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776FA"/>
    <w:multiLevelType w:val="multilevel"/>
    <w:tmpl w:val="32F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11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2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0F80435"/>
    <w:multiLevelType w:val="hybridMultilevel"/>
    <w:tmpl w:val="0C08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A68CF"/>
    <w:multiLevelType w:val="multilevel"/>
    <w:tmpl w:val="38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AB519C2"/>
    <w:multiLevelType w:val="multilevel"/>
    <w:tmpl w:val="C1F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3144A4"/>
    <w:multiLevelType w:val="multilevel"/>
    <w:tmpl w:val="12D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42869CE"/>
    <w:multiLevelType w:val="hybridMultilevel"/>
    <w:tmpl w:val="0354F74A"/>
    <w:lvl w:ilvl="0" w:tplc="7018A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58452688"/>
    <w:multiLevelType w:val="hybridMultilevel"/>
    <w:tmpl w:val="E04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7C14FF"/>
    <w:multiLevelType w:val="multilevel"/>
    <w:tmpl w:val="772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30A56"/>
    <w:multiLevelType w:val="multilevel"/>
    <w:tmpl w:val="671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6554B8"/>
    <w:multiLevelType w:val="multilevel"/>
    <w:tmpl w:val="9A4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8107E3"/>
    <w:multiLevelType w:val="multilevel"/>
    <w:tmpl w:val="7A0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6E9E6338"/>
    <w:multiLevelType w:val="multilevel"/>
    <w:tmpl w:val="4DB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9B4D1B"/>
    <w:multiLevelType w:val="multilevel"/>
    <w:tmpl w:val="AC1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CF1650"/>
    <w:multiLevelType w:val="hybridMultilevel"/>
    <w:tmpl w:val="63424CC6"/>
    <w:lvl w:ilvl="0" w:tplc="7234A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3F252FB"/>
    <w:multiLevelType w:val="multilevel"/>
    <w:tmpl w:val="20441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4B22351"/>
    <w:multiLevelType w:val="hybridMultilevel"/>
    <w:tmpl w:val="DCE8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D114ED4"/>
    <w:multiLevelType w:val="multilevel"/>
    <w:tmpl w:val="9E6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43768">
    <w:abstractNumId w:val="12"/>
  </w:num>
  <w:num w:numId="2" w16cid:durableId="748774178">
    <w:abstractNumId w:val="13"/>
  </w:num>
  <w:num w:numId="3" w16cid:durableId="1161041815">
    <w:abstractNumId w:val="21"/>
  </w:num>
  <w:num w:numId="4" w16cid:durableId="2005351456">
    <w:abstractNumId w:val="3"/>
  </w:num>
  <w:num w:numId="5" w16cid:durableId="1019085123">
    <w:abstractNumId w:val="20"/>
  </w:num>
  <w:num w:numId="6" w16cid:durableId="70085741">
    <w:abstractNumId w:val="2"/>
  </w:num>
  <w:num w:numId="7" w16cid:durableId="1186599297">
    <w:abstractNumId w:val="11"/>
  </w:num>
  <w:num w:numId="8" w16cid:durableId="709647090">
    <w:abstractNumId w:val="27"/>
  </w:num>
  <w:num w:numId="9" w16cid:durableId="392430846">
    <w:abstractNumId w:val="23"/>
  </w:num>
  <w:num w:numId="10" w16cid:durableId="785318391">
    <w:abstractNumId w:val="32"/>
  </w:num>
  <w:num w:numId="11" w16cid:durableId="1059327546">
    <w:abstractNumId w:val="39"/>
  </w:num>
  <w:num w:numId="12" w16cid:durableId="405610592">
    <w:abstractNumId w:val="22"/>
  </w:num>
  <w:num w:numId="13" w16cid:durableId="1928688578">
    <w:abstractNumId w:val="6"/>
  </w:num>
  <w:num w:numId="14" w16cid:durableId="1680765826">
    <w:abstractNumId w:val="10"/>
  </w:num>
  <w:num w:numId="15" w16cid:durableId="489366490">
    <w:abstractNumId w:val="25"/>
  </w:num>
  <w:num w:numId="16" w16cid:durableId="1025132905">
    <w:abstractNumId w:val="19"/>
  </w:num>
  <w:num w:numId="17" w16cid:durableId="838152401">
    <w:abstractNumId w:val="16"/>
  </w:num>
  <w:num w:numId="18" w16cid:durableId="776876851">
    <w:abstractNumId w:val="33"/>
  </w:num>
  <w:num w:numId="19" w16cid:durableId="1361198771">
    <w:abstractNumId w:val="37"/>
  </w:num>
  <w:num w:numId="20" w16cid:durableId="50009425">
    <w:abstractNumId w:val="0"/>
  </w:num>
  <w:num w:numId="21" w16cid:durableId="1800954132">
    <w:abstractNumId w:val="18"/>
  </w:num>
  <w:num w:numId="22" w16cid:durableId="869537953">
    <w:abstractNumId w:val="15"/>
  </w:num>
  <w:num w:numId="23" w16cid:durableId="13313086">
    <w:abstractNumId w:val="7"/>
  </w:num>
  <w:num w:numId="24" w16cid:durableId="379282595">
    <w:abstractNumId w:val="5"/>
  </w:num>
  <w:num w:numId="25" w16cid:durableId="282882525">
    <w:abstractNumId w:val="29"/>
  </w:num>
  <w:num w:numId="26" w16cid:durableId="2085174806">
    <w:abstractNumId w:val="28"/>
  </w:num>
  <w:num w:numId="27" w16cid:durableId="497229758">
    <w:abstractNumId w:val="26"/>
  </w:num>
  <w:num w:numId="28" w16cid:durableId="316960556">
    <w:abstractNumId w:val="38"/>
  </w:num>
  <w:num w:numId="29" w16cid:durableId="1716925295">
    <w:abstractNumId w:val="35"/>
  </w:num>
  <w:num w:numId="30" w16cid:durableId="1828009885">
    <w:abstractNumId w:val="17"/>
  </w:num>
  <w:num w:numId="31" w16cid:durableId="920257660">
    <w:abstractNumId w:val="4"/>
  </w:num>
  <w:num w:numId="32" w16cid:durableId="244800394">
    <w:abstractNumId w:val="24"/>
  </w:num>
  <w:num w:numId="33" w16cid:durableId="2117677424">
    <w:abstractNumId w:val="30"/>
  </w:num>
  <w:num w:numId="34" w16cid:durableId="1121343007">
    <w:abstractNumId w:val="40"/>
  </w:num>
  <w:num w:numId="35" w16cid:durableId="603222860">
    <w:abstractNumId w:val="8"/>
  </w:num>
  <w:num w:numId="36" w16cid:durableId="754864330">
    <w:abstractNumId w:val="1"/>
  </w:num>
  <w:num w:numId="37" w16cid:durableId="526985208">
    <w:abstractNumId w:val="34"/>
  </w:num>
  <w:num w:numId="38" w16cid:durableId="1249467064">
    <w:abstractNumId w:val="9"/>
  </w:num>
  <w:num w:numId="39" w16cid:durableId="571234734">
    <w:abstractNumId w:val="14"/>
  </w:num>
  <w:num w:numId="40" w16cid:durableId="1519080344">
    <w:abstractNumId w:val="36"/>
  </w:num>
  <w:num w:numId="41" w16cid:durableId="7073760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3D9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187"/>
    <w:rsid w:val="0002274C"/>
    <w:rsid w:val="00022C6E"/>
    <w:rsid w:val="000230C0"/>
    <w:rsid w:val="00023706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0B1"/>
    <w:rsid w:val="00034609"/>
    <w:rsid w:val="0003494E"/>
    <w:rsid w:val="0003591D"/>
    <w:rsid w:val="00035C50"/>
    <w:rsid w:val="00035E88"/>
    <w:rsid w:val="00037EFB"/>
    <w:rsid w:val="00041AEF"/>
    <w:rsid w:val="0004214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6F2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3E2"/>
    <w:rsid w:val="0006052D"/>
    <w:rsid w:val="00060DC2"/>
    <w:rsid w:val="00060DF9"/>
    <w:rsid w:val="0006124E"/>
    <w:rsid w:val="00063C06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AAF"/>
    <w:rsid w:val="0009046E"/>
    <w:rsid w:val="00090AB9"/>
    <w:rsid w:val="00092AB5"/>
    <w:rsid w:val="00093BC4"/>
    <w:rsid w:val="00093CAE"/>
    <w:rsid w:val="00094A58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09D"/>
    <w:rsid w:val="000B2C95"/>
    <w:rsid w:val="000B3903"/>
    <w:rsid w:val="000B57BE"/>
    <w:rsid w:val="000B6B75"/>
    <w:rsid w:val="000B7E02"/>
    <w:rsid w:val="000C02E1"/>
    <w:rsid w:val="000C2BC2"/>
    <w:rsid w:val="000C3354"/>
    <w:rsid w:val="000C3BE7"/>
    <w:rsid w:val="000C5219"/>
    <w:rsid w:val="000C56B2"/>
    <w:rsid w:val="000C5FFC"/>
    <w:rsid w:val="000C63B8"/>
    <w:rsid w:val="000C67C4"/>
    <w:rsid w:val="000D0DDF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BFD"/>
    <w:rsid w:val="000E19A4"/>
    <w:rsid w:val="000E3F16"/>
    <w:rsid w:val="000E3F64"/>
    <w:rsid w:val="000E4D7E"/>
    <w:rsid w:val="000E7217"/>
    <w:rsid w:val="000F0172"/>
    <w:rsid w:val="000F287B"/>
    <w:rsid w:val="000F2C87"/>
    <w:rsid w:val="000F3CDC"/>
    <w:rsid w:val="000F4739"/>
    <w:rsid w:val="000F6857"/>
    <w:rsid w:val="000F692C"/>
    <w:rsid w:val="000F747F"/>
    <w:rsid w:val="000F7D27"/>
    <w:rsid w:val="00100442"/>
    <w:rsid w:val="001020A4"/>
    <w:rsid w:val="001026E6"/>
    <w:rsid w:val="00103879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536"/>
    <w:rsid w:val="00113F6C"/>
    <w:rsid w:val="00114416"/>
    <w:rsid w:val="00115479"/>
    <w:rsid w:val="0011564B"/>
    <w:rsid w:val="00116D32"/>
    <w:rsid w:val="001207D6"/>
    <w:rsid w:val="001214B1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7FD"/>
    <w:rsid w:val="00134892"/>
    <w:rsid w:val="001360A3"/>
    <w:rsid w:val="001367AC"/>
    <w:rsid w:val="00136C83"/>
    <w:rsid w:val="00137022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014"/>
    <w:rsid w:val="0015754E"/>
    <w:rsid w:val="0015791F"/>
    <w:rsid w:val="00161C5D"/>
    <w:rsid w:val="00163602"/>
    <w:rsid w:val="001637AE"/>
    <w:rsid w:val="00164222"/>
    <w:rsid w:val="0016528D"/>
    <w:rsid w:val="001659D2"/>
    <w:rsid w:val="001669CB"/>
    <w:rsid w:val="00173263"/>
    <w:rsid w:val="00173E75"/>
    <w:rsid w:val="00173F12"/>
    <w:rsid w:val="001762EA"/>
    <w:rsid w:val="00176F13"/>
    <w:rsid w:val="0017710D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1876"/>
    <w:rsid w:val="00191D4D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524"/>
    <w:rsid w:val="001A1B67"/>
    <w:rsid w:val="001A1F8B"/>
    <w:rsid w:val="001A3029"/>
    <w:rsid w:val="001A5315"/>
    <w:rsid w:val="001A63E5"/>
    <w:rsid w:val="001A6430"/>
    <w:rsid w:val="001A78C4"/>
    <w:rsid w:val="001B02B3"/>
    <w:rsid w:val="001B0D2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A68"/>
    <w:rsid w:val="001C2580"/>
    <w:rsid w:val="001C275A"/>
    <w:rsid w:val="001C27D4"/>
    <w:rsid w:val="001C338B"/>
    <w:rsid w:val="001C3B79"/>
    <w:rsid w:val="001C3CB5"/>
    <w:rsid w:val="001C49F0"/>
    <w:rsid w:val="001C4DA5"/>
    <w:rsid w:val="001C57C8"/>
    <w:rsid w:val="001C712F"/>
    <w:rsid w:val="001C72A1"/>
    <w:rsid w:val="001C7849"/>
    <w:rsid w:val="001D0EE3"/>
    <w:rsid w:val="001D28A0"/>
    <w:rsid w:val="001D4B48"/>
    <w:rsid w:val="001D4B79"/>
    <w:rsid w:val="001D6FC7"/>
    <w:rsid w:val="001D75AB"/>
    <w:rsid w:val="001D781A"/>
    <w:rsid w:val="001D79F3"/>
    <w:rsid w:val="001E0506"/>
    <w:rsid w:val="001E14EC"/>
    <w:rsid w:val="001E2099"/>
    <w:rsid w:val="001E257C"/>
    <w:rsid w:val="001E25BD"/>
    <w:rsid w:val="001E2CBA"/>
    <w:rsid w:val="001E3004"/>
    <w:rsid w:val="001E33D2"/>
    <w:rsid w:val="001E4172"/>
    <w:rsid w:val="001E7126"/>
    <w:rsid w:val="001E71F0"/>
    <w:rsid w:val="001E7CC0"/>
    <w:rsid w:val="001F0710"/>
    <w:rsid w:val="001F08D6"/>
    <w:rsid w:val="001F2418"/>
    <w:rsid w:val="001F3DDA"/>
    <w:rsid w:val="001F3E6A"/>
    <w:rsid w:val="001F403A"/>
    <w:rsid w:val="001F46E9"/>
    <w:rsid w:val="001F5500"/>
    <w:rsid w:val="001F555D"/>
    <w:rsid w:val="001F61A9"/>
    <w:rsid w:val="001F6A9F"/>
    <w:rsid w:val="001F6C02"/>
    <w:rsid w:val="001F7155"/>
    <w:rsid w:val="001F7942"/>
    <w:rsid w:val="002000B4"/>
    <w:rsid w:val="00200E83"/>
    <w:rsid w:val="00201EE3"/>
    <w:rsid w:val="002022E7"/>
    <w:rsid w:val="0020296D"/>
    <w:rsid w:val="0020379D"/>
    <w:rsid w:val="0020564E"/>
    <w:rsid w:val="00205C11"/>
    <w:rsid w:val="0021039E"/>
    <w:rsid w:val="0021063F"/>
    <w:rsid w:val="00210695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2A7"/>
    <w:rsid w:val="00223355"/>
    <w:rsid w:val="002233E9"/>
    <w:rsid w:val="00223590"/>
    <w:rsid w:val="00223827"/>
    <w:rsid w:val="00223A48"/>
    <w:rsid w:val="00223BCA"/>
    <w:rsid w:val="00224287"/>
    <w:rsid w:val="0022445C"/>
    <w:rsid w:val="00224547"/>
    <w:rsid w:val="00224CE1"/>
    <w:rsid w:val="002253EA"/>
    <w:rsid w:val="0022571B"/>
    <w:rsid w:val="002259D4"/>
    <w:rsid w:val="002261A0"/>
    <w:rsid w:val="002263C2"/>
    <w:rsid w:val="0022759E"/>
    <w:rsid w:val="0023154A"/>
    <w:rsid w:val="002327A7"/>
    <w:rsid w:val="00232CFA"/>
    <w:rsid w:val="0023386D"/>
    <w:rsid w:val="00234299"/>
    <w:rsid w:val="00235211"/>
    <w:rsid w:val="00235EA7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1E2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817"/>
    <w:rsid w:val="00265066"/>
    <w:rsid w:val="0026532E"/>
    <w:rsid w:val="002662E0"/>
    <w:rsid w:val="00266AC7"/>
    <w:rsid w:val="00267BE1"/>
    <w:rsid w:val="00271EB0"/>
    <w:rsid w:val="00273769"/>
    <w:rsid w:val="002739B8"/>
    <w:rsid w:val="00273C82"/>
    <w:rsid w:val="00273E95"/>
    <w:rsid w:val="0027471D"/>
    <w:rsid w:val="00275049"/>
    <w:rsid w:val="00275C23"/>
    <w:rsid w:val="002772EA"/>
    <w:rsid w:val="0028009C"/>
    <w:rsid w:val="00280922"/>
    <w:rsid w:val="002811FC"/>
    <w:rsid w:val="0028130C"/>
    <w:rsid w:val="00282EF4"/>
    <w:rsid w:val="00283118"/>
    <w:rsid w:val="00283C59"/>
    <w:rsid w:val="002850DC"/>
    <w:rsid w:val="00285D66"/>
    <w:rsid w:val="00286066"/>
    <w:rsid w:val="00286CCC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495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B6F7D"/>
    <w:rsid w:val="002B730C"/>
    <w:rsid w:val="002C1231"/>
    <w:rsid w:val="002C1FD7"/>
    <w:rsid w:val="002C1FEE"/>
    <w:rsid w:val="002C21EE"/>
    <w:rsid w:val="002C321D"/>
    <w:rsid w:val="002C32B4"/>
    <w:rsid w:val="002C3723"/>
    <w:rsid w:val="002C5EC4"/>
    <w:rsid w:val="002C72A4"/>
    <w:rsid w:val="002D012C"/>
    <w:rsid w:val="002D030A"/>
    <w:rsid w:val="002D0399"/>
    <w:rsid w:val="002D053F"/>
    <w:rsid w:val="002D057C"/>
    <w:rsid w:val="002D077D"/>
    <w:rsid w:val="002D0822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BDC"/>
    <w:rsid w:val="002E10C4"/>
    <w:rsid w:val="002E12AF"/>
    <w:rsid w:val="002E2DD1"/>
    <w:rsid w:val="002E3305"/>
    <w:rsid w:val="002E3412"/>
    <w:rsid w:val="002E3773"/>
    <w:rsid w:val="002E3EC0"/>
    <w:rsid w:val="002E44B9"/>
    <w:rsid w:val="002E785E"/>
    <w:rsid w:val="002E7B25"/>
    <w:rsid w:val="002F0A29"/>
    <w:rsid w:val="002F1575"/>
    <w:rsid w:val="002F33D6"/>
    <w:rsid w:val="002F3458"/>
    <w:rsid w:val="002F360F"/>
    <w:rsid w:val="002F5A31"/>
    <w:rsid w:val="002F6A5B"/>
    <w:rsid w:val="002F6F0C"/>
    <w:rsid w:val="002F7285"/>
    <w:rsid w:val="0030043D"/>
    <w:rsid w:val="00302CFC"/>
    <w:rsid w:val="00303283"/>
    <w:rsid w:val="00304371"/>
    <w:rsid w:val="00304851"/>
    <w:rsid w:val="00304F17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4E6"/>
    <w:rsid w:val="0031761C"/>
    <w:rsid w:val="00317891"/>
    <w:rsid w:val="00320778"/>
    <w:rsid w:val="00320BCC"/>
    <w:rsid w:val="003229FA"/>
    <w:rsid w:val="003230C5"/>
    <w:rsid w:val="003247B7"/>
    <w:rsid w:val="00326866"/>
    <w:rsid w:val="00326D81"/>
    <w:rsid w:val="00327148"/>
    <w:rsid w:val="00330264"/>
    <w:rsid w:val="00330EAC"/>
    <w:rsid w:val="00331457"/>
    <w:rsid w:val="003317FB"/>
    <w:rsid w:val="003337C6"/>
    <w:rsid w:val="00333DE5"/>
    <w:rsid w:val="00333E5E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334"/>
    <w:rsid w:val="00345E99"/>
    <w:rsid w:val="00346435"/>
    <w:rsid w:val="00350372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AAB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B77"/>
    <w:rsid w:val="00375646"/>
    <w:rsid w:val="00376A00"/>
    <w:rsid w:val="00376B9E"/>
    <w:rsid w:val="00380071"/>
    <w:rsid w:val="0038082A"/>
    <w:rsid w:val="00380AFF"/>
    <w:rsid w:val="00382F75"/>
    <w:rsid w:val="00383626"/>
    <w:rsid w:val="00384A0B"/>
    <w:rsid w:val="00384F1E"/>
    <w:rsid w:val="003851F2"/>
    <w:rsid w:val="00386B1B"/>
    <w:rsid w:val="00386B64"/>
    <w:rsid w:val="00386CFC"/>
    <w:rsid w:val="00387709"/>
    <w:rsid w:val="00390D00"/>
    <w:rsid w:val="00391517"/>
    <w:rsid w:val="00393795"/>
    <w:rsid w:val="00394273"/>
    <w:rsid w:val="00395ABF"/>
    <w:rsid w:val="00397FDE"/>
    <w:rsid w:val="003A017C"/>
    <w:rsid w:val="003A04C9"/>
    <w:rsid w:val="003A1B43"/>
    <w:rsid w:val="003A2052"/>
    <w:rsid w:val="003A222A"/>
    <w:rsid w:val="003A2E9A"/>
    <w:rsid w:val="003A35FB"/>
    <w:rsid w:val="003A3F2C"/>
    <w:rsid w:val="003A43B7"/>
    <w:rsid w:val="003A5539"/>
    <w:rsid w:val="003A5745"/>
    <w:rsid w:val="003A6338"/>
    <w:rsid w:val="003B0987"/>
    <w:rsid w:val="003B139E"/>
    <w:rsid w:val="003B17E3"/>
    <w:rsid w:val="003B2831"/>
    <w:rsid w:val="003B4A68"/>
    <w:rsid w:val="003B4BA6"/>
    <w:rsid w:val="003B5717"/>
    <w:rsid w:val="003B6D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AD4"/>
    <w:rsid w:val="003C6E88"/>
    <w:rsid w:val="003C7132"/>
    <w:rsid w:val="003D030A"/>
    <w:rsid w:val="003D2938"/>
    <w:rsid w:val="003D3009"/>
    <w:rsid w:val="003D3C20"/>
    <w:rsid w:val="003D3EB3"/>
    <w:rsid w:val="003D3FA5"/>
    <w:rsid w:val="003D4A31"/>
    <w:rsid w:val="003D4A93"/>
    <w:rsid w:val="003D4CEB"/>
    <w:rsid w:val="003D5A2E"/>
    <w:rsid w:val="003D6724"/>
    <w:rsid w:val="003D7A6D"/>
    <w:rsid w:val="003D7EFB"/>
    <w:rsid w:val="003E0980"/>
    <w:rsid w:val="003E11F9"/>
    <w:rsid w:val="003E15D2"/>
    <w:rsid w:val="003E211D"/>
    <w:rsid w:val="003E2774"/>
    <w:rsid w:val="003E497F"/>
    <w:rsid w:val="003E4F35"/>
    <w:rsid w:val="003E5442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5EA"/>
    <w:rsid w:val="00402C86"/>
    <w:rsid w:val="0040322A"/>
    <w:rsid w:val="00403C4C"/>
    <w:rsid w:val="0040415D"/>
    <w:rsid w:val="0040498D"/>
    <w:rsid w:val="00405E76"/>
    <w:rsid w:val="00407997"/>
    <w:rsid w:val="00410B27"/>
    <w:rsid w:val="00410DC9"/>
    <w:rsid w:val="004110E3"/>
    <w:rsid w:val="00411109"/>
    <w:rsid w:val="004134CF"/>
    <w:rsid w:val="004137D7"/>
    <w:rsid w:val="00413AA8"/>
    <w:rsid w:val="00413C54"/>
    <w:rsid w:val="00414066"/>
    <w:rsid w:val="00414F57"/>
    <w:rsid w:val="004158F5"/>
    <w:rsid w:val="00415E42"/>
    <w:rsid w:val="0041661F"/>
    <w:rsid w:val="00416B93"/>
    <w:rsid w:val="00416E14"/>
    <w:rsid w:val="0041741C"/>
    <w:rsid w:val="00420719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63BE"/>
    <w:rsid w:val="004410DB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0774"/>
    <w:rsid w:val="00451A43"/>
    <w:rsid w:val="00452270"/>
    <w:rsid w:val="00452BA7"/>
    <w:rsid w:val="004531D0"/>
    <w:rsid w:val="00454A08"/>
    <w:rsid w:val="00455ECF"/>
    <w:rsid w:val="00455F31"/>
    <w:rsid w:val="00456001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7798E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7C1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412"/>
    <w:rsid w:val="004C0BF9"/>
    <w:rsid w:val="004C1946"/>
    <w:rsid w:val="004C3071"/>
    <w:rsid w:val="004C31F3"/>
    <w:rsid w:val="004C5A86"/>
    <w:rsid w:val="004C66EC"/>
    <w:rsid w:val="004C7964"/>
    <w:rsid w:val="004C7D47"/>
    <w:rsid w:val="004D005D"/>
    <w:rsid w:val="004D0F6E"/>
    <w:rsid w:val="004D1C0A"/>
    <w:rsid w:val="004D2011"/>
    <w:rsid w:val="004D258A"/>
    <w:rsid w:val="004D32A2"/>
    <w:rsid w:val="004D36FB"/>
    <w:rsid w:val="004D3E68"/>
    <w:rsid w:val="004D4E39"/>
    <w:rsid w:val="004D67C4"/>
    <w:rsid w:val="004D7AD7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364"/>
    <w:rsid w:val="00503073"/>
    <w:rsid w:val="00503250"/>
    <w:rsid w:val="00503ABF"/>
    <w:rsid w:val="00503ED8"/>
    <w:rsid w:val="005051C4"/>
    <w:rsid w:val="00506420"/>
    <w:rsid w:val="00506BC9"/>
    <w:rsid w:val="00507D38"/>
    <w:rsid w:val="0051074F"/>
    <w:rsid w:val="00511756"/>
    <w:rsid w:val="00511F88"/>
    <w:rsid w:val="00512116"/>
    <w:rsid w:val="00512828"/>
    <w:rsid w:val="005135B4"/>
    <w:rsid w:val="00513BBE"/>
    <w:rsid w:val="00514151"/>
    <w:rsid w:val="00514D59"/>
    <w:rsid w:val="00515B1B"/>
    <w:rsid w:val="00515D3C"/>
    <w:rsid w:val="00515DF9"/>
    <w:rsid w:val="00516137"/>
    <w:rsid w:val="0051679A"/>
    <w:rsid w:val="00517123"/>
    <w:rsid w:val="00522044"/>
    <w:rsid w:val="00522CDD"/>
    <w:rsid w:val="005251B3"/>
    <w:rsid w:val="0052570E"/>
    <w:rsid w:val="00525F4D"/>
    <w:rsid w:val="00526711"/>
    <w:rsid w:val="005267E3"/>
    <w:rsid w:val="00526CF7"/>
    <w:rsid w:val="0052709F"/>
    <w:rsid w:val="005270E1"/>
    <w:rsid w:val="005302E4"/>
    <w:rsid w:val="005302FC"/>
    <w:rsid w:val="00530592"/>
    <w:rsid w:val="00530F01"/>
    <w:rsid w:val="00531202"/>
    <w:rsid w:val="005322DB"/>
    <w:rsid w:val="005323D8"/>
    <w:rsid w:val="005330BD"/>
    <w:rsid w:val="005333E6"/>
    <w:rsid w:val="00533FA8"/>
    <w:rsid w:val="00534551"/>
    <w:rsid w:val="005369E4"/>
    <w:rsid w:val="00536EED"/>
    <w:rsid w:val="00537C53"/>
    <w:rsid w:val="00541628"/>
    <w:rsid w:val="00541A7C"/>
    <w:rsid w:val="005438F0"/>
    <w:rsid w:val="00544D12"/>
    <w:rsid w:val="00544DB2"/>
    <w:rsid w:val="00544E0E"/>
    <w:rsid w:val="00545F3F"/>
    <w:rsid w:val="00546F93"/>
    <w:rsid w:val="005471FB"/>
    <w:rsid w:val="0054729C"/>
    <w:rsid w:val="005501C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0D01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053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5ECA"/>
    <w:rsid w:val="005B7811"/>
    <w:rsid w:val="005B78A4"/>
    <w:rsid w:val="005B7CA1"/>
    <w:rsid w:val="005C1222"/>
    <w:rsid w:val="005C123B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129"/>
    <w:rsid w:val="005F2C94"/>
    <w:rsid w:val="005F3A2D"/>
    <w:rsid w:val="005F4D93"/>
    <w:rsid w:val="005F50BD"/>
    <w:rsid w:val="005F7604"/>
    <w:rsid w:val="00600CA7"/>
    <w:rsid w:val="006011B7"/>
    <w:rsid w:val="00601AD5"/>
    <w:rsid w:val="00601C96"/>
    <w:rsid w:val="00601F4C"/>
    <w:rsid w:val="00602571"/>
    <w:rsid w:val="00602D89"/>
    <w:rsid w:val="00607AF6"/>
    <w:rsid w:val="006102D8"/>
    <w:rsid w:val="00610366"/>
    <w:rsid w:val="006107BB"/>
    <w:rsid w:val="0061190C"/>
    <w:rsid w:val="00611954"/>
    <w:rsid w:val="00612F2C"/>
    <w:rsid w:val="00612F36"/>
    <w:rsid w:val="0061357D"/>
    <w:rsid w:val="006136AD"/>
    <w:rsid w:val="00613993"/>
    <w:rsid w:val="0061402C"/>
    <w:rsid w:val="00614276"/>
    <w:rsid w:val="0061509D"/>
    <w:rsid w:val="00615A6C"/>
    <w:rsid w:val="00620B3F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769"/>
    <w:rsid w:val="006379EC"/>
    <w:rsid w:val="0064015C"/>
    <w:rsid w:val="00642407"/>
    <w:rsid w:val="0064349F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6DE"/>
    <w:rsid w:val="00654A0A"/>
    <w:rsid w:val="00655F15"/>
    <w:rsid w:val="0065617D"/>
    <w:rsid w:val="00660249"/>
    <w:rsid w:val="00660383"/>
    <w:rsid w:val="00660954"/>
    <w:rsid w:val="00660CDF"/>
    <w:rsid w:val="00661011"/>
    <w:rsid w:val="006613D1"/>
    <w:rsid w:val="006629A6"/>
    <w:rsid w:val="00662B5F"/>
    <w:rsid w:val="00662BEB"/>
    <w:rsid w:val="00662D3F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468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1DBB"/>
    <w:rsid w:val="00692985"/>
    <w:rsid w:val="006930D1"/>
    <w:rsid w:val="00693C82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BC9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5D4"/>
    <w:rsid w:val="006B1E2E"/>
    <w:rsid w:val="006B2563"/>
    <w:rsid w:val="006B272F"/>
    <w:rsid w:val="006B2B4B"/>
    <w:rsid w:val="006B4E8C"/>
    <w:rsid w:val="006B553D"/>
    <w:rsid w:val="006B7510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BD9"/>
    <w:rsid w:val="006D5784"/>
    <w:rsid w:val="006D5E66"/>
    <w:rsid w:val="006D6916"/>
    <w:rsid w:val="006D6DB9"/>
    <w:rsid w:val="006D77B6"/>
    <w:rsid w:val="006E0663"/>
    <w:rsid w:val="006E0ED1"/>
    <w:rsid w:val="006E2A04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6D2"/>
    <w:rsid w:val="006F6438"/>
    <w:rsid w:val="006F6628"/>
    <w:rsid w:val="006F6A49"/>
    <w:rsid w:val="006F6AED"/>
    <w:rsid w:val="006F7A67"/>
    <w:rsid w:val="006F7BD0"/>
    <w:rsid w:val="006F7EBE"/>
    <w:rsid w:val="0070008E"/>
    <w:rsid w:val="007006E0"/>
    <w:rsid w:val="0070270F"/>
    <w:rsid w:val="00702848"/>
    <w:rsid w:val="0070529B"/>
    <w:rsid w:val="00705802"/>
    <w:rsid w:val="0070586F"/>
    <w:rsid w:val="0070635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4E02"/>
    <w:rsid w:val="00716BE8"/>
    <w:rsid w:val="00717035"/>
    <w:rsid w:val="00721B85"/>
    <w:rsid w:val="00725E24"/>
    <w:rsid w:val="00727593"/>
    <w:rsid w:val="007304E2"/>
    <w:rsid w:val="00730651"/>
    <w:rsid w:val="0073121D"/>
    <w:rsid w:val="00731BA0"/>
    <w:rsid w:val="00733819"/>
    <w:rsid w:val="00735297"/>
    <w:rsid w:val="00735E3C"/>
    <w:rsid w:val="007364F9"/>
    <w:rsid w:val="00736B27"/>
    <w:rsid w:val="00736EF3"/>
    <w:rsid w:val="00740112"/>
    <w:rsid w:val="00740633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DA1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8C0"/>
    <w:rsid w:val="00760C84"/>
    <w:rsid w:val="00762C50"/>
    <w:rsid w:val="007635A9"/>
    <w:rsid w:val="0076417C"/>
    <w:rsid w:val="00764639"/>
    <w:rsid w:val="007652BC"/>
    <w:rsid w:val="00766048"/>
    <w:rsid w:val="007665FE"/>
    <w:rsid w:val="007669E5"/>
    <w:rsid w:val="00767965"/>
    <w:rsid w:val="00767D20"/>
    <w:rsid w:val="0077009E"/>
    <w:rsid w:val="0077193C"/>
    <w:rsid w:val="0077219B"/>
    <w:rsid w:val="00774D67"/>
    <w:rsid w:val="00775B67"/>
    <w:rsid w:val="007767DD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5DF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868"/>
    <w:rsid w:val="00797F92"/>
    <w:rsid w:val="007A1B66"/>
    <w:rsid w:val="007A2314"/>
    <w:rsid w:val="007A2B8A"/>
    <w:rsid w:val="007A3008"/>
    <w:rsid w:val="007A3435"/>
    <w:rsid w:val="007A45F4"/>
    <w:rsid w:val="007A4A14"/>
    <w:rsid w:val="007A71EA"/>
    <w:rsid w:val="007A74E9"/>
    <w:rsid w:val="007B0D77"/>
    <w:rsid w:val="007B1E13"/>
    <w:rsid w:val="007B1FFF"/>
    <w:rsid w:val="007B25EC"/>
    <w:rsid w:val="007B4D26"/>
    <w:rsid w:val="007B5355"/>
    <w:rsid w:val="007B57D1"/>
    <w:rsid w:val="007B6B56"/>
    <w:rsid w:val="007C1184"/>
    <w:rsid w:val="007C1619"/>
    <w:rsid w:val="007C23FA"/>
    <w:rsid w:val="007C2C41"/>
    <w:rsid w:val="007C2EF2"/>
    <w:rsid w:val="007C3C8F"/>
    <w:rsid w:val="007C4DED"/>
    <w:rsid w:val="007C7B60"/>
    <w:rsid w:val="007D04B1"/>
    <w:rsid w:val="007D087E"/>
    <w:rsid w:val="007D0D15"/>
    <w:rsid w:val="007D1143"/>
    <w:rsid w:val="007D14E5"/>
    <w:rsid w:val="007D1DC5"/>
    <w:rsid w:val="007D249F"/>
    <w:rsid w:val="007D3063"/>
    <w:rsid w:val="007D34E9"/>
    <w:rsid w:val="007D406D"/>
    <w:rsid w:val="007D5CFF"/>
    <w:rsid w:val="007D6EB5"/>
    <w:rsid w:val="007D7B0F"/>
    <w:rsid w:val="007E0D5D"/>
    <w:rsid w:val="007E1103"/>
    <w:rsid w:val="007E15F6"/>
    <w:rsid w:val="007E29EA"/>
    <w:rsid w:val="007E3872"/>
    <w:rsid w:val="007E3C49"/>
    <w:rsid w:val="007E47D0"/>
    <w:rsid w:val="007E50F0"/>
    <w:rsid w:val="007E5F3C"/>
    <w:rsid w:val="007E5F6A"/>
    <w:rsid w:val="007E5FF2"/>
    <w:rsid w:val="007E7105"/>
    <w:rsid w:val="007F18D9"/>
    <w:rsid w:val="007F1A71"/>
    <w:rsid w:val="007F23B5"/>
    <w:rsid w:val="007F2921"/>
    <w:rsid w:val="007F302D"/>
    <w:rsid w:val="007F5318"/>
    <w:rsid w:val="007F6799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3E5"/>
    <w:rsid w:val="008134CD"/>
    <w:rsid w:val="00813892"/>
    <w:rsid w:val="0081592E"/>
    <w:rsid w:val="00815C5C"/>
    <w:rsid w:val="00815D92"/>
    <w:rsid w:val="00817110"/>
    <w:rsid w:val="008201A5"/>
    <w:rsid w:val="00820F4C"/>
    <w:rsid w:val="008228DE"/>
    <w:rsid w:val="00822D62"/>
    <w:rsid w:val="0082360A"/>
    <w:rsid w:val="00824F9B"/>
    <w:rsid w:val="00825755"/>
    <w:rsid w:val="0082635E"/>
    <w:rsid w:val="00826D82"/>
    <w:rsid w:val="008317C5"/>
    <w:rsid w:val="00831D4C"/>
    <w:rsid w:val="00831DEF"/>
    <w:rsid w:val="0083207A"/>
    <w:rsid w:val="0083340C"/>
    <w:rsid w:val="00833508"/>
    <w:rsid w:val="00833CA3"/>
    <w:rsid w:val="008347BE"/>
    <w:rsid w:val="00837574"/>
    <w:rsid w:val="00837BC2"/>
    <w:rsid w:val="008414B4"/>
    <w:rsid w:val="008417B6"/>
    <w:rsid w:val="008418F1"/>
    <w:rsid w:val="00841987"/>
    <w:rsid w:val="00842963"/>
    <w:rsid w:val="0084337B"/>
    <w:rsid w:val="00844EC9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54E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7EE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F04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0C9"/>
    <w:rsid w:val="008A5266"/>
    <w:rsid w:val="008A52F7"/>
    <w:rsid w:val="008A7184"/>
    <w:rsid w:val="008B02A8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C7074"/>
    <w:rsid w:val="008D0896"/>
    <w:rsid w:val="008D0DC9"/>
    <w:rsid w:val="008D2C38"/>
    <w:rsid w:val="008D3435"/>
    <w:rsid w:val="008D37AF"/>
    <w:rsid w:val="008D4A28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1E4C"/>
    <w:rsid w:val="008E24B2"/>
    <w:rsid w:val="008E3D27"/>
    <w:rsid w:val="008E4362"/>
    <w:rsid w:val="008E550D"/>
    <w:rsid w:val="008E567B"/>
    <w:rsid w:val="008E625F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678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446"/>
    <w:rsid w:val="009130B0"/>
    <w:rsid w:val="009134EA"/>
    <w:rsid w:val="009141D7"/>
    <w:rsid w:val="009146AE"/>
    <w:rsid w:val="00914716"/>
    <w:rsid w:val="00914EBA"/>
    <w:rsid w:val="00915A85"/>
    <w:rsid w:val="00915E58"/>
    <w:rsid w:val="00915F47"/>
    <w:rsid w:val="0091741E"/>
    <w:rsid w:val="0091777F"/>
    <w:rsid w:val="009177AF"/>
    <w:rsid w:val="00917800"/>
    <w:rsid w:val="00917844"/>
    <w:rsid w:val="00917A00"/>
    <w:rsid w:val="00920791"/>
    <w:rsid w:val="00920911"/>
    <w:rsid w:val="0092180E"/>
    <w:rsid w:val="00921A1F"/>
    <w:rsid w:val="009229BE"/>
    <w:rsid w:val="00923ABE"/>
    <w:rsid w:val="00924239"/>
    <w:rsid w:val="00924B9E"/>
    <w:rsid w:val="00926959"/>
    <w:rsid w:val="00927F1B"/>
    <w:rsid w:val="00930B6E"/>
    <w:rsid w:val="00931F78"/>
    <w:rsid w:val="00932666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86B"/>
    <w:rsid w:val="00941C2B"/>
    <w:rsid w:val="00941DCC"/>
    <w:rsid w:val="009420C3"/>
    <w:rsid w:val="00942EEC"/>
    <w:rsid w:val="00943350"/>
    <w:rsid w:val="00943A65"/>
    <w:rsid w:val="00943C27"/>
    <w:rsid w:val="00944511"/>
    <w:rsid w:val="00944B4E"/>
    <w:rsid w:val="00944D04"/>
    <w:rsid w:val="00944D0F"/>
    <w:rsid w:val="009452C8"/>
    <w:rsid w:val="009454D8"/>
    <w:rsid w:val="0094666A"/>
    <w:rsid w:val="00947489"/>
    <w:rsid w:val="00947643"/>
    <w:rsid w:val="00947F8E"/>
    <w:rsid w:val="00950BCE"/>
    <w:rsid w:val="00950E10"/>
    <w:rsid w:val="009515F8"/>
    <w:rsid w:val="00951CAB"/>
    <w:rsid w:val="00951E28"/>
    <w:rsid w:val="00952177"/>
    <w:rsid w:val="009538AF"/>
    <w:rsid w:val="00954639"/>
    <w:rsid w:val="00954AF6"/>
    <w:rsid w:val="009559B8"/>
    <w:rsid w:val="009567A2"/>
    <w:rsid w:val="009570B6"/>
    <w:rsid w:val="009574B3"/>
    <w:rsid w:val="00961A19"/>
    <w:rsid w:val="00962EB6"/>
    <w:rsid w:val="009639AB"/>
    <w:rsid w:val="00963C5E"/>
    <w:rsid w:val="00964700"/>
    <w:rsid w:val="009648E5"/>
    <w:rsid w:val="009649CC"/>
    <w:rsid w:val="00964EC5"/>
    <w:rsid w:val="00964F18"/>
    <w:rsid w:val="009650BC"/>
    <w:rsid w:val="009655F1"/>
    <w:rsid w:val="00966D06"/>
    <w:rsid w:val="009706E4"/>
    <w:rsid w:val="00970E4A"/>
    <w:rsid w:val="0097227B"/>
    <w:rsid w:val="00973439"/>
    <w:rsid w:val="00973AEA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6AB"/>
    <w:rsid w:val="009833FA"/>
    <w:rsid w:val="00986B11"/>
    <w:rsid w:val="00990928"/>
    <w:rsid w:val="009911AB"/>
    <w:rsid w:val="00992F73"/>
    <w:rsid w:val="0099340F"/>
    <w:rsid w:val="00993705"/>
    <w:rsid w:val="00993FAC"/>
    <w:rsid w:val="009946F7"/>
    <w:rsid w:val="00994ECD"/>
    <w:rsid w:val="00994FDE"/>
    <w:rsid w:val="009950FF"/>
    <w:rsid w:val="0099510A"/>
    <w:rsid w:val="00995D90"/>
    <w:rsid w:val="00995EC3"/>
    <w:rsid w:val="0099670C"/>
    <w:rsid w:val="00996AD6"/>
    <w:rsid w:val="009972AA"/>
    <w:rsid w:val="009A1047"/>
    <w:rsid w:val="009A1655"/>
    <w:rsid w:val="009A1C75"/>
    <w:rsid w:val="009A2868"/>
    <w:rsid w:val="009A2AAC"/>
    <w:rsid w:val="009A32D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8B4"/>
    <w:rsid w:val="009B40A0"/>
    <w:rsid w:val="009B48C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AD9"/>
    <w:rsid w:val="009D0E19"/>
    <w:rsid w:val="009D255C"/>
    <w:rsid w:val="009D2B32"/>
    <w:rsid w:val="009D2E9E"/>
    <w:rsid w:val="009D3516"/>
    <w:rsid w:val="009D3662"/>
    <w:rsid w:val="009D51F3"/>
    <w:rsid w:val="009D5312"/>
    <w:rsid w:val="009D64E8"/>
    <w:rsid w:val="009D6B92"/>
    <w:rsid w:val="009E2DFC"/>
    <w:rsid w:val="009E4011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611"/>
    <w:rsid w:val="00A07BC8"/>
    <w:rsid w:val="00A11F05"/>
    <w:rsid w:val="00A12B84"/>
    <w:rsid w:val="00A12E5C"/>
    <w:rsid w:val="00A12E6E"/>
    <w:rsid w:val="00A137ED"/>
    <w:rsid w:val="00A14666"/>
    <w:rsid w:val="00A16F02"/>
    <w:rsid w:val="00A1758E"/>
    <w:rsid w:val="00A2061C"/>
    <w:rsid w:val="00A20C57"/>
    <w:rsid w:val="00A2255B"/>
    <w:rsid w:val="00A24808"/>
    <w:rsid w:val="00A24C2F"/>
    <w:rsid w:val="00A25130"/>
    <w:rsid w:val="00A2679A"/>
    <w:rsid w:val="00A27797"/>
    <w:rsid w:val="00A313C1"/>
    <w:rsid w:val="00A31BEA"/>
    <w:rsid w:val="00A3342D"/>
    <w:rsid w:val="00A338B4"/>
    <w:rsid w:val="00A33BD8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42D"/>
    <w:rsid w:val="00A43508"/>
    <w:rsid w:val="00A43827"/>
    <w:rsid w:val="00A438E7"/>
    <w:rsid w:val="00A4459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67984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365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17B"/>
    <w:rsid w:val="00AB1C9E"/>
    <w:rsid w:val="00AB21A7"/>
    <w:rsid w:val="00AB4611"/>
    <w:rsid w:val="00AB47E6"/>
    <w:rsid w:val="00AB4812"/>
    <w:rsid w:val="00AB5663"/>
    <w:rsid w:val="00AB56C3"/>
    <w:rsid w:val="00AB6A1F"/>
    <w:rsid w:val="00AC433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BCE"/>
    <w:rsid w:val="00AE2000"/>
    <w:rsid w:val="00AE35B9"/>
    <w:rsid w:val="00AE3BC7"/>
    <w:rsid w:val="00AE3FFB"/>
    <w:rsid w:val="00AE4772"/>
    <w:rsid w:val="00AE61E4"/>
    <w:rsid w:val="00AE6237"/>
    <w:rsid w:val="00AE6FFB"/>
    <w:rsid w:val="00AF4265"/>
    <w:rsid w:val="00AF4768"/>
    <w:rsid w:val="00AF7531"/>
    <w:rsid w:val="00AF7EA9"/>
    <w:rsid w:val="00B00C3F"/>
    <w:rsid w:val="00B013C6"/>
    <w:rsid w:val="00B0172F"/>
    <w:rsid w:val="00B01C52"/>
    <w:rsid w:val="00B02898"/>
    <w:rsid w:val="00B03590"/>
    <w:rsid w:val="00B0483B"/>
    <w:rsid w:val="00B04840"/>
    <w:rsid w:val="00B04C01"/>
    <w:rsid w:val="00B0532F"/>
    <w:rsid w:val="00B055DC"/>
    <w:rsid w:val="00B056BB"/>
    <w:rsid w:val="00B05C99"/>
    <w:rsid w:val="00B06DD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496"/>
    <w:rsid w:val="00B1743B"/>
    <w:rsid w:val="00B17651"/>
    <w:rsid w:val="00B205A9"/>
    <w:rsid w:val="00B20615"/>
    <w:rsid w:val="00B212DC"/>
    <w:rsid w:val="00B2169C"/>
    <w:rsid w:val="00B21BB3"/>
    <w:rsid w:val="00B229B6"/>
    <w:rsid w:val="00B22EB7"/>
    <w:rsid w:val="00B24B86"/>
    <w:rsid w:val="00B24E16"/>
    <w:rsid w:val="00B278F5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F39"/>
    <w:rsid w:val="00B41455"/>
    <w:rsid w:val="00B41AC1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5707B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DE4"/>
    <w:rsid w:val="00B71F9A"/>
    <w:rsid w:val="00B73D73"/>
    <w:rsid w:val="00B74782"/>
    <w:rsid w:val="00B74F69"/>
    <w:rsid w:val="00B76595"/>
    <w:rsid w:val="00B7788F"/>
    <w:rsid w:val="00B8029D"/>
    <w:rsid w:val="00B80AC1"/>
    <w:rsid w:val="00B80BDF"/>
    <w:rsid w:val="00B82005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B8D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4D23"/>
    <w:rsid w:val="00BA5114"/>
    <w:rsid w:val="00BA648A"/>
    <w:rsid w:val="00BA653A"/>
    <w:rsid w:val="00BA6683"/>
    <w:rsid w:val="00BA6B60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05F8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08F"/>
    <w:rsid w:val="00BE4A4C"/>
    <w:rsid w:val="00BE4C39"/>
    <w:rsid w:val="00BE520C"/>
    <w:rsid w:val="00BE56B5"/>
    <w:rsid w:val="00BE6186"/>
    <w:rsid w:val="00BE78AE"/>
    <w:rsid w:val="00BF2120"/>
    <w:rsid w:val="00BF4777"/>
    <w:rsid w:val="00BF5569"/>
    <w:rsid w:val="00BF5DF1"/>
    <w:rsid w:val="00C005C1"/>
    <w:rsid w:val="00C00AF0"/>
    <w:rsid w:val="00C00BDC"/>
    <w:rsid w:val="00C00CD7"/>
    <w:rsid w:val="00C028AE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2B6C"/>
    <w:rsid w:val="00C143F5"/>
    <w:rsid w:val="00C1455A"/>
    <w:rsid w:val="00C14A02"/>
    <w:rsid w:val="00C1611C"/>
    <w:rsid w:val="00C16167"/>
    <w:rsid w:val="00C1637D"/>
    <w:rsid w:val="00C16FE4"/>
    <w:rsid w:val="00C175A2"/>
    <w:rsid w:val="00C178AA"/>
    <w:rsid w:val="00C20BD4"/>
    <w:rsid w:val="00C20BF4"/>
    <w:rsid w:val="00C20D9C"/>
    <w:rsid w:val="00C21169"/>
    <w:rsid w:val="00C21B4E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B2"/>
    <w:rsid w:val="00C363B9"/>
    <w:rsid w:val="00C3664E"/>
    <w:rsid w:val="00C367C6"/>
    <w:rsid w:val="00C36B31"/>
    <w:rsid w:val="00C40166"/>
    <w:rsid w:val="00C40990"/>
    <w:rsid w:val="00C40C27"/>
    <w:rsid w:val="00C41599"/>
    <w:rsid w:val="00C42243"/>
    <w:rsid w:val="00C42436"/>
    <w:rsid w:val="00C428C1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35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66E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6B7"/>
    <w:rsid w:val="00C74D44"/>
    <w:rsid w:val="00C759CD"/>
    <w:rsid w:val="00C775FF"/>
    <w:rsid w:val="00C77D93"/>
    <w:rsid w:val="00C805AF"/>
    <w:rsid w:val="00C81197"/>
    <w:rsid w:val="00C81F8E"/>
    <w:rsid w:val="00C82360"/>
    <w:rsid w:val="00C8249B"/>
    <w:rsid w:val="00C82A3F"/>
    <w:rsid w:val="00C82D6F"/>
    <w:rsid w:val="00C83061"/>
    <w:rsid w:val="00C8441A"/>
    <w:rsid w:val="00C866CD"/>
    <w:rsid w:val="00C86996"/>
    <w:rsid w:val="00C87576"/>
    <w:rsid w:val="00C875AA"/>
    <w:rsid w:val="00C9019F"/>
    <w:rsid w:val="00C91834"/>
    <w:rsid w:val="00C92297"/>
    <w:rsid w:val="00C92303"/>
    <w:rsid w:val="00C92CD6"/>
    <w:rsid w:val="00C9388B"/>
    <w:rsid w:val="00C9476F"/>
    <w:rsid w:val="00C94D4A"/>
    <w:rsid w:val="00C94DD7"/>
    <w:rsid w:val="00C975EC"/>
    <w:rsid w:val="00C9768E"/>
    <w:rsid w:val="00C97CF6"/>
    <w:rsid w:val="00CA2747"/>
    <w:rsid w:val="00CA38C7"/>
    <w:rsid w:val="00CA3994"/>
    <w:rsid w:val="00CA3F53"/>
    <w:rsid w:val="00CA3FF1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9D0"/>
    <w:rsid w:val="00CC21DA"/>
    <w:rsid w:val="00CC3A52"/>
    <w:rsid w:val="00CC4758"/>
    <w:rsid w:val="00CC47FD"/>
    <w:rsid w:val="00CD037B"/>
    <w:rsid w:val="00CD1CEC"/>
    <w:rsid w:val="00CD2795"/>
    <w:rsid w:val="00CD3365"/>
    <w:rsid w:val="00CD3674"/>
    <w:rsid w:val="00CD4577"/>
    <w:rsid w:val="00CD58A9"/>
    <w:rsid w:val="00CD68F3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07DD9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190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3D9"/>
    <w:rsid w:val="00D33655"/>
    <w:rsid w:val="00D34A1A"/>
    <w:rsid w:val="00D3597C"/>
    <w:rsid w:val="00D35980"/>
    <w:rsid w:val="00D36DF8"/>
    <w:rsid w:val="00D376EE"/>
    <w:rsid w:val="00D37D3B"/>
    <w:rsid w:val="00D4085A"/>
    <w:rsid w:val="00D422BC"/>
    <w:rsid w:val="00D42454"/>
    <w:rsid w:val="00D447F7"/>
    <w:rsid w:val="00D46B56"/>
    <w:rsid w:val="00D47248"/>
    <w:rsid w:val="00D505F5"/>
    <w:rsid w:val="00D5097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815"/>
    <w:rsid w:val="00D62B1B"/>
    <w:rsid w:val="00D637A9"/>
    <w:rsid w:val="00D65DFD"/>
    <w:rsid w:val="00D662A4"/>
    <w:rsid w:val="00D6692D"/>
    <w:rsid w:val="00D671C6"/>
    <w:rsid w:val="00D67376"/>
    <w:rsid w:val="00D702A5"/>
    <w:rsid w:val="00D70716"/>
    <w:rsid w:val="00D70A4C"/>
    <w:rsid w:val="00D71537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57C"/>
    <w:rsid w:val="00D77AA9"/>
    <w:rsid w:val="00D80884"/>
    <w:rsid w:val="00D81554"/>
    <w:rsid w:val="00D81C08"/>
    <w:rsid w:val="00D8423F"/>
    <w:rsid w:val="00D845CE"/>
    <w:rsid w:val="00D845F2"/>
    <w:rsid w:val="00D84A12"/>
    <w:rsid w:val="00D84E85"/>
    <w:rsid w:val="00D85E0A"/>
    <w:rsid w:val="00D87173"/>
    <w:rsid w:val="00D87492"/>
    <w:rsid w:val="00D87FAC"/>
    <w:rsid w:val="00D908F4"/>
    <w:rsid w:val="00D90D6D"/>
    <w:rsid w:val="00D911F5"/>
    <w:rsid w:val="00D915B5"/>
    <w:rsid w:val="00D92199"/>
    <w:rsid w:val="00D924C0"/>
    <w:rsid w:val="00D92DD0"/>
    <w:rsid w:val="00D92E5F"/>
    <w:rsid w:val="00D93583"/>
    <w:rsid w:val="00D94A3A"/>
    <w:rsid w:val="00D96554"/>
    <w:rsid w:val="00D96955"/>
    <w:rsid w:val="00D9709C"/>
    <w:rsid w:val="00D974C4"/>
    <w:rsid w:val="00D976DB"/>
    <w:rsid w:val="00DA032F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33B"/>
    <w:rsid w:val="00DB3F96"/>
    <w:rsid w:val="00DB4D1D"/>
    <w:rsid w:val="00DB506B"/>
    <w:rsid w:val="00DB55B5"/>
    <w:rsid w:val="00DB63F9"/>
    <w:rsid w:val="00DB6EFE"/>
    <w:rsid w:val="00DC21E7"/>
    <w:rsid w:val="00DC2CE7"/>
    <w:rsid w:val="00DC2D43"/>
    <w:rsid w:val="00DC3447"/>
    <w:rsid w:val="00DC39A3"/>
    <w:rsid w:val="00DC3C06"/>
    <w:rsid w:val="00DC4132"/>
    <w:rsid w:val="00DC469B"/>
    <w:rsid w:val="00DC4A78"/>
    <w:rsid w:val="00DC4C8C"/>
    <w:rsid w:val="00DC5F01"/>
    <w:rsid w:val="00DC60DD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77D"/>
    <w:rsid w:val="00DE59A1"/>
    <w:rsid w:val="00DE5C97"/>
    <w:rsid w:val="00DE5CEC"/>
    <w:rsid w:val="00DE643C"/>
    <w:rsid w:val="00DE690A"/>
    <w:rsid w:val="00DE707E"/>
    <w:rsid w:val="00DE7549"/>
    <w:rsid w:val="00DF065A"/>
    <w:rsid w:val="00DF0854"/>
    <w:rsid w:val="00DF2EAB"/>
    <w:rsid w:val="00DF331B"/>
    <w:rsid w:val="00DF382E"/>
    <w:rsid w:val="00DF4254"/>
    <w:rsid w:val="00DF43C4"/>
    <w:rsid w:val="00DF445A"/>
    <w:rsid w:val="00DF608A"/>
    <w:rsid w:val="00E02B15"/>
    <w:rsid w:val="00E035C4"/>
    <w:rsid w:val="00E04802"/>
    <w:rsid w:val="00E05D27"/>
    <w:rsid w:val="00E05E33"/>
    <w:rsid w:val="00E062E5"/>
    <w:rsid w:val="00E06466"/>
    <w:rsid w:val="00E0669B"/>
    <w:rsid w:val="00E07129"/>
    <w:rsid w:val="00E07704"/>
    <w:rsid w:val="00E07FB6"/>
    <w:rsid w:val="00E101C6"/>
    <w:rsid w:val="00E10B92"/>
    <w:rsid w:val="00E11D90"/>
    <w:rsid w:val="00E125C8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C8F"/>
    <w:rsid w:val="00E302BF"/>
    <w:rsid w:val="00E31CE7"/>
    <w:rsid w:val="00E3204B"/>
    <w:rsid w:val="00E32F3E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59D"/>
    <w:rsid w:val="00E51EFD"/>
    <w:rsid w:val="00E5211B"/>
    <w:rsid w:val="00E5226D"/>
    <w:rsid w:val="00E52366"/>
    <w:rsid w:val="00E52ADE"/>
    <w:rsid w:val="00E52C83"/>
    <w:rsid w:val="00E53B92"/>
    <w:rsid w:val="00E54161"/>
    <w:rsid w:val="00E54983"/>
    <w:rsid w:val="00E54F08"/>
    <w:rsid w:val="00E54F69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B2B"/>
    <w:rsid w:val="00E70B23"/>
    <w:rsid w:val="00E7163D"/>
    <w:rsid w:val="00E72EEB"/>
    <w:rsid w:val="00E747F7"/>
    <w:rsid w:val="00E750D5"/>
    <w:rsid w:val="00E77B9C"/>
    <w:rsid w:val="00E77FF8"/>
    <w:rsid w:val="00E8188C"/>
    <w:rsid w:val="00E81983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592"/>
    <w:rsid w:val="00E87604"/>
    <w:rsid w:val="00E910A8"/>
    <w:rsid w:val="00E91F82"/>
    <w:rsid w:val="00E92A31"/>
    <w:rsid w:val="00E9371C"/>
    <w:rsid w:val="00E93D89"/>
    <w:rsid w:val="00E94246"/>
    <w:rsid w:val="00E94BCD"/>
    <w:rsid w:val="00E951D2"/>
    <w:rsid w:val="00E95AED"/>
    <w:rsid w:val="00E96AF9"/>
    <w:rsid w:val="00E9702A"/>
    <w:rsid w:val="00E97244"/>
    <w:rsid w:val="00EA0108"/>
    <w:rsid w:val="00EA024C"/>
    <w:rsid w:val="00EA081A"/>
    <w:rsid w:val="00EA0D4E"/>
    <w:rsid w:val="00EA125F"/>
    <w:rsid w:val="00EA12AF"/>
    <w:rsid w:val="00EA1B9A"/>
    <w:rsid w:val="00EA22A7"/>
    <w:rsid w:val="00EA2BFB"/>
    <w:rsid w:val="00EA2C6E"/>
    <w:rsid w:val="00EA2F98"/>
    <w:rsid w:val="00EA4CBA"/>
    <w:rsid w:val="00EA55D4"/>
    <w:rsid w:val="00EA5883"/>
    <w:rsid w:val="00EA6EB3"/>
    <w:rsid w:val="00EA7FB8"/>
    <w:rsid w:val="00EB0893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14F"/>
    <w:rsid w:val="00EC22F5"/>
    <w:rsid w:val="00EC3EEC"/>
    <w:rsid w:val="00EC43DF"/>
    <w:rsid w:val="00EC45D2"/>
    <w:rsid w:val="00EC4CFB"/>
    <w:rsid w:val="00EC5BDC"/>
    <w:rsid w:val="00EC6B4A"/>
    <w:rsid w:val="00EC6BED"/>
    <w:rsid w:val="00EC6D89"/>
    <w:rsid w:val="00EC70D6"/>
    <w:rsid w:val="00EC794F"/>
    <w:rsid w:val="00EC7C47"/>
    <w:rsid w:val="00ED0623"/>
    <w:rsid w:val="00ED157D"/>
    <w:rsid w:val="00ED1860"/>
    <w:rsid w:val="00ED1A06"/>
    <w:rsid w:val="00ED2DDB"/>
    <w:rsid w:val="00ED3981"/>
    <w:rsid w:val="00ED4E50"/>
    <w:rsid w:val="00ED572D"/>
    <w:rsid w:val="00ED72B5"/>
    <w:rsid w:val="00ED75C5"/>
    <w:rsid w:val="00ED7751"/>
    <w:rsid w:val="00EE02D9"/>
    <w:rsid w:val="00EE136C"/>
    <w:rsid w:val="00EE1C06"/>
    <w:rsid w:val="00EE2017"/>
    <w:rsid w:val="00EE3DAA"/>
    <w:rsid w:val="00EE4DF9"/>
    <w:rsid w:val="00EE5DCC"/>
    <w:rsid w:val="00EE60D6"/>
    <w:rsid w:val="00EE705D"/>
    <w:rsid w:val="00EE761E"/>
    <w:rsid w:val="00EF1079"/>
    <w:rsid w:val="00EF23BE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453"/>
    <w:rsid w:val="00F1065C"/>
    <w:rsid w:val="00F10EC7"/>
    <w:rsid w:val="00F111B3"/>
    <w:rsid w:val="00F11385"/>
    <w:rsid w:val="00F11833"/>
    <w:rsid w:val="00F11CA3"/>
    <w:rsid w:val="00F11F1B"/>
    <w:rsid w:val="00F12A8B"/>
    <w:rsid w:val="00F134CD"/>
    <w:rsid w:val="00F13874"/>
    <w:rsid w:val="00F139EA"/>
    <w:rsid w:val="00F13AF7"/>
    <w:rsid w:val="00F140CF"/>
    <w:rsid w:val="00F143DF"/>
    <w:rsid w:val="00F14A62"/>
    <w:rsid w:val="00F15020"/>
    <w:rsid w:val="00F1507B"/>
    <w:rsid w:val="00F152D8"/>
    <w:rsid w:val="00F15B4D"/>
    <w:rsid w:val="00F15B55"/>
    <w:rsid w:val="00F16E86"/>
    <w:rsid w:val="00F21E10"/>
    <w:rsid w:val="00F2346F"/>
    <w:rsid w:val="00F251AD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564F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7D4"/>
    <w:rsid w:val="00F52AF7"/>
    <w:rsid w:val="00F53BE4"/>
    <w:rsid w:val="00F54962"/>
    <w:rsid w:val="00F550C7"/>
    <w:rsid w:val="00F551F3"/>
    <w:rsid w:val="00F55A0E"/>
    <w:rsid w:val="00F55D67"/>
    <w:rsid w:val="00F563C8"/>
    <w:rsid w:val="00F5647C"/>
    <w:rsid w:val="00F56A93"/>
    <w:rsid w:val="00F56CC5"/>
    <w:rsid w:val="00F56EB5"/>
    <w:rsid w:val="00F576F3"/>
    <w:rsid w:val="00F57AFF"/>
    <w:rsid w:val="00F60290"/>
    <w:rsid w:val="00F60EA2"/>
    <w:rsid w:val="00F60FCB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5E6"/>
    <w:rsid w:val="00F817BB"/>
    <w:rsid w:val="00F8210A"/>
    <w:rsid w:val="00F82671"/>
    <w:rsid w:val="00F83615"/>
    <w:rsid w:val="00F84A68"/>
    <w:rsid w:val="00F85054"/>
    <w:rsid w:val="00F8747A"/>
    <w:rsid w:val="00F875A4"/>
    <w:rsid w:val="00F90B8D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B7D6A"/>
    <w:rsid w:val="00FC06A0"/>
    <w:rsid w:val="00FC177F"/>
    <w:rsid w:val="00FC1E60"/>
    <w:rsid w:val="00FC2168"/>
    <w:rsid w:val="00FC3133"/>
    <w:rsid w:val="00FC32DE"/>
    <w:rsid w:val="00FC3CB7"/>
    <w:rsid w:val="00FC44C2"/>
    <w:rsid w:val="00FC4796"/>
    <w:rsid w:val="00FC4DCE"/>
    <w:rsid w:val="00FC534A"/>
    <w:rsid w:val="00FC5BCB"/>
    <w:rsid w:val="00FC5D87"/>
    <w:rsid w:val="00FC5E34"/>
    <w:rsid w:val="00FC5E9F"/>
    <w:rsid w:val="00FC66FD"/>
    <w:rsid w:val="00FC7DCE"/>
    <w:rsid w:val="00FC7F92"/>
    <w:rsid w:val="00FD0EB9"/>
    <w:rsid w:val="00FD1708"/>
    <w:rsid w:val="00FD2307"/>
    <w:rsid w:val="00FD23A2"/>
    <w:rsid w:val="00FD45F9"/>
    <w:rsid w:val="00FD45FF"/>
    <w:rsid w:val="00FD4878"/>
    <w:rsid w:val="00FD523E"/>
    <w:rsid w:val="00FD7385"/>
    <w:rsid w:val="00FE25EA"/>
    <w:rsid w:val="00FE2B0D"/>
    <w:rsid w:val="00FE367F"/>
    <w:rsid w:val="00FE37A6"/>
    <w:rsid w:val="00FE3B35"/>
    <w:rsid w:val="00FE453F"/>
    <w:rsid w:val="00FE5344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D76B0C"/>
  <w15:docId w15:val="{7BF3593C-19F2-4AD5-8875-9D3FD76C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33D9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No Spacing"/>
    <w:uiPriority w:val="1"/>
    <w:qFormat/>
    <w:rsid w:val="00930B6E"/>
    <w:rPr>
      <w:rFonts w:eastAsiaTheme="minorHAnsi" w:cstheme="minorBidi"/>
      <w:sz w:val="28"/>
      <w:szCs w:val="22"/>
      <w:lang w:eastAsia="en-US"/>
    </w:rPr>
  </w:style>
  <w:style w:type="paragraph" w:styleId="af1">
    <w:name w:val="caption"/>
    <w:basedOn w:val="a"/>
    <w:next w:val="a"/>
    <w:unhideWhenUsed/>
    <w:qFormat/>
    <w:rsid w:val="00A1466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\OneDrive\&#1044;&#1086;&#1082;&#1091;&#1084;&#1077;&#1085;&#1090;&#1099;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21D6A-E614-45AD-B893-1482AC7D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</Template>
  <TotalTime>24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Коренюк</dc:creator>
  <cp:lastModifiedBy>Пользователь</cp:lastModifiedBy>
  <cp:revision>11</cp:revision>
  <cp:lastPrinted>2018-04-06T11:32:00Z</cp:lastPrinted>
  <dcterms:created xsi:type="dcterms:W3CDTF">2025-03-17T11:20:00Z</dcterms:created>
  <dcterms:modified xsi:type="dcterms:W3CDTF">2025-04-10T10:27:00Z</dcterms:modified>
</cp:coreProperties>
</file>