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8FDCAF" w14:textId="77777777" w:rsidR="004229A2" w:rsidRPr="004229A2" w:rsidRDefault="004229A2" w:rsidP="004229A2">
      <w:pPr>
        <w:ind w:firstLine="709"/>
        <w:jc w:val="center"/>
        <w:rPr>
          <w:b/>
          <w:bCs/>
          <w:sz w:val="28"/>
          <w:szCs w:val="28"/>
        </w:rPr>
      </w:pPr>
      <w:r w:rsidRPr="004229A2">
        <w:rPr>
          <w:b/>
          <w:bCs/>
          <w:sz w:val="28"/>
          <w:szCs w:val="28"/>
        </w:rPr>
        <w:t>3 Классы в .NET. Специальные типы классов</w:t>
      </w:r>
    </w:p>
    <w:p w14:paraId="645D2980" w14:textId="5BAB2729" w:rsidR="00D333D9" w:rsidRPr="008C7074" w:rsidRDefault="00D333D9" w:rsidP="00D333D9">
      <w:pPr>
        <w:ind w:firstLine="709"/>
        <w:rPr>
          <w:sz w:val="28"/>
          <w:szCs w:val="28"/>
        </w:rPr>
      </w:pPr>
      <w:r w:rsidRPr="00E931CC">
        <w:rPr>
          <w:sz w:val="28"/>
          <w:szCs w:val="28"/>
        </w:rPr>
        <w:t>Задание 1.</w:t>
      </w:r>
    </w:p>
    <w:p w14:paraId="7F1C1743" w14:textId="77777777" w:rsidR="007B5AC1" w:rsidRPr="007B5AC1" w:rsidRDefault="007B5AC1" w:rsidP="007B5AC1">
      <w:pPr>
        <w:ind w:firstLine="709"/>
        <w:rPr>
          <w:sz w:val="28"/>
          <w:szCs w:val="28"/>
        </w:rPr>
      </w:pPr>
      <w:r w:rsidRPr="007B5AC1">
        <w:rPr>
          <w:sz w:val="28"/>
          <w:szCs w:val="28"/>
        </w:rPr>
        <w:t>Метод вычисления разности a и b, метод вычисления значения</w:t>
      </w:r>
    </w:p>
    <w:p w14:paraId="09329FD2" w14:textId="1C809BA1" w:rsidR="008C7074" w:rsidRDefault="007B5AC1" w:rsidP="007B5AC1">
      <w:pPr>
        <w:ind w:firstLine="709"/>
        <w:rPr>
          <w:sz w:val="28"/>
          <w:szCs w:val="28"/>
          <w:lang w:val="en-US"/>
        </w:rPr>
      </w:pPr>
      <w:r w:rsidRPr="007B5AC1">
        <w:rPr>
          <w:sz w:val="28"/>
          <w:szCs w:val="28"/>
        </w:rPr>
        <w:t>выражения</w:t>
      </w:r>
      <w:r w:rsidRPr="007B5AC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(a+b)/(a-b)</w:t>
      </w:r>
    </w:p>
    <w:p w14:paraId="695577FE" w14:textId="77777777" w:rsidR="007B5AC1" w:rsidRPr="007B5AC1" w:rsidRDefault="007B5AC1" w:rsidP="007B5AC1">
      <w:pPr>
        <w:ind w:firstLine="709"/>
        <w:rPr>
          <w:sz w:val="28"/>
          <w:szCs w:val="28"/>
          <w:lang w:val="en-US"/>
        </w:rPr>
      </w:pPr>
    </w:p>
    <w:p w14:paraId="1D99C5F0" w14:textId="77777777" w:rsidR="00D333D9" w:rsidRPr="007B5AC1" w:rsidRDefault="00D333D9" w:rsidP="00D333D9">
      <w:pPr>
        <w:ind w:firstLine="709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7B5AC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7B5AC1">
        <w:rPr>
          <w:sz w:val="28"/>
          <w:szCs w:val="28"/>
          <w:lang w:val="en-US"/>
        </w:rPr>
        <w:t>:</w:t>
      </w:r>
      <w:r w:rsidRPr="007B5AC1">
        <w:rPr>
          <w:sz w:val="28"/>
          <w:szCs w:val="28"/>
          <w:lang w:val="en-US"/>
        </w:rPr>
        <w:tab/>
      </w:r>
    </w:p>
    <w:p w14:paraId="2840EB9F" w14:textId="5817469A" w:rsidR="007B5AC1" w:rsidRPr="007B5AC1" w:rsidRDefault="007B5AC1" w:rsidP="007B5AC1">
      <w:pPr>
        <w:ind w:firstLine="709"/>
        <w:rPr>
          <w:sz w:val="28"/>
          <w:szCs w:val="28"/>
          <w:lang w:val="en-US"/>
        </w:rPr>
      </w:pPr>
      <w:r w:rsidRPr="007B5AC1">
        <w:rPr>
          <w:sz w:val="28"/>
          <w:szCs w:val="28"/>
          <w:lang w:val="en-US"/>
        </w:rPr>
        <w:t>using System;</w:t>
      </w:r>
    </w:p>
    <w:p w14:paraId="41D0D8D7" w14:textId="0FFC6A8C" w:rsidR="007B5AC1" w:rsidRPr="007B5AC1" w:rsidRDefault="007B5AC1" w:rsidP="007B5AC1">
      <w:pPr>
        <w:ind w:firstLine="709"/>
        <w:rPr>
          <w:sz w:val="28"/>
          <w:szCs w:val="28"/>
          <w:lang w:val="en-US"/>
        </w:rPr>
      </w:pPr>
      <w:r w:rsidRPr="007B5AC1">
        <w:rPr>
          <w:sz w:val="28"/>
          <w:szCs w:val="28"/>
          <w:lang w:val="en-US"/>
        </w:rPr>
        <w:t>class A{</w:t>
      </w:r>
    </w:p>
    <w:p w14:paraId="041B847B" w14:textId="77777777" w:rsidR="007B5AC1" w:rsidRPr="007B5AC1" w:rsidRDefault="007B5AC1" w:rsidP="007B5AC1">
      <w:pPr>
        <w:ind w:firstLine="709"/>
        <w:rPr>
          <w:sz w:val="28"/>
          <w:szCs w:val="28"/>
          <w:lang w:val="en-US"/>
        </w:rPr>
      </w:pPr>
      <w:r w:rsidRPr="007B5AC1">
        <w:rPr>
          <w:sz w:val="28"/>
          <w:szCs w:val="28"/>
          <w:lang w:val="en-US"/>
        </w:rPr>
        <w:t xml:space="preserve">    private int a;</w:t>
      </w:r>
    </w:p>
    <w:p w14:paraId="17C553DE" w14:textId="61904636" w:rsidR="007B5AC1" w:rsidRPr="007B5AC1" w:rsidRDefault="007B5AC1" w:rsidP="007B5AC1">
      <w:pPr>
        <w:ind w:firstLine="709"/>
        <w:rPr>
          <w:sz w:val="28"/>
          <w:szCs w:val="28"/>
          <w:lang w:val="en-US"/>
        </w:rPr>
      </w:pPr>
      <w:r w:rsidRPr="007B5AC1">
        <w:rPr>
          <w:sz w:val="28"/>
          <w:szCs w:val="28"/>
          <w:lang w:val="en-US"/>
        </w:rPr>
        <w:t xml:space="preserve">    private int b;</w:t>
      </w:r>
    </w:p>
    <w:p w14:paraId="12B2E156" w14:textId="76E27F26" w:rsidR="007B5AC1" w:rsidRPr="007B5AC1" w:rsidRDefault="007B5AC1" w:rsidP="007B5AC1">
      <w:pPr>
        <w:ind w:firstLine="709"/>
        <w:rPr>
          <w:sz w:val="28"/>
          <w:szCs w:val="28"/>
          <w:lang w:val="en-US"/>
        </w:rPr>
      </w:pPr>
      <w:r w:rsidRPr="007B5AC1">
        <w:rPr>
          <w:sz w:val="28"/>
          <w:szCs w:val="28"/>
          <w:lang w:val="en-US"/>
        </w:rPr>
        <w:t xml:space="preserve">    public A(int a, int b)    {</w:t>
      </w:r>
    </w:p>
    <w:p w14:paraId="737B4DDF" w14:textId="77777777" w:rsidR="007B5AC1" w:rsidRPr="007B5AC1" w:rsidRDefault="007B5AC1" w:rsidP="007B5AC1">
      <w:pPr>
        <w:ind w:firstLine="709"/>
        <w:rPr>
          <w:sz w:val="28"/>
          <w:szCs w:val="28"/>
          <w:lang w:val="en-US"/>
        </w:rPr>
      </w:pPr>
      <w:r w:rsidRPr="007B5AC1">
        <w:rPr>
          <w:sz w:val="28"/>
          <w:szCs w:val="28"/>
          <w:lang w:val="en-US"/>
        </w:rPr>
        <w:t xml:space="preserve">        this.a = a;</w:t>
      </w:r>
    </w:p>
    <w:p w14:paraId="5C67559A" w14:textId="77777777" w:rsidR="007B5AC1" w:rsidRPr="007B5AC1" w:rsidRDefault="007B5AC1" w:rsidP="007B5AC1">
      <w:pPr>
        <w:ind w:firstLine="709"/>
        <w:rPr>
          <w:sz w:val="28"/>
          <w:szCs w:val="28"/>
          <w:lang w:val="en-US"/>
        </w:rPr>
      </w:pPr>
      <w:r w:rsidRPr="007B5AC1">
        <w:rPr>
          <w:sz w:val="28"/>
          <w:szCs w:val="28"/>
          <w:lang w:val="en-US"/>
        </w:rPr>
        <w:t xml:space="preserve">        this.b = b;</w:t>
      </w:r>
    </w:p>
    <w:p w14:paraId="10652E62" w14:textId="46B69731" w:rsidR="007B5AC1" w:rsidRPr="007B5AC1" w:rsidRDefault="007B5AC1" w:rsidP="007B5AC1">
      <w:pPr>
        <w:ind w:firstLine="709"/>
        <w:rPr>
          <w:sz w:val="28"/>
          <w:szCs w:val="28"/>
          <w:lang w:val="en-US"/>
        </w:rPr>
      </w:pPr>
      <w:r w:rsidRPr="007B5AC1">
        <w:rPr>
          <w:sz w:val="28"/>
          <w:szCs w:val="28"/>
          <w:lang w:val="en-US"/>
        </w:rPr>
        <w:t xml:space="preserve">    }</w:t>
      </w:r>
    </w:p>
    <w:p w14:paraId="67EB4AA6" w14:textId="65D31DF2" w:rsidR="007B5AC1" w:rsidRPr="007B5AC1" w:rsidRDefault="007B5AC1" w:rsidP="007B5AC1">
      <w:pPr>
        <w:ind w:firstLine="709"/>
        <w:rPr>
          <w:sz w:val="28"/>
          <w:szCs w:val="28"/>
          <w:lang w:val="en-US"/>
        </w:rPr>
      </w:pPr>
      <w:r w:rsidRPr="007B5AC1">
        <w:rPr>
          <w:sz w:val="28"/>
          <w:szCs w:val="28"/>
          <w:lang w:val="en-US"/>
        </w:rPr>
        <w:t xml:space="preserve">    public int CalculateDifference()    {</w:t>
      </w:r>
    </w:p>
    <w:p w14:paraId="489BA177" w14:textId="77777777" w:rsidR="007B5AC1" w:rsidRPr="007B5AC1" w:rsidRDefault="007B5AC1" w:rsidP="007B5AC1">
      <w:pPr>
        <w:ind w:firstLine="709"/>
        <w:rPr>
          <w:sz w:val="28"/>
          <w:szCs w:val="28"/>
          <w:lang w:val="en-US"/>
        </w:rPr>
      </w:pPr>
      <w:r w:rsidRPr="007B5AC1">
        <w:rPr>
          <w:sz w:val="28"/>
          <w:szCs w:val="28"/>
          <w:lang w:val="en-US"/>
        </w:rPr>
        <w:t xml:space="preserve">        return a - b;</w:t>
      </w:r>
    </w:p>
    <w:p w14:paraId="086BD52A" w14:textId="6F30C360" w:rsidR="007B5AC1" w:rsidRPr="007B5AC1" w:rsidRDefault="007B5AC1" w:rsidP="007B5AC1">
      <w:pPr>
        <w:ind w:firstLine="709"/>
        <w:rPr>
          <w:sz w:val="28"/>
          <w:szCs w:val="28"/>
          <w:lang w:val="en-US"/>
        </w:rPr>
      </w:pPr>
      <w:r w:rsidRPr="007B5AC1">
        <w:rPr>
          <w:sz w:val="28"/>
          <w:szCs w:val="28"/>
          <w:lang w:val="en-US"/>
        </w:rPr>
        <w:t xml:space="preserve">    }</w:t>
      </w:r>
    </w:p>
    <w:p w14:paraId="68ED671A" w14:textId="3CC41A62" w:rsidR="007B5AC1" w:rsidRPr="007B5AC1" w:rsidRDefault="007B5AC1" w:rsidP="007B5AC1">
      <w:pPr>
        <w:ind w:firstLine="709"/>
        <w:rPr>
          <w:sz w:val="28"/>
          <w:szCs w:val="28"/>
          <w:lang w:val="en-US"/>
        </w:rPr>
      </w:pPr>
      <w:r w:rsidRPr="007B5AC1">
        <w:rPr>
          <w:sz w:val="28"/>
          <w:szCs w:val="28"/>
          <w:lang w:val="en-US"/>
        </w:rPr>
        <w:t xml:space="preserve">    public double CalculateExpression()    {</w:t>
      </w:r>
    </w:p>
    <w:p w14:paraId="6FDDA2D3" w14:textId="4A34F9A4" w:rsidR="007B5AC1" w:rsidRPr="007B5AC1" w:rsidRDefault="007B5AC1" w:rsidP="007B5AC1">
      <w:pPr>
        <w:ind w:firstLine="709"/>
        <w:rPr>
          <w:sz w:val="28"/>
          <w:szCs w:val="28"/>
          <w:lang w:val="en-US"/>
        </w:rPr>
      </w:pPr>
      <w:r w:rsidRPr="007B5AC1">
        <w:rPr>
          <w:sz w:val="28"/>
          <w:szCs w:val="28"/>
          <w:lang w:val="en-US"/>
        </w:rPr>
        <w:t xml:space="preserve">        if (a - b == 0)        {</w:t>
      </w:r>
    </w:p>
    <w:p w14:paraId="24BC5CFC" w14:textId="77777777" w:rsidR="007B5AC1" w:rsidRPr="007B5AC1" w:rsidRDefault="007B5AC1" w:rsidP="007B5AC1">
      <w:pPr>
        <w:ind w:firstLine="709"/>
        <w:rPr>
          <w:sz w:val="28"/>
          <w:szCs w:val="28"/>
          <w:lang w:val="en-US"/>
        </w:rPr>
      </w:pPr>
      <w:r w:rsidRPr="007B5AC1">
        <w:rPr>
          <w:sz w:val="28"/>
          <w:szCs w:val="28"/>
          <w:lang w:val="en-US"/>
        </w:rPr>
        <w:t xml:space="preserve">            throw new DivideByZeroException("</w:t>
      </w:r>
      <w:r w:rsidRPr="007B5AC1">
        <w:rPr>
          <w:sz w:val="28"/>
          <w:szCs w:val="28"/>
        </w:rPr>
        <w:t>Деление</w:t>
      </w:r>
      <w:r w:rsidRPr="007B5AC1">
        <w:rPr>
          <w:sz w:val="28"/>
          <w:szCs w:val="28"/>
          <w:lang w:val="en-US"/>
        </w:rPr>
        <w:t xml:space="preserve"> </w:t>
      </w:r>
      <w:r w:rsidRPr="007B5AC1">
        <w:rPr>
          <w:sz w:val="28"/>
          <w:szCs w:val="28"/>
        </w:rPr>
        <w:t>на</w:t>
      </w:r>
      <w:r w:rsidRPr="007B5AC1">
        <w:rPr>
          <w:sz w:val="28"/>
          <w:szCs w:val="28"/>
          <w:lang w:val="en-US"/>
        </w:rPr>
        <w:t xml:space="preserve"> </w:t>
      </w:r>
      <w:r w:rsidRPr="007B5AC1">
        <w:rPr>
          <w:sz w:val="28"/>
          <w:szCs w:val="28"/>
        </w:rPr>
        <w:t>ноль</w:t>
      </w:r>
      <w:r w:rsidRPr="007B5AC1">
        <w:rPr>
          <w:sz w:val="28"/>
          <w:szCs w:val="28"/>
          <w:lang w:val="en-US"/>
        </w:rPr>
        <w:t xml:space="preserve">: a </w:t>
      </w:r>
      <w:r w:rsidRPr="007B5AC1">
        <w:rPr>
          <w:sz w:val="28"/>
          <w:szCs w:val="28"/>
        </w:rPr>
        <w:t>и</w:t>
      </w:r>
      <w:r w:rsidRPr="007B5AC1">
        <w:rPr>
          <w:sz w:val="28"/>
          <w:szCs w:val="28"/>
          <w:lang w:val="en-US"/>
        </w:rPr>
        <w:t xml:space="preserve"> b </w:t>
      </w:r>
      <w:r w:rsidRPr="007B5AC1">
        <w:rPr>
          <w:sz w:val="28"/>
          <w:szCs w:val="28"/>
        </w:rPr>
        <w:t>равны</w:t>
      </w:r>
      <w:r w:rsidRPr="007B5AC1">
        <w:rPr>
          <w:sz w:val="28"/>
          <w:szCs w:val="28"/>
          <w:lang w:val="en-US"/>
        </w:rPr>
        <w:t>.");</w:t>
      </w:r>
    </w:p>
    <w:p w14:paraId="6947EB6A" w14:textId="77777777" w:rsidR="007B5AC1" w:rsidRPr="007B5AC1" w:rsidRDefault="007B5AC1" w:rsidP="007B5AC1">
      <w:pPr>
        <w:ind w:firstLine="709"/>
        <w:rPr>
          <w:sz w:val="28"/>
          <w:szCs w:val="28"/>
          <w:lang w:val="en-US"/>
        </w:rPr>
      </w:pPr>
      <w:r w:rsidRPr="007B5AC1">
        <w:rPr>
          <w:sz w:val="28"/>
          <w:szCs w:val="28"/>
          <w:lang w:val="en-US"/>
        </w:rPr>
        <w:t xml:space="preserve">        }</w:t>
      </w:r>
    </w:p>
    <w:p w14:paraId="071F205F" w14:textId="77777777" w:rsidR="007B5AC1" w:rsidRPr="007B5AC1" w:rsidRDefault="007B5AC1" w:rsidP="007B5AC1">
      <w:pPr>
        <w:ind w:firstLine="709"/>
        <w:rPr>
          <w:sz w:val="28"/>
          <w:szCs w:val="28"/>
          <w:lang w:val="en-US"/>
        </w:rPr>
      </w:pPr>
      <w:r w:rsidRPr="007B5AC1">
        <w:rPr>
          <w:sz w:val="28"/>
          <w:szCs w:val="28"/>
          <w:lang w:val="en-US"/>
        </w:rPr>
        <w:t xml:space="preserve">        return (double)(a + b) / (a - b);</w:t>
      </w:r>
    </w:p>
    <w:p w14:paraId="672F2D36" w14:textId="117CEBA0" w:rsidR="00D333D9" w:rsidRPr="000619D4" w:rsidRDefault="00D333D9" w:rsidP="008C7074">
      <w:pPr>
        <w:ind w:firstLine="709"/>
        <w:rPr>
          <w:sz w:val="28"/>
          <w:szCs w:val="28"/>
        </w:rPr>
      </w:pPr>
      <w:r w:rsidRPr="000619D4">
        <w:rPr>
          <w:sz w:val="28"/>
          <w:szCs w:val="28"/>
        </w:rPr>
        <w:t>Таблица 1.1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5"/>
        <w:gridCol w:w="4823"/>
      </w:tblGrid>
      <w:tr w:rsidR="00D333D9" w14:paraId="6E7908E7" w14:textId="77777777" w:rsidTr="001E7801">
        <w:tc>
          <w:tcPr>
            <w:tcW w:w="5068" w:type="dxa"/>
          </w:tcPr>
          <w:p w14:paraId="17E65F97" w14:textId="77777777" w:rsidR="00D333D9" w:rsidRDefault="00D333D9" w:rsidP="001E780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5069" w:type="dxa"/>
          </w:tcPr>
          <w:p w14:paraId="7BEDD7B4" w14:textId="77777777" w:rsidR="00D333D9" w:rsidRDefault="00D333D9" w:rsidP="001E780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D333D9" w14:paraId="1BB1CCB4" w14:textId="77777777" w:rsidTr="001E7801">
        <w:tc>
          <w:tcPr>
            <w:tcW w:w="5068" w:type="dxa"/>
          </w:tcPr>
          <w:p w14:paraId="34577124" w14:textId="48C7B6EE" w:rsidR="00D333D9" w:rsidRPr="007B5AC1" w:rsidRDefault="007B5AC1" w:rsidP="008C7074">
            <w:pPr>
              <w:jc w:val="center"/>
              <w:rPr>
                <w:sz w:val="28"/>
                <w:szCs w:val="28"/>
                <w:lang w:val="en-US"/>
              </w:rPr>
            </w:pPr>
            <w:r w:rsidRPr="007B5AC1">
              <w:rPr>
                <w:sz w:val="28"/>
                <w:szCs w:val="28"/>
                <w:lang w:val="en-US"/>
              </w:rPr>
              <w:t>a: 10, b: 5</w:t>
            </w:r>
          </w:p>
        </w:tc>
        <w:tc>
          <w:tcPr>
            <w:tcW w:w="5069" w:type="dxa"/>
          </w:tcPr>
          <w:p w14:paraId="278725FB" w14:textId="77777777" w:rsidR="007B5AC1" w:rsidRPr="007B5AC1" w:rsidRDefault="007B5AC1" w:rsidP="007B5AC1">
            <w:pPr>
              <w:jc w:val="center"/>
              <w:rPr>
                <w:sz w:val="28"/>
                <w:szCs w:val="28"/>
              </w:rPr>
            </w:pPr>
            <w:r w:rsidRPr="007B5AC1">
              <w:rPr>
                <w:sz w:val="28"/>
                <w:szCs w:val="28"/>
              </w:rPr>
              <w:t>Разность a и b: 5</w:t>
            </w:r>
          </w:p>
          <w:p w14:paraId="199C4939" w14:textId="06C8D5D2" w:rsidR="008C7074" w:rsidRDefault="007B5AC1" w:rsidP="007B5AC1">
            <w:pPr>
              <w:jc w:val="center"/>
              <w:rPr>
                <w:sz w:val="28"/>
                <w:szCs w:val="28"/>
              </w:rPr>
            </w:pPr>
            <w:r w:rsidRPr="007B5AC1">
              <w:rPr>
                <w:sz w:val="28"/>
                <w:szCs w:val="28"/>
              </w:rPr>
              <w:t>Результат выражения (a + b) / (a - b): 3</w:t>
            </w:r>
          </w:p>
        </w:tc>
      </w:tr>
    </w:tbl>
    <w:p w14:paraId="0F06C353" w14:textId="77777777" w:rsidR="00D333D9" w:rsidRDefault="00D333D9" w:rsidP="00D333D9">
      <w:pPr>
        <w:ind w:firstLine="709"/>
        <w:rPr>
          <w:sz w:val="28"/>
          <w:szCs w:val="28"/>
        </w:rPr>
      </w:pPr>
    </w:p>
    <w:p w14:paraId="410700AD" w14:textId="77777777" w:rsidR="008C7074" w:rsidRDefault="008C7074" w:rsidP="00D333D9">
      <w:pPr>
        <w:ind w:firstLine="709"/>
        <w:rPr>
          <w:sz w:val="28"/>
          <w:szCs w:val="28"/>
        </w:rPr>
      </w:pPr>
    </w:p>
    <w:p w14:paraId="7498AEAA" w14:textId="77777777" w:rsidR="008C7074" w:rsidRDefault="008C7074" w:rsidP="00D333D9">
      <w:pPr>
        <w:ind w:firstLine="709"/>
        <w:rPr>
          <w:sz w:val="28"/>
          <w:szCs w:val="28"/>
        </w:rPr>
      </w:pPr>
    </w:p>
    <w:p w14:paraId="118007E5" w14:textId="44B1D081" w:rsidR="00D333D9" w:rsidRDefault="00D333D9" w:rsidP="00D333D9">
      <w:pPr>
        <w:ind w:firstLine="709"/>
        <w:rPr>
          <w:sz w:val="28"/>
          <w:szCs w:val="28"/>
        </w:rPr>
      </w:pPr>
      <w:r>
        <w:rPr>
          <w:sz w:val="28"/>
          <w:szCs w:val="28"/>
        </w:rPr>
        <w:t>Анализ результатов:</w:t>
      </w:r>
      <w:r>
        <w:rPr>
          <w:sz w:val="28"/>
          <w:szCs w:val="28"/>
        </w:rPr>
        <w:tab/>
      </w:r>
    </w:p>
    <w:p w14:paraId="77BB8D44" w14:textId="77777777" w:rsidR="00D333D9" w:rsidRDefault="00D333D9" w:rsidP="00D333D9">
      <w:pPr>
        <w:ind w:firstLine="709"/>
        <w:rPr>
          <w:sz w:val="28"/>
          <w:szCs w:val="28"/>
        </w:rPr>
      </w:pPr>
    </w:p>
    <w:p w14:paraId="712768EE" w14:textId="1A4806D2" w:rsidR="00D333D9" w:rsidRPr="00054FE0" w:rsidRDefault="007B5AC1" w:rsidP="00D333D9">
      <w:pPr>
        <w:keepNext/>
        <w:spacing w:line="360" w:lineRule="auto"/>
        <w:ind w:firstLine="709"/>
        <w:jc w:val="center"/>
        <w:rPr>
          <w:sz w:val="24"/>
          <w:szCs w:val="24"/>
        </w:rPr>
      </w:pPr>
      <w:r w:rsidRPr="007B5AC1">
        <w:rPr>
          <w:noProof/>
          <w:sz w:val="24"/>
          <w:szCs w:val="24"/>
        </w:rPr>
        <w:drawing>
          <wp:inline distT="0" distB="0" distL="0" distR="0" wp14:anchorId="58DBEEE1" wp14:editId="086809AE">
            <wp:extent cx="3533775" cy="647700"/>
            <wp:effectExtent l="0" t="0" r="9525" b="0"/>
            <wp:docPr id="9241674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1674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15CCA" w14:textId="77777777" w:rsidR="00D333D9" w:rsidRDefault="00D333D9" w:rsidP="00D333D9">
      <w:pPr>
        <w:pStyle w:val="af1"/>
        <w:jc w:val="center"/>
        <w:rPr>
          <w:i w:val="0"/>
          <w:iCs w:val="0"/>
          <w:color w:val="auto"/>
          <w:sz w:val="28"/>
          <w:szCs w:val="28"/>
        </w:rPr>
      </w:pPr>
      <w:r w:rsidRPr="00054FE0">
        <w:rPr>
          <w:i w:val="0"/>
          <w:iCs w:val="0"/>
          <w:color w:val="auto"/>
          <w:sz w:val="28"/>
          <w:szCs w:val="28"/>
        </w:rPr>
        <w:t xml:space="preserve">Рисунок </w:t>
      </w:r>
      <w:r w:rsidRPr="00054FE0">
        <w:rPr>
          <w:i w:val="0"/>
          <w:iCs w:val="0"/>
          <w:color w:val="auto"/>
          <w:sz w:val="28"/>
          <w:szCs w:val="28"/>
        </w:rPr>
        <w:fldChar w:fldCharType="begin"/>
      </w:r>
      <w:r w:rsidRPr="00054FE0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54FE0">
        <w:rPr>
          <w:i w:val="0"/>
          <w:iCs w:val="0"/>
          <w:color w:val="auto"/>
          <w:sz w:val="28"/>
          <w:szCs w:val="28"/>
        </w:rPr>
        <w:fldChar w:fldCharType="separate"/>
      </w:r>
      <w:r w:rsidRPr="00054FE0">
        <w:rPr>
          <w:i w:val="0"/>
          <w:iCs w:val="0"/>
          <w:noProof/>
          <w:color w:val="auto"/>
          <w:sz w:val="28"/>
          <w:szCs w:val="28"/>
        </w:rPr>
        <w:t>1</w:t>
      </w:r>
      <w:r w:rsidRPr="00054FE0">
        <w:rPr>
          <w:i w:val="0"/>
          <w:iCs w:val="0"/>
          <w:color w:val="auto"/>
          <w:sz w:val="28"/>
          <w:szCs w:val="28"/>
        </w:rPr>
        <w:fldChar w:fldCharType="end"/>
      </w:r>
      <w:r w:rsidRPr="00054FE0">
        <w:rPr>
          <w:i w:val="0"/>
          <w:iCs w:val="0"/>
          <w:color w:val="auto"/>
          <w:sz w:val="28"/>
          <w:szCs w:val="28"/>
        </w:rPr>
        <w:t xml:space="preserve"> – Результат работы программы</w:t>
      </w:r>
    </w:p>
    <w:p w14:paraId="0E7CABDF" w14:textId="77777777" w:rsidR="008C7074" w:rsidRDefault="008C7074" w:rsidP="008C7074"/>
    <w:p w14:paraId="694CB4DD" w14:textId="77777777" w:rsidR="004229A2" w:rsidRDefault="004229A2" w:rsidP="008C7074"/>
    <w:p w14:paraId="6ACB659A" w14:textId="77777777" w:rsidR="004229A2" w:rsidRDefault="004229A2" w:rsidP="008C7074"/>
    <w:p w14:paraId="51A0FFA7" w14:textId="77777777" w:rsidR="008C7074" w:rsidRDefault="008C7074" w:rsidP="008C7074"/>
    <w:p w14:paraId="4B71E809" w14:textId="77777777" w:rsidR="008C7074" w:rsidRDefault="008C7074" w:rsidP="008C7074"/>
    <w:p w14:paraId="10718A56" w14:textId="77777777" w:rsidR="00A40014" w:rsidRDefault="00A40014" w:rsidP="008C7074"/>
    <w:p w14:paraId="7306EDC5" w14:textId="77777777" w:rsidR="00A40014" w:rsidRDefault="00A40014" w:rsidP="008C7074"/>
    <w:p w14:paraId="08484E63" w14:textId="77777777" w:rsidR="00A40014" w:rsidRDefault="00A40014" w:rsidP="008C7074"/>
    <w:p w14:paraId="20D52C72" w14:textId="77777777" w:rsidR="00A40014" w:rsidRDefault="00A40014" w:rsidP="008C7074"/>
    <w:p w14:paraId="614C454E" w14:textId="77777777" w:rsidR="00A40014" w:rsidRDefault="00A40014" w:rsidP="008C7074"/>
    <w:p w14:paraId="46EDD7C7" w14:textId="77777777" w:rsidR="00A40014" w:rsidRPr="008C7074" w:rsidRDefault="00A40014" w:rsidP="008C7074"/>
    <w:p w14:paraId="39815B45" w14:textId="77777777" w:rsidR="00D333D9" w:rsidRDefault="00D333D9" w:rsidP="00D333D9">
      <w:pPr>
        <w:ind w:firstLine="709"/>
        <w:rPr>
          <w:sz w:val="28"/>
          <w:szCs w:val="28"/>
        </w:rPr>
      </w:pPr>
      <w:r w:rsidRPr="00054FE0">
        <w:rPr>
          <w:sz w:val="28"/>
          <w:szCs w:val="28"/>
        </w:rPr>
        <w:lastRenderedPageBreak/>
        <w:t xml:space="preserve">Задание </w:t>
      </w:r>
      <w:r>
        <w:rPr>
          <w:sz w:val="28"/>
          <w:szCs w:val="28"/>
        </w:rPr>
        <w:t>2</w:t>
      </w:r>
      <w:r w:rsidRPr="00054FE0">
        <w:rPr>
          <w:sz w:val="28"/>
          <w:szCs w:val="28"/>
        </w:rPr>
        <w:t>.</w:t>
      </w:r>
    </w:p>
    <w:p w14:paraId="74EAFA21" w14:textId="77777777" w:rsidR="00E7530A" w:rsidRPr="00E7530A" w:rsidRDefault="00E7530A" w:rsidP="00E7530A">
      <w:pPr>
        <w:ind w:firstLine="709"/>
        <w:jc w:val="both"/>
        <w:rPr>
          <w:sz w:val="28"/>
          <w:szCs w:val="28"/>
        </w:rPr>
      </w:pPr>
      <w:r w:rsidRPr="00E7530A">
        <w:rPr>
          <w:sz w:val="28"/>
          <w:szCs w:val="28"/>
        </w:rPr>
        <w:t>2. Добавить в ArrayUtils метод SortByName, который сортирует массив</w:t>
      </w:r>
    </w:p>
    <w:p w14:paraId="281AC072" w14:textId="2CD6852E" w:rsidR="00D333D9" w:rsidRDefault="00E7530A" w:rsidP="00E7530A">
      <w:pPr>
        <w:jc w:val="both"/>
        <w:rPr>
          <w:sz w:val="28"/>
          <w:szCs w:val="28"/>
        </w:rPr>
      </w:pPr>
      <w:r w:rsidRPr="00E7530A">
        <w:rPr>
          <w:sz w:val="28"/>
          <w:szCs w:val="28"/>
        </w:rPr>
        <w:t>Person по имени в алфавитном порядке.</w:t>
      </w:r>
    </w:p>
    <w:p w14:paraId="255597A7" w14:textId="77777777" w:rsidR="00D333D9" w:rsidRPr="00A94365" w:rsidRDefault="00D333D9" w:rsidP="00D333D9">
      <w:pPr>
        <w:ind w:firstLine="709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A9436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A94365">
        <w:rPr>
          <w:sz w:val="28"/>
          <w:szCs w:val="28"/>
          <w:lang w:val="en-US"/>
        </w:rPr>
        <w:t>:</w:t>
      </w:r>
      <w:r w:rsidRPr="00A94365">
        <w:rPr>
          <w:sz w:val="28"/>
          <w:szCs w:val="28"/>
          <w:lang w:val="en-US"/>
        </w:rPr>
        <w:tab/>
      </w:r>
    </w:p>
    <w:p w14:paraId="7D7A7355" w14:textId="77777777" w:rsidR="00E7530A" w:rsidRPr="00E7530A" w:rsidRDefault="00E7530A" w:rsidP="00E7530A">
      <w:pPr>
        <w:ind w:firstLine="709"/>
        <w:rPr>
          <w:sz w:val="28"/>
          <w:szCs w:val="28"/>
          <w:lang w:val="en-US"/>
        </w:rPr>
      </w:pPr>
      <w:r w:rsidRPr="00E7530A">
        <w:rPr>
          <w:sz w:val="28"/>
          <w:szCs w:val="28"/>
          <w:lang w:val="en-US"/>
        </w:rPr>
        <w:t>using System;</w:t>
      </w:r>
    </w:p>
    <w:p w14:paraId="7BE249A2" w14:textId="078B6AFE" w:rsidR="00E7530A" w:rsidRPr="00E7530A" w:rsidRDefault="00E7530A" w:rsidP="00E7530A">
      <w:pPr>
        <w:ind w:firstLine="709"/>
        <w:rPr>
          <w:sz w:val="28"/>
          <w:szCs w:val="28"/>
          <w:lang w:val="en-US"/>
        </w:rPr>
      </w:pPr>
      <w:r w:rsidRPr="00E7530A">
        <w:rPr>
          <w:sz w:val="28"/>
          <w:szCs w:val="28"/>
          <w:lang w:val="en-US"/>
        </w:rPr>
        <w:t>using System.Linq;</w:t>
      </w:r>
    </w:p>
    <w:p w14:paraId="4D775274" w14:textId="0A943FFC" w:rsidR="00E7530A" w:rsidRPr="00E7530A" w:rsidRDefault="00E7530A" w:rsidP="00E7530A">
      <w:pPr>
        <w:ind w:firstLine="709"/>
        <w:rPr>
          <w:sz w:val="28"/>
          <w:szCs w:val="28"/>
          <w:lang w:val="en-US"/>
        </w:rPr>
      </w:pPr>
      <w:r w:rsidRPr="00E7530A">
        <w:rPr>
          <w:sz w:val="28"/>
          <w:szCs w:val="28"/>
          <w:lang w:val="en-US"/>
        </w:rPr>
        <w:t>public class Person{</w:t>
      </w:r>
    </w:p>
    <w:p w14:paraId="75A30AB2" w14:textId="77777777" w:rsidR="00E7530A" w:rsidRPr="00E7530A" w:rsidRDefault="00E7530A" w:rsidP="00E7530A">
      <w:pPr>
        <w:ind w:firstLine="709"/>
        <w:rPr>
          <w:sz w:val="28"/>
          <w:szCs w:val="28"/>
          <w:lang w:val="en-US"/>
        </w:rPr>
      </w:pPr>
      <w:r w:rsidRPr="00E7530A">
        <w:rPr>
          <w:sz w:val="28"/>
          <w:szCs w:val="28"/>
          <w:lang w:val="en-US"/>
        </w:rPr>
        <w:t xml:space="preserve">    public string Name { get; set; }</w:t>
      </w:r>
    </w:p>
    <w:p w14:paraId="0ADE57B6" w14:textId="77777777" w:rsidR="00E7530A" w:rsidRPr="00E7530A" w:rsidRDefault="00E7530A" w:rsidP="00E7530A">
      <w:pPr>
        <w:ind w:firstLine="709"/>
        <w:rPr>
          <w:sz w:val="28"/>
          <w:szCs w:val="28"/>
          <w:lang w:val="en-US"/>
        </w:rPr>
      </w:pPr>
      <w:r w:rsidRPr="00E7530A">
        <w:rPr>
          <w:sz w:val="28"/>
          <w:szCs w:val="28"/>
          <w:lang w:val="en-US"/>
        </w:rPr>
        <w:t xml:space="preserve">    public int Age { get; set; }</w:t>
      </w:r>
    </w:p>
    <w:p w14:paraId="0ED79D23" w14:textId="77777777" w:rsidR="00E7530A" w:rsidRPr="00E7530A" w:rsidRDefault="00E7530A" w:rsidP="00E7530A">
      <w:pPr>
        <w:ind w:firstLine="709"/>
        <w:rPr>
          <w:sz w:val="28"/>
          <w:szCs w:val="28"/>
          <w:lang w:val="en-US"/>
        </w:rPr>
      </w:pPr>
    </w:p>
    <w:p w14:paraId="168F97C2" w14:textId="74675261" w:rsidR="00E7530A" w:rsidRPr="00E7530A" w:rsidRDefault="00E7530A" w:rsidP="00E7530A">
      <w:pPr>
        <w:ind w:firstLine="709"/>
        <w:rPr>
          <w:sz w:val="28"/>
          <w:szCs w:val="28"/>
          <w:lang w:val="en-US"/>
        </w:rPr>
      </w:pPr>
      <w:r w:rsidRPr="00E7530A">
        <w:rPr>
          <w:sz w:val="28"/>
          <w:szCs w:val="28"/>
          <w:lang w:val="en-US"/>
        </w:rPr>
        <w:t xml:space="preserve">    public Person(string name, int age)    {</w:t>
      </w:r>
    </w:p>
    <w:p w14:paraId="1DBD99B0" w14:textId="77777777" w:rsidR="00E7530A" w:rsidRPr="00E7530A" w:rsidRDefault="00E7530A" w:rsidP="00E7530A">
      <w:pPr>
        <w:ind w:firstLine="709"/>
        <w:rPr>
          <w:sz w:val="28"/>
          <w:szCs w:val="28"/>
          <w:lang w:val="en-US"/>
        </w:rPr>
      </w:pPr>
      <w:r w:rsidRPr="00E7530A">
        <w:rPr>
          <w:sz w:val="28"/>
          <w:szCs w:val="28"/>
          <w:lang w:val="en-US"/>
        </w:rPr>
        <w:t xml:space="preserve">        Name = name;</w:t>
      </w:r>
    </w:p>
    <w:p w14:paraId="0DBDBA5D" w14:textId="77777777" w:rsidR="00E7530A" w:rsidRPr="00E7530A" w:rsidRDefault="00E7530A" w:rsidP="00E7530A">
      <w:pPr>
        <w:ind w:firstLine="709"/>
        <w:rPr>
          <w:sz w:val="28"/>
          <w:szCs w:val="28"/>
          <w:lang w:val="en-US"/>
        </w:rPr>
      </w:pPr>
      <w:r w:rsidRPr="00E7530A">
        <w:rPr>
          <w:sz w:val="28"/>
          <w:szCs w:val="28"/>
          <w:lang w:val="en-US"/>
        </w:rPr>
        <w:t xml:space="preserve">        Age = age;</w:t>
      </w:r>
    </w:p>
    <w:p w14:paraId="42A32D35" w14:textId="77777777" w:rsidR="00E7530A" w:rsidRPr="00E7530A" w:rsidRDefault="00E7530A" w:rsidP="00E7530A">
      <w:pPr>
        <w:ind w:firstLine="709"/>
        <w:rPr>
          <w:sz w:val="28"/>
          <w:szCs w:val="28"/>
          <w:lang w:val="en-US"/>
        </w:rPr>
      </w:pPr>
      <w:r w:rsidRPr="00E7530A">
        <w:rPr>
          <w:sz w:val="28"/>
          <w:szCs w:val="28"/>
          <w:lang w:val="en-US"/>
        </w:rPr>
        <w:t xml:space="preserve">    }</w:t>
      </w:r>
    </w:p>
    <w:p w14:paraId="63B75E45" w14:textId="3AD0370B" w:rsidR="00E7530A" w:rsidRPr="00E7530A" w:rsidRDefault="00E7530A" w:rsidP="00E7530A">
      <w:pPr>
        <w:ind w:firstLine="709"/>
        <w:rPr>
          <w:sz w:val="28"/>
          <w:szCs w:val="28"/>
          <w:lang w:val="en-US"/>
        </w:rPr>
      </w:pPr>
      <w:r w:rsidRPr="00E7530A">
        <w:rPr>
          <w:sz w:val="28"/>
          <w:szCs w:val="28"/>
          <w:lang w:val="en-US"/>
        </w:rPr>
        <w:t>}</w:t>
      </w:r>
    </w:p>
    <w:p w14:paraId="3279842D" w14:textId="60DC78BC" w:rsidR="00E7530A" w:rsidRPr="00E7530A" w:rsidRDefault="00E7530A" w:rsidP="00E7530A">
      <w:pPr>
        <w:ind w:firstLine="709"/>
        <w:rPr>
          <w:sz w:val="28"/>
          <w:szCs w:val="28"/>
          <w:lang w:val="en-US"/>
        </w:rPr>
      </w:pPr>
      <w:r w:rsidRPr="00E7530A">
        <w:rPr>
          <w:sz w:val="28"/>
          <w:szCs w:val="28"/>
          <w:lang w:val="en-US"/>
        </w:rPr>
        <w:t>public static class ArrayUtils{</w:t>
      </w:r>
    </w:p>
    <w:p w14:paraId="2CF266DF" w14:textId="0510B90A" w:rsidR="00E7530A" w:rsidRPr="00E7530A" w:rsidRDefault="00E7530A" w:rsidP="00E7530A">
      <w:pPr>
        <w:ind w:firstLine="709"/>
        <w:rPr>
          <w:sz w:val="28"/>
          <w:szCs w:val="28"/>
          <w:lang w:val="en-US"/>
        </w:rPr>
      </w:pPr>
      <w:r w:rsidRPr="00E7530A">
        <w:rPr>
          <w:sz w:val="28"/>
          <w:szCs w:val="28"/>
          <w:lang w:val="en-US"/>
        </w:rPr>
        <w:t xml:space="preserve">    public static void SortByName(Person[] persons)    {</w:t>
      </w:r>
    </w:p>
    <w:p w14:paraId="4F4C3489" w14:textId="35ABF69C" w:rsidR="00D333D9" w:rsidRPr="000619D4" w:rsidRDefault="00D333D9" w:rsidP="008C7074">
      <w:pPr>
        <w:ind w:firstLine="709"/>
        <w:rPr>
          <w:sz w:val="28"/>
          <w:szCs w:val="28"/>
        </w:rPr>
      </w:pPr>
      <w:r w:rsidRPr="000619D4">
        <w:rPr>
          <w:sz w:val="28"/>
          <w:szCs w:val="28"/>
        </w:rPr>
        <w:t>Таблица 1.</w:t>
      </w:r>
      <w:r>
        <w:rPr>
          <w:sz w:val="28"/>
          <w:szCs w:val="28"/>
        </w:rPr>
        <w:t>2</w:t>
      </w:r>
      <w:r w:rsidRPr="000619D4">
        <w:rPr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49"/>
        <w:gridCol w:w="4779"/>
      </w:tblGrid>
      <w:tr w:rsidR="00D333D9" w14:paraId="221DD4AE" w14:textId="77777777" w:rsidTr="001E7801">
        <w:tc>
          <w:tcPr>
            <w:tcW w:w="5068" w:type="dxa"/>
          </w:tcPr>
          <w:p w14:paraId="39885319" w14:textId="77777777" w:rsidR="00D333D9" w:rsidRDefault="00D333D9" w:rsidP="001E780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5069" w:type="dxa"/>
          </w:tcPr>
          <w:p w14:paraId="3DE8AC11" w14:textId="77777777" w:rsidR="00D333D9" w:rsidRDefault="00D333D9" w:rsidP="001E780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D333D9" w14:paraId="079201AA" w14:textId="77777777" w:rsidTr="001E7801">
        <w:tc>
          <w:tcPr>
            <w:tcW w:w="5068" w:type="dxa"/>
          </w:tcPr>
          <w:p w14:paraId="691DCEE4" w14:textId="77777777" w:rsidR="00E7530A" w:rsidRPr="00E7530A" w:rsidRDefault="00E7530A" w:rsidP="00E7530A">
            <w:pPr>
              <w:jc w:val="center"/>
              <w:rPr>
                <w:sz w:val="28"/>
                <w:szCs w:val="28"/>
              </w:rPr>
            </w:pPr>
            <w:r w:rsidRPr="00E7530A">
              <w:rPr>
                <w:sz w:val="28"/>
                <w:szCs w:val="28"/>
              </w:rPr>
              <w:t>Сгенерированные данные:</w:t>
            </w:r>
          </w:p>
          <w:p w14:paraId="3796FC63" w14:textId="77777777" w:rsidR="00E7530A" w:rsidRPr="00E7530A" w:rsidRDefault="00E7530A" w:rsidP="00E7530A">
            <w:pPr>
              <w:jc w:val="center"/>
              <w:rPr>
                <w:sz w:val="28"/>
                <w:szCs w:val="28"/>
              </w:rPr>
            </w:pPr>
            <w:r w:rsidRPr="00E7530A">
              <w:rPr>
                <w:sz w:val="28"/>
                <w:szCs w:val="28"/>
              </w:rPr>
              <w:t>Имя: Кирилл, Возраст: 84</w:t>
            </w:r>
          </w:p>
          <w:p w14:paraId="365D2999" w14:textId="77777777" w:rsidR="00E7530A" w:rsidRPr="00E7530A" w:rsidRDefault="00E7530A" w:rsidP="00E7530A">
            <w:pPr>
              <w:jc w:val="center"/>
              <w:rPr>
                <w:sz w:val="28"/>
                <w:szCs w:val="28"/>
              </w:rPr>
            </w:pPr>
            <w:r w:rsidRPr="00E7530A">
              <w:rPr>
                <w:sz w:val="28"/>
                <w:szCs w:val="28"/>
              </w:rPr>
              <w:t>Имя: Адриан, Возраст: 71</w:t>
            </w:r>
          </w:p>
          <w:p w14:paraId="2F119EEF" w14:textId="77777777" w:rsidR="00E7530A" w:rsidRPr="00E7530A" w:rsidRDefault="00E7530A" w:rsidP="00E7530A">
            <w:pPr>
              <w:jc w:val="center"/>
              <w:rPr>
                <w:sz w:val="28"/>
                <w:szCs w:val="28"/>
              </w:rPr>
            </w:pPr>
            <w:r w:rsidRPr="00E7530A">
              <w:rPr>
                <w:sz w:val="28"/>
                <w:szCs w:val="28"/>
              </w:rPr>
              <w:t>Имя: Иван, Возраст: 42</w:t>
            </w:r>
          </w:p>
          <w:p w14:paraId="520B142F" w14:textId="77777777" w:rsidR="00E7530A" w:rsidRPr="00E7530A" w:rsidRDefault="00E7530A" w:rsidP="00E7530A">
            <w:pPr>
              <w:jc w:val="center"/>
              <w:rPr>
                <w:sz w:val="28"/>
                <w:szCs w:val="28"/>
              </w:rPr>
            </w:pPr>
            <w:r w:rsidRPr="00E7530A">
              <w:rPr>
                <w:sz w:val="28"/>
                <w:szCs w:val="28"/>
              </w:rPr>
              <w:t>Имя: Кирилл, Возраст: 98</w:t>
            </w:r>
          </w:p>
          <w:p w14:paraId="0E12355B" w14:textId="77777777" w:rsidR="00E7530A" w:rsidRPr="00E7530A" w:rsidRDefault="00E7530A" w:rsidP="00E7530A">
            <w:pPr>
              <w:jc w:val="center"/>
              <w:rPr>
                <w:sz w:val="28"/>
                <w:szCs w:val="28"/>
              </w:rPr>
            </w:pPr>
            <w:r w:rsidRPr="00E7530A">
              <w:rPr>
                <w:sz w:val="28"/>
                <w:szCs w:val="28"/>
              </w:rPr>
              <w:t>Имя: Евгений, Возраст: 36</w:t>
            </w:r>
          </w:p>
          <w:p w14:paraId="6B959536" w14:textId="77777777" w:rsidR="00E7530A" w:rsidRPr="00E7530A" w:rsidRDefault="00E7530A" w:rsidP="00E7530A">
            <w:pPr>
              <w:jc w:val="center"/>
              <w:rPr>
                <w:sz w:val="28"/>
                <w:szCs w:val="28"/>
              </w:rPr>
            </w:pPr>
            <w:r w:rsidRPr="00E7530A">
              <w:rPr>
                <w:sz w:val="28"/>
                <w:szCs w:val="28"/>
              </w:rPr>
              <w:t>Имя: Адриан, Возраст: 69</w:t>
            </w:r>
          </w:p>
          <w:p w14:paraId="648A1873" w14:textId="77777777" w:rsidR="00E7530A" w:rsidRPr="00E7530A" w:rsidRDefault="00E7530A" w:rsidP="00E7530A">
            <w:pPr>
              <w:jc w:val="center"/>
              <w:rPr>
                <w:sz w:val="28"/>
                <w:szCs w:val="28"/>
              </w:rPr>
            </w:pPr>
            <w:r w:rsidRPr="00E7530A">
              <w:rPr>
                <w:sz w:val="28"/>
                <w:szCs w:val="28"/>
              </w:rPr>
              <w:t>Имя: Евгений, Возраст: 90</w:t>
            </w:r>
          </w:p>
          <w:p w14:paraId="20D8D9E8" w14:textId="77777777" w:rsidR="00E7530A" w:rsidRPr="00E7530A" w:rsidRDefault="00E7530A" w:rsidP="00E7530A">
            <w:pPr>
              <w:jc w:val="center"/>
              <w:rPr>
                <w:sz w:val="28"/>
                <w:szCs w:val="28"/>
              </w:rPr>
            </w:pPr>
            <w:r w:rsidRPr="00E7530A">
              <w:rPr>
                <w:sz w:val="28"/>
                <w:szCs w:val="28"/>
              </w:rPr>
              <w:t>Имя: Иван, Возраст: 95</w:t>
            </w:r>
          </w:p>
          <w:p w14:paraId="3A2C62DD" w14:textId="77777777" w:rsidR="00E7530A" w:rsidRPr="00E7530A" w:rsidRDefault="00E7530A" w:rsidP="00E7530A">
            <w:pPr>
              <w:jc w:val="center"/>
              <w:rPr>
                <w:sz w:val="28"/>
                <w:szCs w:val="28"/>
              </w:rPr>
            </w:pPr>
            <w:r w:rsidRPr="00E7530A">
              <w:rPr>
                <w:sz w:val="28"/>
                <w:szCs w:val="28"/>
              </w:rPr>
              <w:t>Имя: Адриан, Возраст: 34</w:t>
            </w:r>
          </w:p>
          <w:p w14:paraId="6D74DC24" w14:textId="53D979FF" w:rsidR="00D333D9" w:rsidRDefault="00E7530A" w:rsidP="00E7530A">
            <w:pPr>
              <w:jc w:val="center"/>
              <w:rPr>
                <w:sz w:val="28"/>
                <w:szCs w:val="28"/>
              </w:rPr>
            </w:pPr>
            <w:r w:rsidRPr="00E7530A">
              <w:rPr>
                <w:sz w:val="28"/>
                <w:szCs w:val="28"/>
              </w:rPr>
              <w:t>Имя: Артем, Возраст: 57</w:t>
            </w:r>
          </w:p>
        </w:tc>
        <w:tc>
          <w:tcPr>
            <w:tcW w:w="5069" w:type="dxa"/>
          </w:tcPr>
          <w:p w14:paraId="372E557A" w14:textId="1C709602" w:rsidR="00D333D9" w:rsidRDefault="00E7530A" w:rsidP="001E7801">
            <w:pPr>
              <w:jc w:val="center"/>
              <w:rPr>
                <w:sz w:val="28"/>
                <w:szCs w:val="28"/>
              </w:rPr>
            </w:pPr>
            <w:r w:rsidRPr="00E7530A">
              <w:rPr>
                <w:sz w:val="28"/>
                <w:szCs w:val="28"/>
              </w:rPr>
              <w:t>Средний возраст: 67,6</w:t>
            </w:r>
          </w:p>
        </w:tc>
      </w:tr>
    </w:tbl>
    <w:p w14:paraId="07569028" w14:textId="77777777" w:rsidR="00D333D9" w:rsidRDefault="00D333D9" w:rsidP="00D333D9">
      <w:pPr>
        <w:ind w:firstLine="709"/>
        <w:rPr>
          <w:sz w:val="28"/>
          <w:szCs w:val="28"/>
        </w:rPr>
      </w:pPr>
    </w:p>
    <w:p w14:paraId="1EE50741" w14:textId="77777777" w:rsidR="00D333D9" w:rsidRDefault="00D333D9" w:rsidP="00D333D9">
      <w:pPr>
        <w:ind w:firstLine="709"/>
        <w:rPr>
          <w:sz w:val="28"/>
          <w:szCs w:val="28"/>
        </w:rPr>
      </w:pPr>
      <w:r>
        <w:rPr>
          <w:sz w:val="28"/>
          <w:szCs w:val="28"/>
        </w:rPr>
        <w:t>Анализ результатов:</w:t>
      </w:r>
      <w:r>
        <w:rPr>
          <w:sz w:val="28"/>
          <w:szCs w:val="28"/>
        </w:rPr>
        <w:tab/>
      </w:r>
    </w:p>
    <w:p w14:paraId="53540F58" w14:textId="77777777" w:rsidR="00D333D9" w:rsidRDefault="00D333D9" w:rsidP="00D333D9">
      <w:pPr>
        <w:ind w:firstLine="709"/>
        <w:rPr>
          <w:sz w:val="28"/>
          <w:szCs w:val="28"/>
        </w:rPr>
      </w:pPr>
    </w:p>
    <w:p w14:paraId="5ADD8ECA" w14:textId="68711103" w:rsidR="00D333D9" w:rsidRPr="00054FE0" w:rsidRDefault="00E7530A" w:rsidP="00D333D9">
      <w:pPr>
        <w:keepNext/>
        <w:spacing w:line="360" w:lineRule="auto"/>
        <w:ind w:firstLine="709"/>
        <w:jc w:val="center"/>
        <w:rPr>
          <w:sz w:val="24"/>
          <w:szCs w:val="24"/>
        </w:rPr>
      </w:pPr>
      <w:r w:rsidRPr="00E7530A">
        <w:rPr>
          <w:noProof/>
          <w:sz w:val="24"/>
          <w:szCs w:val="24"/>
        </w:rPr>
        <w:drawing>
          <wp:inline distT="0" distB="0" distL="0" distR="0" wp14:anchorId="1ABB3447" wp14:editId="20428887">
            <wp:extent cx="763459" cy="1662545"/>
            <wp:effectExtent l="0" t="0" r="0" b="0"/>
            <wp:docPr id="19270891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0891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7170" cy="1670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870B8" w14:textId="7AB65296" w:rsidR="00D333D9" w:rsidRPr="00CA3FF1" w:rsidRDefault="00D333D9" w:rsidP="00A40014">
      <w:pPr>
        <w:pStyle w:val="af1"/>
        <w:jc w:val="center"/>
      </w:pPr>
      <w:r w:rsidRPr="00054FE0">
        <w:rPr>
          <w:i w:val="0"/>
          <w:iCs w:val="0"/>
          <w:color w:val="auto"/>
          <w:sz w:val="28"/>
          <w:szCs w:val="28"/>
        </w:rPr>
        <w:t xml:space="preserve">Рисунок </w:t>
      </w:r>
      <w:r>
        <w:rPr>
          <w:i w:val="0"/>
          <w:iCs w:val="0"/>
          <w:color w:val="auto"/>
          <w:sz w:val="28"/>
          <w:szCs w:val="28"/>
        </w:rPr>
        <w:t>2</w:t>
      </w:r>
      <w:r w:rsidRPr="00054FE0">
        <w:rPr>
          <w:i w:val="0"/>
          <w:iCs w:val="0"/>
          <w:color w:val="auto"/>
          <w:sz w:val="28"/>
          <w:szCs w:val="28"/>
        </w:rPr>
        <w:t xml:space="preserve"> – Результат работы программы</w:t>
      </w:r>
    </w:p>
    <w:p w14:paraId="068C072D" w14:textId="77777777" w:rsidR="003B17E3" w:rsidRPr="00746DA1" w:rsidRDefault="003B17E3" w:rsidP="00746DA1"/>
    <w:sectPr w:rsidR="003B17E3" w:rsidRPr="00746DA1" w:rsidSect="002259D4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851" w:right="567" w:bottom="1560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3BE227" w14:textId="77777777" w:rsidR="00117FE9" w:rsidRDefault="00117FE9">
      <w:r>
        <w:separator/>
      </w:r>
    </w:p>
  </w:endnote>
  <w:endnote w:type="continuationSeparator" w:id="0">
    <w:p w14:paraId="0E0EF4DB" w14:textId="77777777" w:rsidR="00117FE9" w:rsidRDefault="00117F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74E47B" w14:textId="77777777" w:rsidR="00EC45D2" w:rsidRDefault="00EC45D2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036E175B" w14:textId="77777777" w:rsidR="00EC45D2" w:rsidRDefault="00EC45D2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5755A0" w14:textId="77777777" w:rsidR="00EC45D2" w:rsidRDefault="00731BA0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2616AB75" wp14:editId="4EBC68B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66EE80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EC45D2">
      <w:rPr>
        <w:rStyle w:val="a6"/>
      </w:rPr>
      <w:fldChar w:fldCharType="begin"/>
    </w:r>
    <w:r w:rsidR="00EC45D2">
      <w:rPr>
        <w:rStyle w:val="a6"/>
      </w:rPr>
      <w:instrText xml:space="preserve">PAGE  </w:instrText>
    </w:r>
    <w:r w:rsidR="00EC45D2">
      <w:rPr>
        <w:rStyle w:val="a6"/>
      </w:rPr>
      <w:fldChar w:fldCharType="separate"/>
    </w:r>
    <w:r>
      <w:rPr>
        <w:rStyle w:val="a6"/>
        <w:noProof/>
      </w:rPr>
      <w:t>5</w:t>
    </w:r>
    <w:r w:rsidR="00EC45D2">
      <w:rPr>
        <w:rStyle w:val="a6"/>
      </w:rPr>
      <w:fldChar w:fldCharType="end"/>
    </w:r>
  </w:p>
  <w:p w14:paraId="547CDC3A" w14:textId="77777777" w:rsidR="00EC45D2" w:rsidRDefault="002259D4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2D092931" wp14:editId="537DFCF0">
              <wp:simplePos x="0" y="0"/>
              <wp:positionH relativeFrom="column">
                <wp:posOffset>1969770</wp:posOffset>
              </wp:positionH>
              <wp:positionV relativeFrom="paragraph">
                <wp:posOffset>5080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0DE5D3" w14:textId="0082B1A2" w:rsidR="006D4BD9" w:rsidRPr="006D4BD9" w:rsidRDefault="0070586F" w:rsidP="006D4BD9">
                          <w:pPr>
                            <w:spacing w:after="200" w:line="276" w:lineRule="auto"/>
                            <w:jc w:val="center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П 5-04-0612-02.41ТП.</w:t>
                          </w:r>
                          <w:r w:rsidR="002259D4">
                            <w:rPr>
                              <w:bCs/>
                              <w:sz w:val="32"/>
                              <w:szCs w:val="28"/>
                            </w:rPr>
                            <w:t>К</w:t>
                          </w:r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-</w:t>
                          </w:r>
                          <w:r w:rsidR="002259D4">
                            <w:rPr>
                              <w:bCs/>
                              <w:sz w:val="32"/>
                              <w:szCs w:val="28"/>
                            </w:rPr>
                            <w:t>249</w:t>
                          </w:r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EC214F">
                            <w:rPr>
                              <w:bCs/>
                              <w:sz w:val="32"/>
                              <w:szCs w:val="28"/>
                            </w:rPr>
                            <w:t>5</w:t>
                          </w:r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4229A2">
                            <w:rPr>
                              <w:bCs/>
                              <w:sz w:val="32"/>
                              <w:szCs w:val="28"/>
                            </w:rPr>
                            <w:t>3</w:t>
                          </w:r>
                        </w:p>
                        <w:p w14:paraId="4336987C" w14:textId="77777777" w:rsidR="001F61A9" w:rsidRPr="001A1524" w:rsidRDefault="001F61A9" w:rsidP="001F61A9">
                          <w:pPr>
                            <w:spacing w:line="360" w:lineRule="auto"/>
                            <w:ind w:firstLine="709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1A1524">
                            <w:rPr>
                              <w:sz w:val="28"/>
                              <w:szCs w:val="28"/>
                            </w:rPr>
                            <w:t>.</w:t>
                          </w:r>
                          <w:r w:rsidRPr="001A1524">
                            <w:rPr>
                              <w:sz w:val="28"/>
                              <w:szCs w:val="28"/>
                              <w:lang w:val="en-US"/>
                            </w:rPr>
                            <w:t>24</w:t>
                          </w:r>
                          <w:r w:rsidRPr="001A1524">
                            <w:rPr>
                              <w:sz w:val="28"/>
                              <w:szCs w:val="28"/>
                            </w:rPr>
                            <w:t>.0</w:t>
                          </w:r>
                          <w:r>
                            <w:rPr>
                              <w:sz w:val="28"/>
                              <w:szCs w:val="28"/>
                            </w:rPr>
                            <w:t>1</w:t>
                          </w:r>
                        </w:p>
                        <w:p w14:paraId="208495CE" w14:textId="77777777" w:rsidR="001F61A9" w:rsidRPr="001A1524" w:rsidRDefault="001F61A9" w:rsidP="001F61A9">
                          <w:pPr>
                            <w:rPr>
                              <w:szCs w:val="48"/>
                            </w:rPr>
                          </w:pPr>
                        </w:p>
                        <w:p w14:paraId="1973C1A0" w14:textId="77777777" w:rsidR="001F61A9" w:rsidRPr="001A1524" w:rsidRDefault="001F61A9" w:rsidP="001F61A9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  <w:p w14:paraId="08D7DD09" w14:textId="77777777" w:rsidR="00EC45D2" w:rsidRPr="00AB1C9E" w:rsidRDefault="00EC45D2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D092931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155.1pt;margin-top:.4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" filled="f" stroked="f">
              <v:textbox inset="0,0,0,0">
                <w:txbxContent>
                  <w:p w14:paraId="2F0DE5D3" w14:textId="0082B1A2" w:rsidR="006D4BD9" w:rsidRPr="006D4BD9" w:rsidRDefault="0070586F" w:rsidP="006D4BD9">
                    <w:pPr>
                      <w:spacing w:after="200" w:line="276" w:lineRule="auto"/>
                      <w:jc w:val="center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</w:t>
                    </w:r>
                    <w:r w:rsidR="006D4BD9" w:rsidRPr="006D4BD9">
                      <w:rPr>
                        <w:bCs/>
                        <w:sz w:val="32"/>
                        <w:szCs w:val="28"/>
                      </w:rPr>
                      <w:t>П 5-04-0612-02.41ТП.</w:t>
                    </w:r>
                    <w:r w:rsidR="002259D4">
                      <w:rPr>
                        <w:bCs/>
                        <w:sz w:val="32"/>
                        <w:szCs w:val="28"/>
                      </w:rPr>
                      <w:t>К</w:t>
                    </w:r>
                    <w:r w:rsidR="006D4BD9" w:rsidRPr="006D4BD9">
                      <w:rPr>
                        <w:bCs/>
                        <w:sz w:val="32"/>
                        <w:szCs w:val="28"/>
                      </w:rPr>
                      <w:t>-</w:t>
                    </w:r>
                    <w:r w:rsidR="002259D4">
                      <w:rPr>
                        <w:bCs/>
                        <w:sz w:val="32"/>
                        <w:szCs w:val="28"/>
                      </w:rPr>
                      <w:t>249</w:t>
                    </w:r>
                    <w:r w:rsidR="006D4BD9" w:rsidRPr="006D4BD9">
                      <w:rPr>
                        <w:bCs/>
                        <w:sz w:val="32"/>
                        <w:szCs w:val="28"/>
                      </w:rPr>
                      <w:t>.2</w:t>
                    </w:r>
                    <w:r w:rsidR="00EC214F">
                      <w:rPr>
                        <w:bCs/>
                        <w:sz w:val="32"/>
                        <w:szCs w:val="28"/>
                      </w:rPr>
                      <w:t>5</w:t>
                    </w:r>
                    <w:r w:rsidR="006D4BD9" w:rsidRPr="006D4BD9">
                      <w:rPr>
                        <w:bCs/>
                        <w:sz w:val="32"/>
                        <w:szCs w:val="28"/>
                      </w:rPr>
                      <w:t>.0</w:t>
                    </w:r>
                    <w:r w:rsidR="004229A2">
                      <w:rPr>
                        <w:bCs/>
                        <w:sz w:val="32"/>
                        <w:szCs w:val="28"/>
                      </w:rPr>
                      <w:t>3</w:t>
                    </w:r>
                  </w:p>
                  <w:p w14:paraId="4336987C" w14:textId="77777777" w:rsidR="001F61A9" w:rsidRPr="001A1524" w:rsidRDefault="001F61A9" w:rsidP="001F61A9">
                    <w:pPr>
                      <w:spacing w:line="360" w:lineRule="auto"/>
                      <w:ind w:firstLine="709"/>
                      <w:jc w:val="center"/>
                      <w:rPr>
                        <w:sz w:val="28"/>
                        <w:szCs w:val="28"/>
                      </w:rPr>
                    </w:pPr>
                    <w:r w:rsidRPr="001A1524">
                      <w:rPr>
                        <w:sz w:val="28"/>
                        <w:szCs w:val="28"/>
                      </w:rPr>
                      <w:t>.</w:t>
                    </w:r>
                    <w:r w:rsidRPr="001A1524">
                      <w:rPr>
                        <w:sz w:val="28"/>
                        <w:szCs w:val="28"/>
                        <w:lang w:val="en-US"/>
                      </w:rPr>
                      <w:t>24</w:t>
                    </w:r>
                    <w:r w:rsidRPr="001A1524">
                      <w:rPr>
                        <w:sz w:val="28"/>
                        <w:szCs w:val="28"/>
                      </w:rPr>
                      <w:t>.0</w:t>
                    </w:r>
                    <w:r>
                      <w:rPr>
                        <w:sz w:val="28"/>
                        <w:szCs w:val="28"/>
                      </w:rPr>
                      <w:t>1</w:t>
                    </w:r>
                  </w:p>
                  <w:p w14:paraId="208495CE" w14:textId="77777777" w:rsidR="001F61A9" w:rsidRPr="001A1524" w:rsidRDefault="001F61A9" w:rsidP="001F61A9">
                    <w:pPr>
                      <w:rPr>
                        <w:szCs w:val="48"/>
                      </w:rPr>
                    </w:pPr>
                  </w:p>
                  <w:p w14:paraId="1973C1A0" w14:textId="77777777" w:rsidR="001F61A9" w:rsidRPr="001A1524" w:rsidRDefault="001F61A9" w:rsidP="001F61A9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  <w:p w14:paraId="08D7DD09" w14:textId="77777777" w:rsidR="00EC45D2" w:rsidRPr="00AB1C9E" w:rsidRDefault="00EC45D2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235D6F9C" wp14:editId="528F8724">
              <wp:simplePos x="0" y="0"/>
              <wp:positionH relativeFrom="column">
                <wp:posOffset>5943600</wp:posOffset>
              </wp:positionH>
              <wp:positionV relativeFrom="paragraph">
                <wp:posOffset>-80645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6612E4" w14:textId="77777777" w:rsidR="00EC45D2" w:rsidRPr="006D4BD9" w:rsidRDefault="00EC45D2" w:rsidP="009A4E6B">
                          <w:pPr>
                            <w:jc w:val="center"/>
                            <w:rPr>
                              <w:iCs/>
                            </w:rPr>
                          </w:pPr>
                          <w:r w:rsidRPr="006D4BD9">
                            <w:rPr>
                              <w:iCs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5D6F9C" id="Text Box 74" o:spid="_x0000_s1027" type="#_x0000_t202" style="position:absolute;margin-left:468pt;margin-top:-6.3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" filled="f" stroked="f">
              <v:textbox inset="0,0,0,0">
                <w:txbxContent>
                  <w:p w14:paraId="3A6612E4" w14:textId="77777777" w:rsidR="00EC45D2" w:rsidRPr="006D4BD9" w:rsidRDefault="00EC45D2" w:rsidP="009A4E6B">
                    <w:pPr>
                      <w:jc w:val="center"/>
                      <w:rPr>
                        <w:iCs/>
                      </w:rPr>
                    </w:pPr>
                    <w:r w:rsidRPr="006D4BD9">
                      <w:rPr>
                        <w:iCs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67405741" wp14:editId="2A603706">
              <wp:simplePos x="0" y="0"/>
              <wp:positionH relativeFrom="column">
                <wp:posOffset>1628775</wp:posOffset>
              </wp:positionH>
              <wp:positionV relativeFrom="paragraph">
                <wp:posOffset>207645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D3A133" w14:textId="77777777" w:rsidR="00EC45D2" w:rsidRPr="006D4BD9" w:rsidRDefault="00EC45D2" w:rsidP="009E436E">
                          <w:pPr>
                            <w:jc w:val="center"/>
                            <w:rPr>
                              <w:iCs/>
                              <w:lang w:val="en-US"/>
                            </w:rPr>
                          </w:pPr>
                          <w:r w:rsidRPr="006D4BD9">
                            <w:rPr>
                              <w:iCs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405741" id="Text Box 73" o:spid="_x0000_s1028" type="#_x0000_t202" style="position:absolute;margin-left:128.2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" filled="f" stroked="f">
              <v:textbox inset="0,0,0,0">
                <w:txbxContent>
                  <w:p w14:paraId="19D3A133" w14:textId="77777777" w:rsidR="00EC45D2" w:rsidRPr="006D4BD9" w:rsidRDefault="00EC45D2" w:rsidP="009E436E">
                    <w:pPr>
                      <w:jc w:val="center"/>
                      <w:rPr>
                        <w:iCs/>
                        <w:lang w:val="en-US"/>
                      </w:rPr>
                    </w:pPr>
                    <w:r w:rsidRPr="006D4BD9">
                      <w:rPr>
                        <w:iCs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82BB5EC" wp14:editId="4FEF0948">
              <wp:simplePos x="0" y="0"/>
              <wp:positionH relativeFrom="column">
                <wp:posOffset>1076325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787727" w14:textId="77777777" w:rsidR="00EC45D2" w:rsidRPr="006D4BD9" w:rsidRDefault="00EC45D2" w:rsidP="009E60BC">
                          <w:pPr>
                            <w:jc w:val="center"/>
                            <w:rPr>
                              <w:iCs/>
                              <w:lang w:val="en-US"/>
                            </w:rPr>
                          </w:pPr>
                          <w:r w:rsidRPr="006D4BD9">
                            <w:rPr>
                              <w:iCs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2BB5EC" id="Text Box 72" o:spid="_x0000_s1029" type="#_x0000_t202" style="position:absolute;margin-left:84.7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" filled="f" stroked="f">
              <v:textbox inset="0,0,0,0">
                <w:txbxContent>
                  <w:p w14:paraId="1D787727" w14:textId="77777777" w:rsidR="00EC45D2" w:rsidRPr="006D4BD9" w:rsidRDefault="00EC45D2" w:rsidP="009E60BC">
                    <w:pPr>
                      <w:jc w:val="center"/>
                      <w:rPr>
                        <w:iCs/>
                        <w:lang w:val="en-US"/>
                      </w:rPr>
                    </w:pPr>
                    <w:r w:rsidRPr="006D4BD9">
                      <w:rPr>
                        <w:iCs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043F43D" wp14:editId="69FD7CE8">
              <wp:simplePos x="0" y="0"/>
              <wp:positionH relativeFrom="column">
                <wp:posOffset>302260</wp:posOffset>
              </wp:positionH>
              <wp:positionV relativeFrom="paragraph">
                <wp:posOffset>212090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CE41BF" w14:textId="77777777" w:rsidR="00EC45D2" w:rsidRPr="006D4BD9" w:rsidRDefault="00EC45D2" w:rsidP="009E436E">
                          <w:pPr>
                            <w:jc w:val="center"/>
                            <w:rPr>
                              <w:iCs/>
                              <w:spacing w:val="-20"/>
                            </w:rPr>
                          </w:pPr>
                          <w:r w:rsidRPr="006D4BD9">
                            <w:rPr>
                              <w:iCs/>
                              <w:spacing w:val="-20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43F43D" id="Text Box 71" o:spid="_x0000_s1030" type="#_x0000_t202" style="position:absolute;margin-left:23.8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" filled="f" stroked="f">
              <v:textbox inset="0,0,0,0">
                <w:txbxContent>
                  <w:p w14:paraId="12CE41BF" w14:textId="77777777" w:rsidR="00EC45D2" w:rsidRPr="006D4BD9" w:rsidRDefault="00EC45D2" w:rsidP="009E436E">
                    <w:pPr>
                      <w:jc w:val="center"/>
                      <w:rPr>
                        <w:iCs/>
                        <w:spacing w:val="-20"/>
                      </w:rPr>
                    </w:pPr>
                    <w:r w:rsidRPr="006D4BD9">
                      <w:rPr>
                        <w:iCs/>
                        <w:spacing w:val="-20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3CADCBB0" wp14:editId="726BFEFE">
              <wp:simplePos x="0" y="0"/>
              <wp:positionH relativeFrom="column">
                <wp:posOffset>43815</wp:posOffset>
              </wp:positionH>
              <wp:positionV relativeFrom="paragraph">
                <wp:posOffset>210185</wp:posOffset>
              </wp:positionV>
              <wp:extent cx="359410" cy="184150"/>
              <wp:effectExtent l="1905" t="635" r="635" b="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A35C6B" w14:textId="77777777" w:rsidR="00EC45D2" w:rsidRPr="006D4BD9" w:rsidRDefault="00EC45D2" w:rsidP="003C1523">
                          <w:pPr>
                            <w:rPr>
                              <w:iCs/>
                              <w:spacing w:val="-20"/>
                            </w:rPr>
                          </w:pPr>
                          <w:r w:rsidRPr="006D4BD9">
                            <w:rPr>
                              <w:iCs/>
                              <w:spacing w:val="-20"/>
                            </w:rPr>
                            <w:t>Лист</w:t>
                          </w:r>
                        </w:p>
                        <w:p w14:paraId="411D4DD0" w14:textId="77777777" w:rsidR="00EC45D2" w:rsidRPr="00DB6EFE" w:rsidRDefault="00EC45D2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ADCBB0" id="Text Box 101" o:spid="_x0000_s1031" type="#_x0000_t202" style="position:absolute;margin-left:3.4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" filled="f" stroked="f">
              <v:textbox inset="0,0,0,0">
                <w:txbxContent>
                  <w:p w14:paraId="27A35C6B" w14:textId="77777777" w:rsidR="00EC45D2" w:rsidRPr="006D4BD9" w:rsidRDefault="00EC45D2" w:rsidP="003C1523">
                    <w:pPr>
                      <w:rPr>
                        <w:iCs/>
                        <w:spacing w:val="-20"/>
                      </w:rPr>
                    </w:pPr>
                    <w:r w:rsidRPr="006D4BD9">
                      <w:rPr>
                        <w:iCs/>
                        <w:spacing w:val="-20"/>
                      </w:rPr>
                      <w:t>Лист</w:t>
                    </w:r>
                  </w:p>
                  <w:p w14:paraId="411D4DD0" w14:textId="77777777" w:rsidR="00EC45D2" w:rsidRPr="00DB6EFE" w:rsidRDefault="00EC45D2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3422513B" wp14:editId="2393211F">
              <wp:simplePos x="0" y="0"/>
              <wp:positionH relativeFrom="column">
                <wp:posOffset>-371475</wp:posOffset>
              </wp:positionH>
              <wp:positionV relativeFrom="paragraph">
                <wp:posOffset>201930</wp:posOffset>
              </wp:positionV>
              <wp:extent cx="360680" cy="180340"/>
              <wp:effectExtent l="3175" t="1905" r="0" b="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70C116" w14:textId="77777777" w:rsidR="00EC45D2" w:rsidRPr="00060DC2" w:rsidRDefault="00EC45D2" w:rsidP="009E436E">
                          <w:pPr>
                            <w:jc w:val="center"/>
                            <w:rPr>
                              <w:i/>
                              <w:lang w:val="en-US"/>
                            </w:rPr>
                          </w:pPr>
                          <w:r w:rsidRPr="006D4BD9">
                            <w:rPr>
                              <w:iCs/>
                            </w:rPr>
                            <w:t>Изм</w:t>
                          </w:r>
                          <w:r w:rsidRPr="00060DC2">
                            <w:rPr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22513B" id="Text Box 69" o:spid="_x0000_s1032" type="#_x0000_t202" style="position:absolute;margin-left:-29.2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" filled="f" stroked="f">
              <v:textbox inset="0,0,0,0">
                <w:txbxContent>
                  <w:p w14:paraId="3570C116" w14:textId="77777777" w:rsidR="00EC45D2" w:rsidRPr="00060DC2" w:rsidRDefault="00EC45D2" w:rsidP="009E436E">
                    <w:pPr>
                      <w:jc w:val="center"/>
                      <w:rPr>
                        <w:i/>
                        <w:lang w:val="en-US"/>
                      </w:rPr>
                    </w:pPr>
                    <w:r w:rsidRPr="006D4BD9">
                      <w:rPr>
                        <w:iCs/>
                      </w:rPr>
                      <w:t>Изм</w:t>
                    </w:r>
                    <w:r w:rsidRPr="00060DC2">
                      <w:rPr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5E6A7030" wp14:editId="345EB7AE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9525" t="18415" r="9525" b="13335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00A99F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wbAfF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30B96AAC" wp14:editId="543E27DE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17B86E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6F8C5240" wp14:editId="753C62F3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22B2DC" w14:textId="77777777" w:rsidR="00EC45D2" w:rsidRPr="00FF6A3A" w:rsidRDefault="00EC45D2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8C5240" id="Text Box 75" o:spid="_x0000_s1033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" filled="f" stroked="f">
              <v:textbox inset="0,0,0,0">
                <w:txbxContent>
                  <w:p w14:paraId="0622B2DC" w14:textId="77777777" w:rsidR="00EC45D2" w:rsidRPr="00FF6A3A" w:rsidRDefault="00EC45D2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28ACEE4D" wp14:editId="0D3EDAB7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4D4C51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3F5950AF" wp14:editId="607917DF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D7F4B1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2095BF19" wp14:editId="2BD0E9F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43D20E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08AB7D73" wp14:editId="35F84F6A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6EA271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120B568C" wp14:editId="580405CF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93337C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2D5FC4F2" wp14:editId="4E133D39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E60933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3208E38" wp14:editId="22FCE45F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1FB0A0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D892E9" w14:textId="77777777" w:rsidR="00EC45D2" w:rsidRDefault="00EC45D2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731BA0">
      <w:rPr>
        <w:rStyle w:val="a6"/>
        <w:noProof/>
      </w:rPr>
      <w:t>4</w:t>
    </w:r>
    <w:r>
      <w:rPr>
        <w:rStyle w:val="a6"/>
      </w:rPr>
      <w:fldChar w:fldCharType="end"/>
    </w:r>
  </w:p>
  <w:p w14:paraId="1888AC05" w14:textId="77777777" w:rsidR="00EC45D2" w:rsidRDefault="00731BA0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6A02C450" wp14:editId="073229C7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D0EF41" w14:textId="77777777" w:rsidR="00EC45D2" w:rsidRPr="006D4BD9" w:rsidRDefault="00EC45D2">
                          <w:pPr>
                            <w:rPr>
                              <w:szCs w:val="18"/>
                            </w:rPr>
                          </w:pPr>
                          <w:r w:rsidRPr="006D4BD9">
                            <w:t xml:space="preserve"> </w:t>
                          </w:r>
                          <w:r w:rsidRPr="006D4BD9">
                            <w:rPr>
                              <w:szCs w:val="18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02C450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14:paraId="5ED0EF41" w14:textId="77777777" w:rsidR="00EC45D2" w:rsidRPr="006D4BD9" w:rsidRDefault="00EC45D2">
                    <w:pPr>
                      <w:rPr>
                        <w:szCs w:val="18"/>
                      </w:rPr>
                    </w:pPr>
                    <w:r w:rsidRPr="006D4BD9">
                      <w:t xml:space="preserve"> </w:t>
                    </w:r>
                    <w:r w:rsidRPr="006D4BD9">
                      <w:rPr>
                        <w:szCs w:val="18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2A795C4F" wp14:editId="0CD71234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99E381" w14:textId="77777777" w:rsidR="00EC45D2" w:rsidRPr="000865E0" w:rsidRDefault="00EC45D2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795C4F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5499E381" w14:textId="77777777" w:rsidR="00EC45D2" w:rsidRPr="000865E0" w:rsidRDefault="00EC45D2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EC45D2">
      <w:rPr>
        <w:rFonts w:ascii="GOST type B" w:hAnsi="GOST type B"/>
        <w:i/>
      </w:rPr>
      <w:t xml:space="preserve"> Консульт.</w:t>
    </w:r>
  </w:p>
  <w:p w14:paraId="4E3BF835" w14:textId="77777777" w:rsidR="00EC45D2" w:rsidRDefault="00F875A4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1E1FDA7" wp14:editId="45CCC250">
              <wp:simplePos x="0" y="0"/>
              <wp:positionH relativeFrom="column">
                <wp:posOffset>360046</wp:posOffset>
              </wp:positionH>
              <wp:positionV relativeFrom="paragraph">
                <wp:posOffset>-327660</wp:posOffset>
              </wp:positionV>
              <wp:extent cx="751840" cy="176530"/>
              <wp:effectExtent l="0" t="0" r="10160" b="1397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1840" cy="1765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3ECEBE" w14:textId="0A54C5A2" w:rsidR="00EC45D2" w:rsidRPr="00F875A4" w:rsidRDefault="00CA3FF1" w:rsidP="00ED2DDB">
                          <w:pPr>
                            <w:rPr>
                              <w:sz w:val="14"/>
                              <w:szCs w:val="12"/>
                            </w:rPr>
                          </w:pPr>
                          <w:r>
                            <w:rPr>
                              <w:sz w:val="14"/>
                              <w:szCs w:val="12"/>
                            </w:rPr>
                            <w:t>Новик А.И</w:t>
                          </w:r>
                          <w:r w:rsidR="00AE35B9">
                            <w:rPr>
                              <w:sz w:val="14"/>
                              <w:szCs w:val="1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E1FDA7" id="Text Box 53" o:spid="_x0000_s1037" type="#_x0000_t202" style="position:absolute;margin-left:28.35pt;margin-top:-25.8pt;width:59.2pt;height:13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" filled="f" stroked="f">
              <v:textbox inset="0,0,0,0">
                <w:txbxContent>
                  <w:p w14:paraId="243ECEBE" w14:textId="0A54C5A2" w:rsidR="00EC45D2" w:rsidRPr="00F875A4" w:rsidRDefault="00CA3FF1" w:rsidP="00ED2DDB">
                    <w:pPr>
                      <w:rPr>
                        <w:sz w:val="14"/>
                        <w:szCs w:val="12"/>
                      </w:rPr>
                    </w:pPr>
                    <w:r>
                      <w:rPr>
                        <w:sz w:val="14"/>
                        <w:szCs w:val="12"/>
                      </w:rPr>
                      <w:t>Новик А.И</w:t>
                    </w:r>
                    <w:r w:rsidR="00AE35B9">
                      <w:rPr>
                        <w:sz w:val="14"/>
                        <w:szCs w:val="1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403C4C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5B475E50" wp14:editId="5BFA0870">
              <wp:simplePos x="0" y="0"/>
              <wp:positionH relativeFrom="column">
                <wp:posOffset>-337820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525D01" w14:textId="77777777" w:rsidR="00EC45D2" w:rsidRPr="006D4BD9" w:rsidRDefault="00EC45D2">
                          <w:pPr>
                            <w:rPr>
                              <w:szCs w:val="18"/>
                            </w:rPr>
                          </w:pPr>
                          <w:r w:rsidRPr="006D4BD9">
                            <w:rPr>
                              <w:szCs w:val="18"/>
                            </w:rPr>
                            <w:t xml:space="preserve"> 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475E50" id="Text Box 111" o:spid="_x0000_s1038" type="#_x0000_t202" style="position:absolute;margin-left:-26.6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" stroked="f">
              <v:fill opacity="0"/>
              <v:textbox inset="0,0,0,0">
                <w:txbxContent>
                  <w:p w14:paraId="20525D01" w14:textId="77777777" w:rsidR="00EC45D2" w:rsidRPr="006D4BD9" w:rsidRDefault="00EC45D2">
                    <w:pPr>
                      <w:rPr>
                        <w:szCs w:val="18"/>
                      </w:rPr>
                    </w:pPr>
                    <w:r w:rsidRPr="006D4BD9">
                      <w:rPr>
                        <w:szCs w:val="18"/>
                      </w:rPr>
                      <w:t xml:space="preserve"> Утв.</w:t>
                    </w:r>
                  </w:p>
                </w:txbxContent>
              </v:textbox>
            </v:shape>
          </w:pict>
        </mc:Fallback>
      </mc:AlternateContent>
    </w:r>
    <w:r w:rsidR="00403C4C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2222A7AD" wp14:editId="26875C69">
              <wp:simplePos x="0" y="0"/>
              <wp:positionH relativeFrom="column">
                <wp:posOffset>-323850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677802" w14:textId="77777777" w:rsidR="00EC45D2" w:rsidRPr="00DA032F" w:rsidRDefault="00EC45D2" w:rsidP="00177EEA">
                          <w:r w:rsidRPr="00DA032F">
                            <w:t xml:space="preserve"> 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22A7AD" id="Text Box 50" o:spid="_x0000_s1039" type="#_x0000_t202" style="position:absolute;margin-left:-25.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" filled="f" stroked="f">
              <v:textbox inset="0,0,0,0">
                <w:txbxContent>
                  <w:p w14:paraId="6A677802" w14:textId="77777777" w:rsidR="00EC45D2" w:rsidRPr="00DA032F" w:rsidRDefault="00EC45D2" w:rsidP="00177EEA">
                    <w:r w:rsidRPr="00DA032F">
                      <w:t xml:space="preserve"> Разраб.</w:t>
                    </w:r>
                  </w:p>
                </w:txbxContent>
              </v:textbox>
            </v:shape>
          </w:pict>
        </mc:Fallback>
      </mc:AlternateContent>
    </w:r>
    <w:r w:rsidR="00403C4C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31F0E357" wp14:editId="014E471E">
              <wp:simplePos x="0" y="0"/>
              <wp:positionH relativeFrom="column">
                <wp:posOffset>-332740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9BE440" w14:textId="77777777" w:rsidR="00EC45D2" w:rsidRPr="006D4BD9" w:rsidRDefault="00EC45D2" w:rsidP="00177EEA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 w:rsidRPr="006D4BD9">
                            <w:rPr>
                              <w:rFonts w:ascii="GOST type B" w:hAnsi="GOST type B"/>
                            </w:rPr>
                            <w:t xml:space="preserve"> </w:t>
                          </w:r>
                          <w:r w:rsidRPr="006D4BD9">
                            <w:rPr>
                              <w:sz w:val="22"/>
                            </w:rPr>
                            <w:t>Пров</w:t>
                          </w:r>
                          <w:r w:rsidRPr="006D4BD9">
                            <w:rPr>
                              <w:rFonts w:ascii="ISOCPEUR" w:hAnsi="ISOCPEUR"/>
                              <w:sz w:val="22"/>
                            </w:rPr>
                            <w:t>.</w:t>
                          </w:r>
                        </w:p>
                        <w:p w14:paraId="29904FCE" w14:textId="77777777" w:rsidR="00EC45D2" w:rsidRDefault="00EC45D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0526289" w14:textId="77777777" w:rsidR="00EC45D2" w:rsidRDefault="00EC45D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39AED4D" w14:textId="77777777" w:rsidR="00EC45D2" w:rsidRDefault="00EC45D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98E5A0C" w14:textId="77777777" w:rsidR="00EC45D2" w:rsidRDefault="00EC45D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521453E" w14:textId="77777777" w:rsidR="00EC45D2" w:rsidRDefault="00EC45D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86A2EEC" w14:textId="77777777" w:rsidR="00EC45D2" w:rsidRDefault="00EC45D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C96CD94" w14:textId="77777777" w:rsidR="00EC45D2" w:rsidRPr="00A74DFB" w:rsidRDefault="00EC45D2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F0E357" id="Text Box 51" o:spid="_x0000_s1040" type="#_x0000_t202" style="position:absolute;margin-left:-26.2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" filled="f" stroked="f">
              <v:textbox inset="0,0,0,0">
                <w:txbxContent>
                  <w:p w14:paraId="5A9BE440" w14:textId="77777777" w:rsidR="00EC45D2" w:rsidRPr="006D4BD9" w:rsidRDefault="00EC45D2" w:rsidP="00177EEA">
                    <w:pPr>
                      <w:rPr>
                        <w:rFonts w:ascii="ISOCPEUR" w:hAnsi="ISOCPEUR"/>
                        <w:sz w:val="22"/>
                      </w:rPr>
                    </w:pPr>
                    <w:r w:rsidRPr="006D4BD9">
                      <w:rPr>
                        <w:rFonts w:ascii="GOST type B" w:hAnsi="GOST type B"/>
                      </w:rPr>
                      <w:t xml:space="preserve"> </w:t>
                    </w:r>
                    <w:r w:rsidRPr="006D4BD9">
                      <w:rPr>
                        <w:sz w:val="22"/>
                      </w:rPr>
                      <w:t>Пров</w:t>
                    </w:r>
                    <w:r w:rsidRPr="006D4BD9">
                      <w:rPr>
                        <w:rFonts w:ascii="ISOCPEUR" w:hAnsi="ISOCPEUR"/>
                        <w:sz w:val="22"/>
                      </w:rPr>
                      <w:t>.</w:t>
                    </w:r>
                  </w:p>
                  <w:p w14:paraId="29904FCE" w14:textId="77777777" w:rsidR="00EC45D2" w:rsidRDefault="00EC45D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0526289" w14:textId="77777777" w:rsidR="00EC45D2" w:rsidRDefault="00EC45D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39AED4D" w14:textId="77777777" w:rsidR="00EC45D2" w:rsidRDefault="00EC45D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98E5A0C" w14:textId="77777777" w:rsidR="00EC45D2" w:rsidRDefault="00EC45D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521453E" w14:textId="77777777" w:rsidR="00EC45D2" w:rsidRDefault="00EC45D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86A2EEC" w14:textId="77777777" w:rsidR="00EC45D2" w:rsidRDefault="00EC45D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C96CD94" w14:textId="77777777" w:rsidR="00EC45D2" w:rsidRPr="00A74DFB" w:rsidRDefault="00EC45D2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30AFA74" wp14:editId="47370297">
              <wp:simplePos x="0" y="0"/>
              <wp:positionH relativeFrom="column">
                <wp:posOffset>4496435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F4FD0E" w14:textId="77777777" w:rsidR="00EC45D2" w:rsidRPr="006D4BD9" w:rsidRDefault="00EC45D2" w:rsidP="00177EEA">
                          <w:pPr>
                            <w:jc w:val="center"/>
                          </w:pPr>
                          <w:r w:rsidRPr="006D4BD9"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0AFA74" id="Text Box 38" o:spid="_x0000_s1041" type="#_x0000_t202" style="position:absolute;margin-left:354.05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" filled="f" stroked="f">
              <v:textbox inset="0,0,0,0">
                <w:txbxContent>
                  <w:p w14:paraId="35F4FD0E" w14:textId="77777777" w:rsidR="00EC45D2" w:rsidRPr="006D4BD9" w:rsidRDefault="00EC45D2" w:rsidP="00177EEA">
                    <w:pPr>
                      <w:jc w:val="center"/>
                    </w:pPr>
                    <w:r w:rsidRPr="006D4BD9"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46B4704" wp14:editId="429032AE">
              <wp:simplePos x="0" y="0"/>
              <wp:positionH relativeFrom="column">
                <wp:posOffset>5057140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0477E9" w14:textId="77777777" w:rsidR="00EC45D2" w:rsidRPr="006D4BD9" w:rsidRDefault="00EC45D2" w:rsidP="005C2B70">
                          <w:pPr>
                            <w:jc w:val="center"/>
                          </w:pPr>
                          <w:r w:rsidRPr="006D4BD9"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6B4704" id="Text Box 40" o:spid="_x0000_s1042" type="#_x0000_t202" style="position:absolute;margin-left:398.2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" filled="f" stroked="f">
              <v:textbox inset="0,0,0,0">
                <w:txbxContent>
                  <w:p w14:paraId="250477E9" w14:textId="77777777" w:rsidR="00EC45D2" w:rsidRPr="006D4BD9" w:rsidRDefault="00EC45D2" w:rsidP="005C2B70">
                    <w:pPr>
                      <w:jc w:val="center"/>
                    </w:pPr>
                    <w:r w:rsidRPr="006D4BD9"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0F508F7" wp14:editId="4365B7B5">
              <wp:simplePos x="0" y="0"/>
              <wp:positionH relativeFrom="column">
                <wp:posOffset>5584190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475138" w14:textId="77777777" w:rsidR="00EC45D2" w:rsidRPr="006D4BD9" w:rsidRDefault="00EC45D2">
                          <w:pPr>
                            <w:jc w:val="center"/>
                          </w:pPr>
                          <w:r w:rsidRPr="006D4BD9"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F508F7" id="Text Box 41" o:spid="_x0000_s1043" type="#_x0000_t202" style="position:absolute;margin-left:439.7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" filled="f" stroked="f">
              <v:textbox inset="0,0,0,0">
                <w:txbxContent>
                  <w:p w14:paraId="37475138" w14:textId="77777777" w:rsidR="00EC45D2" w:rsidRPr="006D4BD9" w:rsidRDefault="00EC45D2">
                    <w:pPr>
                      <w:jc w:val="center"/>
                    </w:pPr>
                    <w:r w:rsidRPr="006D4BD9"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0457BA3" wp14:editId="74A4F0BB">
              <wp:simplePos x="0" y="0"/>
              <wp:positionH relativeFrom="column">
                <wp:posOffset>4500245</wp:posOffset>
              </wp:positionH>
              <wp:positionV relativeFrom="paragraph">
                <wp:posOffset>14605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0CED44" w14:textId="77777777" w:rsidR="004977C1" w:rsidRPr="00E95D78" w:rsidRDefault="004977C1" w:rsidP="004977C1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sz w:val="24"/>
                              <w:szCs w:val="24"/>
                            </w:rPr>
                            <w:t>Г</w:t>
                          </w:r>
                          <w:r>
                            <w:rPr>
                              <w:sz w:val="24"/>
                              <w:szCs w:val="24"/>
                            </w:rPr>
                            <w:t>родненский ГК</w:t>
                          </w:r>
                          <w:r w:rsidRPr="00E95D78">
                            <w:rPr>
                              <w:sz w:val="24"/>
                              <w:szCs w:val="24"/>
                            </w:rPr>
                            <w:t>ТТиД</w:t>
                          </w:r>
                        </w:p>
                        <w:p w14:paraId="65F6FB87" w14:textId="77777777" w:rsidR="004977C1" w:rsidRPr="00F12A8B" w:rsidRDefault="004977C1" w:rsidP="004977C1">
                          <w:pPr>
                            <w:rPr>
                              <w:szCs w:val="32"/>
                            </w:rPr>
                          </w:pPr>
                        </w:p>
                        <w:p w14:paraId="4F1C623A" w14:textId="77777777" w:rsidR="00EC45D2" w:rsidRPr="00F12A8B" w:rsidRDefault="00EC45D2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457BA3" id="Text Box 37" o:spid="_x0000_s1044" type="#_x0000_t202" style="position:absolute;margin-left:354.35pt;margin-top:1.15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" filled="f" stroked="f">
              <v:textbox inset="0,0,0,0">
                <w:txbxContent>
                  <w:p w14:paraId="170CED44" w14:textId="77777777" w:rsidR="004977C1" w:rsidRPr="00E95D78" w:rsidRDefault="004977C1" w:rsidP="004977C1">
                    <w:pPr>
                      <w:jc w:val="center"/>
                      <w:rPr>
                        <w:sz w:val="24"/>
                        <w:szCs w:val="24"/>
                      </w:rPr>
                    </w:pPr>
                    <w:r w:rsidRPr="00E95D78">
                      <w:rPr>
                        <w:sz w:val="24"/>
                        <w:szCs w:val="24"/>
                      </w:rPr>
                      <w:t>Г</w:t>
                    </w:r>
                    <w:r>
                      <w:rPr>
                        <w:sz w:val="24"/>
                        <w:szCs w:val="24"/>
                      </w:rPr>
                      <w:t>родненский ГК</w:t>
                    </w:r>
                    <w:r w:rsidRPr="00E95D78">
                      <w:rPr>
                        <w:sz w:val="24"/>
                        <w:szCs w:val="24"/>
                      </w:rPr>
                      <w:t>ТТиД</w:t>
                    </w:r>
                  </w:p>
                  <w:p w14:paraId="65F6FB87" w14:textId="77777777" w:rsidR="004977C1" w:rsidRPr="00F12A8B" w:rsidRDefault="004977C1" w:rsidP="004977C1">
                    <w:pPr>
                      <w:rPr>
                        <w:szCs w:val="32"/>
                      </w:rPr>
                    </w:pPr>
                  </w:p>
                  <w:p w14:paraId="4F1C623A" w14:textId="77777777" w:rsidR="00EC45D2" w:rsidRPr="00F12A8B" w:rsidRDefault="00EC45D2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76B431F0" wp14:editId="79ECB5B3">
              <wp:simplePos x="0" y="0"/>
              <wp:positionH relativeFrom="column">
                <wp:posOffset>2106930</wp:posOffset>
              </wp:positionH>
              <wp:positionV relativeFrom="paragraph">
                <wp:posOffset>-437515</wp:posOffset>
              </wp:positionV>
              <wp:extent cx="2434590" cy="901700"/>
              <wp:effectExtent l="1270" t="635" r="2540" b="2540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901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C40123" w14:textId="148FEC00" w:rsidR="00EC45D2" w:rsidRPr="001A1524" w:rsidRDefault="000640CD" w:rsidP="00D333D9">
                          <w:pPr>
                            <w:jc w:val="center"/>
                            <w:rPr>
                              <w:bCs/>
                              <w:sz w:val="28"/>
                              <w:szCs w:val="28"/>
                            </w:rPr>
                          </w:pPr>
                          <w:r w:rsidRPr="000640CD">
                            <w:rPr>
                              <w:bCs/>
                              <w:sz w:val="24"/>
                              <w:szCs w:val="24"/>
                            </w:rPr>
                            <w:t>Классы в .NET. Специальные типы классов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B431F0" id="Text Box 102" o:spid="_x0000_s1045" type="#_x0000_t202" style="position:absolute;margin-left:165.9pt;margin-top:-34.45pt;width:191.7pt;height:7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" filled="f" stroked="f">
              <v:textbox inset="0,0,0,0">
                <w:txbxContent>
                  <w:p w14:paraId="39C40123" w14:textId="148FEC00" w:rsidR="00EC45D2" w:rsidRPr="001A1524" w:rsidRDefault="000640CD" w:rsidP="00D333D9">
                    <w:pPr>
                      <w:jc w:val="center"/>
                      <w:rPr>
                        <w:bCs/>
                        <w:sz w:val="28"/>
                        <w:szCs w:val="28"/>
                      </w:rPr>
                    </w:pPr>
                    <w:r w:rsidRPr="000640CD">
                      <w:rPr>
                        <w:bCs/>
                        <w:sz w:val="24"/>
                        <w:szCs w:val="24"/>
                      </w:rPr>
                      <w:t>Классы в .NET. Специальные типы классов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09039B6D" wp14:editId="6A6E60C3">
              <wp:simplePos x="0" y="0"/>
              <wp:positionH relativeFrom="column">
                <wp:posOffset>387985</wp:posOffset>
              </wp:positionH>
              <wp:positionV relativeFrom="paragraph">
                <wp:posOffset>-494665</wp:posOffset>
              </wp:positionV>
              <wp:extent cx="721360" cy="140335"/>
              <wp:effectExtent l="0" t="635" r="0" b="190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C49E56" w14:textId="77777777" w:rsidR="00EC45D2" w:rsidRPr="006D4BD9" w:rsidRDefault="002259D4" w:rsidP="00ED2DDB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Коренюк Е.В.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039B6D" id="Text Box 52" o:spid="_x0000_s1046" type="#_x0000_t202" style="position:absolute;margin-left:30.55pt;margin-top:-38.95pt;width:56.8pt;height:11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" filled="f" stroked="f">
              <v:textbox inset="0,0,0,0">
                <w:txbxContent>
                  <w:p w14:paraId="6BC49E56" w14:textId="77777777" w:rsidR="00EC45D2" w:rsidRPr="006D4BD9" w:rsidRDefault="002259D4" w:rsidP="00ED2DDB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Коренюк Е.В.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7831393" wp14:editId="6A92B61B">
              <wp:simplePos x="0" y="0"/>
              <wp:positionH relativeFrom="column">
                <wp:posOffset>1624330</wp:posOffset>
              </wp:positionH>
              <wp:positionV relativeFrom="paragraph">
                <wp:posOffset>-695325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010EF3" w14:textId="77777777" w:rsidR="00EC45D2" w:rsidRPr="006D4BD9" w:rsidRDefault="00EC45D2" w:rsidP="005C791F">
                          <w:pPr>
                            <w:jc w:val="center"/>
                          </w:pPr>
                          <w:r w:rsidRPr="006D4BD9"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831393" id="Text Box 49" o:spid="_x0000_s1047" type="#_x0000_t202" style="position:absolute;margin-left:127.9pt;margin-top:-54.7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" filled="f" stroked="f">
              <v:textbox inset="0,0,0,0">
                <w:txbxContent>
                  <w:p w14:paraId="73010EF3" w14:textId="77777777" w:rsidR="00EC45D2" w:rsidRPr="006D4BD9" w:rsidRDefault="00EC45D2" w:rsidP="005C791F">
                    <w:pPr>
                      <w:jc w:val="center"/>
                    </w:pPr>
                    <w:r w:rsidRPr="006D4BD9"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961237F" wp14:editId="3E9B7203">
              <wp:simplePos x="0" y="0"/>
              <wp:positionH relativeFrom="column">
                <wp:posOffset>1123950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B9DA4B" w14:textId="77777777" w:rsidR="00EC45D2" w:rsidRPr="006D4BD9" w:rsidRDefault="00EC45D2" w:rsidP="00A74DFB">
                          <w:r w:rsidRPr="006D4BD9">
                            <w:rPr>
                              <w:rFonts w:ascii="GOST type B" w:hAnsi="GOST type B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6D4BD9"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61237F" id="Text Box 48" o:spid="_x0000_s1048" type="#_x0000_t202" style="position:absolute;margin-left:88.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" filled="f" stroked="f">
              <v:textbox inset="0,0,0,0">
                <w:txbxContent>
                  <w:p w14:paraId="54B9DA4B" w14:textId="77777777" w:rsidR="00EC45D2" w:rsidRPr="006D4BD9" w:rsidRDefault="00EC45D2" w:rsidP="00A74DFB">
                    <w:r w:rsidRPr="006D4BD9">
                      <w:rPr>
                        <w:rFonts w:ascii="GOST type B" w:hAnsi="GOST type B"/>
                        <w:sz w:val="18"/>
                        <w:szCs w:val="18"/>
                      </w:rPr>
                      <w:t xml:space="preserve"> </w:t>
                    </w:r>
                    <w:r w:rsidRPr="006D4BD9"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6C71C3BD" wp14:editId="636F2404">
              <wp:simplePos x="0" y="0"/>
              <wp:positionH relativeFrom="column">
                <wp:posOffset>209550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DB9756" w14:textId="77777777" w:rsidR="00EC45D2" w:rsidRPr="006D4BD9" w:rsidRDefault="00EC45D2">
                          <w:pPr>
                            <w:jc w:val="center"/>
                            <w:rPr>
                              <w:spacing w:val="-20"/>
                            </w:rPr>
                          </w:pPr>
                          <w:r w:rsidRPr="006D4BD9">
                            <w:rPr>
                              <w:spacing w:val="-20"/>
                            </w:rPr>
                            <w:t>№ докум</w:t>
                          </w:r>
                        </w:p>
                        <w:p w14:paraId="6249BE98" w14:textId="77777777" w:rsidR="00AF7EA9" w:rsidRDefault="00AF7EA9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71C3BD" id="Text Box 47" o:spid="_x0000_s1049" type="#_x0000_t202" style="position:absolute;margin-left:16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" filled="f" stroked="f">
              <v:textbox inset="0,0,0,0">
                <w:txbxContent>
                  <w:p w14:paraId="6BDB9756" w14:textId="77777777" w:rsidR="00EC45D2" w:rsidRPr="006D4BD9" w:rsidRDefault="00EC45D2">
                    <w:pPr>
                      <w:jc w:val="center"/>
                      <w:rPr>
                        <w:spacing w:val="-20"/>
                      </w:rPr>
                    </w:pPr>
                    <w:r w:rsidRPr="006D4BD9">
                      <w:rPr>
                        <w:spacing w:val="-20"/>
                      </w:rPr>
                      <w:t>№ докум</w:t>
                    </w:r>
                  </w:p>
                  <w:p w14:paraId="6249BE98" w14:textId="77777777" w:rsidR="00AF7EA9" w:rsidRDefault="00AF7EA9"/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9C59F1F" wp14:editId="6D7630CA">
              <wp:simplePos x="0" y="0"/>
              <wp:positionH relativeFrom="column">
                <wp:posOffset>-61595</wp:posOffset>
              </wp:positionH>
              <wp:positionV relativeFrom="paragraph">
                <wp:posOffset>-699135</wp:posOffset>
              </wp:positionV>
              <wp:extent cx="360680" cy="150495"/>
              <wp:effectExtent l="3810" t="0" r="0" b="0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F2F209" w14:textId="77777777" w:rsidR="00EC45D2" w:rsidRPr="00AF7EA9" w:rsidRDefault="00EC45D2">
                          <w:pPr>
                            <w:jc w:val="center"/>
                            <w:rPr>
                              <w:i/>
                              <w:spacing w:val="-20"/>
                              <w:lang w:val="en-US"/>
                            </w:rPr>
                          </w:pPr>
                          <w:r w:rsidRPr="006D4BD9">
                            <w:rPr>
                              <w:spacing w:val="-20"/>
                            </w:rPr>
                            <w:t>Лист</w:t>
                          </w:r>
                          <w:r w:rsidRPr="00AF7EA9">
                            <w:rPr>
                              <w:i/>
                              <w:spacing w:val="-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C59F1F" id="Text Box 45" o:spid="_x0000_s1050" type="#_x0000_t202" style="position:absolute;margin-left:-4.85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" filled="f" stroked="f">
              <v:textbox inset="0,0,0,0">
                <w:txbxContent>
                  <w:p w14:paraId="20F2F209" w14:textId="77777777" w:rsidR="00EC45D2" w:rsidRPr="00AF7EA9" w:rsidRDefault="00EC45D2">
                    <w:pPr>
                      <w:jc w:val="center"/>
                      <w:rPr>
                        <w:i/>
                        <w:spacing w:val="-20"/>
                        <w:lang w:val="en-US"/>
                      </w:rPr>
                    </w:pPr>
                    <w:r w:rsidRPr="006D4BD9">
                      <w:rPr>
                        <w:spacing w:val="-20"/>
                      </w:rPr>
                      <w:t>Лист</w:t>
                    </w:r>
                    <w:r w:rsidRPr="00AF7EA9">
                      <w:rPr>
                        <w:i/>
                        <w:spacing w:val="-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2259D4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A3AAEFD" wp14:editId="6858189E">
              <wp:simplePos x="0" y="0"/>
              <wp:positionH relativeFrom="column">
                <wp:posOffset>-360680</wp:posOffset>
              </wp:positionH>
              <wp:positionV relativeFrom="paragraph">
                <wp:posOffset>-695325</wp:posOffset>
              </wp:positionV>
              <wp:extent cx="360680" cy="154940"/>
              <wp:effectExtent l="0" t="0" r="3810" b="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F6A6B5" w14:textId="77777777" w:rsidR="00EC45D2" w:rsidRPr="003D3EB3" w:rsidRDefault="00EC45D2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 w:rsidRPr="006D4BD9">
                            <w:t>Изм</w:t>
                          </w:r>
                          <w:r w:rsidRPr="003D3EB3">
                            <w:rPr>
                              <w:rFonts w:ascii="ISOCPEUR" w:hAnsi="ISOCPEUR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3AAEFD" id="Text Box 46" o:spid="_x0000_s1051" type="#_x0000_t202" style="position:absolute;margin-left:-28.4pt;margin-top:-54.7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" filled="f" stroked="f">
              <v:textbox inset="0,0,0,0">
                <w:txbxContent>
                  <w:p w14:paraId="51F6A6B5" w14:textId="77777777" w:rsidR="00EC45D2" w:rsidRPr="003D3EB3" w:rsidRDefault="00EC45D2" w:rsidP="00515D3C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 w:rsidRPr="006D4BD9">
                      <w:t>Изм</w:t>
                    </w:r>
                    <w:r w:rsidRPr="003D3EB3">
                      <w:rPr>
                        <w:rFonts w:ascii="ISOCPEUR" w:hAnsi="ISOCPEUR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16B55724" wp14:editId="45DCCF94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C6C6C7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43142FE4" wp14:editId="787E1079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86BD24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vk56f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74AD936" wp14:editId="2D7BABC8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8D0498" w14:textId="77777777" w:rsidR="00EC45D2" w:rsidRPr="004E1F61" w:rsidRDefault="00EC45D2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4AD936" id="Text Box 92" o:spid="_x0000_s1052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" filled="f" stroked="f">
              <v:textbox inset="0,0,0,0">
                <w:txbxContent>
                  <w:p w14:paraId="378D0498" w14:textId="77777777" w:rsidR="00EC45D2" w:rsidRPr="004E1F61" w:rsidRDefault="00EC45D2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7C79F636" wp14:editId="6DE77EA9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3A8DBF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64F2FBC6" wp14:editId="58B1C7C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7F143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74ADA64" wp14:editId="4DA8FCC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E35EEF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66F63EF3" wp14:editId="0FD9D64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8732A3" w14:textId="77777777" w:rsidR="00EC45D2" w:rsidRPr="00DC2D43" w:rsidRDefault="00EC45D2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F63EF3" id="Text Box 114" o:spid="_x0000_s1053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" stroked="f">
              <v:fill opacity="0"/>
              <v:textbox inset="0,0,0,0">
                <w:txbxContent>
                  <w:p w14:paraId="768732A3" w14:textId="77777777" w:rsidR="00EC45D2" w:rsidRPr="00DC2D43" w:rsidRDefault="00EC45D2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32FD5D9F" wp14:editId="3CFD66B7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9B1C29" w14:textId="77777777" w:rsidR="00EC45D2" w:rsidRPr="00DC2D43" w:rsidRDefault="00EC45D2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FD5D9F" id="Text Box 113" o:spid="_x0000_s1054" type="#_x0000_t202" style="position:absolute;margin-left:42.65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" stroked="f">
              <v:fill opacity="0"/>
              <v:textbox inset="0,0,0,0">
                <w:txbxContent>
                  <w:p w14:paraId="309B1C29" w14:textId="77777777" w:rsidR="00EC45D2" w:rsidRPr="00DC2D43" w:rsidRDefault="00EC45D2" w:rsidP="00DC2D43"/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605A5F08" wp14:editId="05FCACF9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83D628" w14:textId="77777777" w:rsidR="00EC45D2" w:rsidRDefault="00EC45D2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5A5F08" id="Text Box 112" o:spid="_x0000_s1055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" stroked="f">
              <v:fill opacity="0"/>
              <v:textbox inset="0,0,0,0">
                <w:txbxContent>
                  <w:p w14:paraId="4F83D628" w14:textId="77777777" w:rsidR="00EC45D2" w:rsidRDefault="00EC45D2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731BA0"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4984719F" wp14:editId="7907BE32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81AC51" w14:textId="3034A2C8" w:rsidR="006D4BD9" w:rsidRDefault="0070586F" w:rsidP="006D4BD9">
                          <w:pPr>
                            <w:spacing w:after="200" w:line="276" w:lineRule="auto"/>
                            <w:jc w:val="center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bookmarkStart w:id="0" w:name="_Hlk170724655"/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П 5-04-0612-02.41ТП.</w:t>
                          </w:r>
                          <w:r w:rsidR="002259D4">
                            <w:rPr>
                              <w:bCs/>
                              <w:sz w:val="32"/>
                              <w:szCs w:val="28"/>
                            </w:rPr>
                            <w:t>К</w:t>
                          </w:r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-</w:t>
                          </w:r>
                          <w:r w:rsidR="002259D4">
                            <w:rPr>
                              <w:bCs/>
                              <w:sz w:val="32"/>
                              <w:szCs w:val="28"/>
                            </w:rPr>
                            <w:t>249</w:t>
                          </w:r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746DA1">
                            <w:rPr>
                              <w:bCs/>
                              <w:sz w:val="32"/>
                              <w:szCs w:val="28"/>
                            </w:rPr>
                            <w:t>5</w:t>
                          </w:r>
                          <w:r w:rsidR="006D4BD9" w:rsidRPr="006D4BD9">
                            <w:rPr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4229A2">
                            <w:rPr>
                              <w:bCs/>
                              <w:sz w:val="32"/>
                              <w:szCs w:val="28"/>
                            </w:rPr>
                            <w:t>3</w:t>
                          </w:r>
                        </w:p>
                        <w:p w14:paraId="6E45AA7C" w14:textId="77777777" w:rsidR="004229A2" w:rsidRPr="006D4BD9" w:rsidRDefault="004229A2" w:rsidP="006D4BD9">
                          <w:pPr>
                            <w:spacing w:after="200" w:line="276" w:lineRule="auto"/>
                            <w:jc w:val="center"/>
                            <w:rPr>
                              <w:bCs/>
                              <w:sz w:val="32"/>
                              <w:szCs w:val="28"/>
                            </w:rPr>
                          </w:pPr>
                        </w:p>
                        <w:bookmarkEnd w:id="0"/>
                        <w:p w14:paraId="4BBC5693" w14:textId="77777777" w:rsidR="00924B9E" w:rsidRPr="001A1524" w:rsidRDefault="00924B9E" w:rsidP="00924B9E">
                          <w:pPr>
                            <w:rPr>
                              <w:szCs w:val="48"/>
                            </w:rPr>
                          </w:pPr>
                        </w:p>
                        <w:p w14:paraId="13521342" w14:textId="77777777" w:rsidR="00EC45D2" w:rsidRPr="001A1524" w:rsidRDefault="00EC45D2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84719F" id="Text Box 103" o:spid="_x0000_s1056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" filled="f" stroked="f">
              <v:textbox inset="0,0,0,0">
                <w:txbxContent>
                  <w:p w14:paraId="2A81AC51" w14:textId="3034A2C8" w:rsidR="006D4BD9" w:rsidRDefault="0070586F" w:rsidP="006D4BD9">
                    <w:pPr>
                      <w:spacing w:after="200" w:line="276" w:lineRule="auto"/>
                      <w:jc w:val="center"/>
                      <w:rPr>
                        <w:bCs/>
                        <w:sz w:val="32"/>
                        <w:szCs w:val="28"/>
                      </w:rPr>
                    </w:pPr>
                    <w:bookmarkStart w:id="1" w:name="_Hlk170724655"/>
                    <w:r>
                      <w:rPr>
                        <w:bCs/>
                        <w:sz w:val="32"/>
                        <w:szCs w:val="28"/>
                      </w:rPr>
                      <w:t>У</w:t>
                    </w:r>
                    <w:r w:rsidR="006D4BD9" w:rsidRPr="006D4BD9">
                      <w:rPr>
                        <w:bCs/>
                        <w:sz w:val="32"/>
                        <w:szCs w:val="28"/>
                      </w:rPr>
                      <w:t>П 5-04-0612-02.41ТП.</w:t>
                    </w:r>
                    <w:r w:rsidR="002259D4">
                      <w:rPr>
                        <w:bCs/>
                        <w:sz w:val="32"/>
                        <w:szCs w:val="28"/>
                      </w:rPr>
                      <w:t>К</w:t>
                    </w:r>
                    <w:r w:rsidR="006D4BD9" w:rsidRPr="006D4BD9">
                      <w:rPr>
                        <w:bCs/>
                        <w:sz w:val="32"/>
                        <w:szCs w:val="28"/>
                      </w:rPr>
                      <w:t>-</w:t>
                    </w:r>
                    <w:r w:rsidR="002259D4">
                      <w:rPr>
                        <w:bCs/>
                        <w:sz w:val="32"/>
                        <w:szCs w:val="28"/>
                      </w:rPr>
                      <w:t>249</w:t>
                    </w:r>
                    <w:r w:rsidR="006D4BD9" w:rsidRPr="006D4BD9">
                      <w:rPr>
                        <w:bCs/>
                        <w:sz w:val="32"/>
                        <w:szCs w:val="28"/>
                      </w:rPr>
                      <w:t>.2</w:t>
                    </w:r>
                    <w:r w:rsidR="00746DA1">
                      <w:rPr>
                        <w:bCs/>
                        <w:sz w:val="32"/>
                        <w:szCs w:val="28"/>
                      </w:rPr>
                      <w:t>5</w:t>
                    </w:r>
                    <w:r w:rsidR="006D4BD9" w:rsidRPr="006D4BD9">
                      <w:rPr>
                        <w:bCs/>
                        <w:sz w:val="32"/>
                        <w:szCs w:val="28"/>
                      </w:rPr>
                      <w:t>.0</w:t>
                    </w:r>
                    <w:r w:rsidR="004229A2">
                      <w:rPr>
                        <w:bCs/>
                        <w:sz w:val="32"/>
                        <w:szCs w:val="28"/>
                      </w:rPr>
                      <w:t>3</w:t>
                    </w:r>
                  </w:p>
                  <w:p w14:paraId="6E45AA7C" w14:textId="77777777" w:rsidR="004229A2" w:rsidRPr="006D4BD9" w:rsidRDefault="004229A2" w:rsidP="006D4BD9">
                    <w:pPr>
                      <w:spacing w:after="200" w:line="276" w:lineRule="auto"/>
                      <w:jc w:val="center"/>
                      <w:rPr>
                        <w:bCs/>
                        <w:sz w:val="32"/>
                        <w:szCs w:val="28"/>
                      </w:rPr>
                    </w:pPr>
                  </w:p>
                  <w:bookmarkEnd w:id="1"/>
                  <w:p w14:paraId="4BBC5693" w14:textId="77777777" w:rsidR="00924B9E" w:rsidRPr="001A1524" w:rsidRDefault="00924B9E" w:rsidP="00924B9E">
                    <w:pPr>
                      <w:rPr>
                        <w:szCs w:val="48"/>
                      </w:rPr>
                    </w:pPr>
                  </w:p>
                  <w:p w14:paraId="13521342" w14:textId="77777777" w:rsidR="00EC45D2" w:rsidRPr="001A1524" w:rsidRDefault="00EC45D2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39187169" wp14:editId="79C39CB0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4FA554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05EFA15" wp14:editId="36ACD211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2C1B5E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F03B93C" wp14:editId="6CE5EB37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9FAC0C" w14:textId="77777777" w:rsidR="00EC45D2" w:rsidRPr="00961A19" w:rsidRDefault="00EC45D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F03B93C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" filled="f" stroked="f">
              <v:textbox style="mso-fit-shape-to-text:t" inset="0,0,0,0">
                <w:txbxContent>
                  <w:p w14:paraId="3B9FAC0C" w14:textId="77777777" w:rsidR="00EC45D2" w:rsidRPr="00961A19" w:rsidRDefault="00EC45D2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7D9491" wp14:editId="2BB9549F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92A82F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FF01859" wp14:editId="38E2FE33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19D11E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73ECBB5" wp14:editId="3F19CF26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1DE21F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C2CA9F6" wp14:editId="3881354F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D7A0DB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4FE6E39A" wp14:editId="67B664DB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5B85A5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5B482490" wp14:editId="79AF7D94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73E570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5C718BBA" wp14:editId="0B0A4D3E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AC05F3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54201DE" wp14:editId="704E59EB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FE62FA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08DC7606" wp14:editId="0CA87C28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6FF2F7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36AFB1F2" wp14:editId="0D4A5939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9765DC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784D9E0B" wp14:editId="54B510FE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A7B7C0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4159C9FF" wp14:editId="2CA720CB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EA01C3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22A1C777" wp14:editId="336DF127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73FB97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731BA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BC9459A" wp14:editId="137FF605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2B2747" w14:textId="77777777" w:rsidR="00EC45D2" w:rsidRPr="00961A19" w:rsidRDefault="00EC45D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C9459A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" filled="f" stroked="f">
              <v:textbox inset="0,0,0,0">
                <w:txbxContent>
                  <w:p w14:paraId="232B2747" w14:textId="77777777" w:rsidR="00EC45D2" w:rsidRPr="00961A19" w:rsidRDefault="00EC45D2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EC45D2">
      <w:rPr>
        <w:rStyle w:val="a6"/>
      </w:rPr>
      <w:fldChar w:fldCharType="begin"/>
    </w:r>
    <w:r w:rsidR="00EC45D2">
      <w:rPr>
        <w:rStyle w:val="a6"/>
      </w:rPr>
      <w:instrText xml:space="preserve"> NUMPAGES </w:instrText>
    </w:r>
    <w:r w:rsidR="00EC45D2">
      <w:rPr>
        <w:rStyle w:val="a6"/>
      </w:rPr>
      <w:fldChar w:fldCharType="separate"/>
    </w:r>
    <w:r w:rsidR="00731BA0">
      <w:rPr>
        <w:rStyle w:val="a6"/>
        <w:noProof/>
      </w:rPr>
      <w:t>2</w:t>
    </w:r>
    <w:r w:rsidR="00EC45D2">
      <w:rPr>
        <w:rStyle w:val="a6"/>
      </w:rPr>
      <w:fldChar w:fldCharType="end"/>
    </w:r>
    <w:r w:rsidR="00EC45D2">
      <w:rPr>
        <w:rStyle w:val="a6"/>
      </w:rPr>
      <w:fldChar w:fldCharType="begin"/>
    </w:r>
    <w:r w:rsidR="00EC45D2">
      <w:rPr>
        <w:rStyle w:val="a6"/>
      </w:rPr>
      <w:instrText xml:space="preserve"> NUMPAGES </w:instrText>
    </w:r>
    <w:r w:rsidR="00EC45D2">
      <w:rPr>
        <w:rStyle w:val="a6"/>
      </w:rPr>
      <w:fldChar w:fldCharType="separate"/>
    </w:r>
    <w:r w:rsidR="00731BA0">
      <w:rPr>
        <w:rStyle w:val="a6"/>
        <w:noProof/>
      </w:rPr>
      <w:t>2</w:t>
    </w:r>
    <w:r w:rsidR="00EC45D2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4FB25C" w14:textId="77777777" w:rsidR="00117FE9" w:rsidRDefault="00117FE9">
      <w:r>
        <w:separator/>
      </w:r>
    </w:p>
  </w:footnote>
  <w:footnote w:type="continuationSeparator" w:id="0">
    <w:p w14:paraId="652BA462" w14:textId="77777777" w:rsidR="00117FE9" w:rsidRDefault="00117F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91E10B" w14:textId="77777777" w:rsidR="00EC45D2" w:rsidRDefault="00731BA0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7795C831" wp14:editId="482DF4D7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475162B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C59C63" w14:textId="77777777" w:rsidR="00EC45D2" w:rsidRDefault="00731BA0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AD1C4CF" wp14:editId="3C783129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F389629" w14:textId="77777777" w:rsidR="00EC45D2" w:rsidRPr="008A3B3D" w:rsidRDefault="00EC45D2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AD1C4CF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14:paraId="7F389629" w14:textId="77777777" w:rsidR="00EC45D2" w:rsidRPr="008A3B3D" w:rsidRDefault="00EC45D2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147E3"/>
    <w:multiLevelType w:val="multilevel"/>
    <w:tmpl w:val="2BF24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43387"/>
    <w:multiLevelType w:val="multilevel"/>
    <w:tmpl w:val="20084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3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4" w15:restartNumberingAfterBreak="0">
    <w:nsid w:val="0A97751A"/>
    <w:multiLevelType w:val="hybridMultilevel"/>
    <w:tmpl w:val="829ADC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15550B"/>
    <w:multiLevelType w:val="multilevel"/>
    <w:tmpl w:val="96FA7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7" w15:restartNumberingAfterBreak="0">
    <w:nsid w:val="161267F0"/>
    <w:multiLevelType w:val="multilevel"/>
    <w:tmpl w:val="581ED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417806"/>
    <w:multiLevelType w:val="multilevel"/>
    <w:tmpl w:val="BE5EC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2776FA"/>
    <w:multiLevelType w:val="multilevel"/>
    <w:tmpl w:val="32F40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11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2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3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4" w15:restartNumberingAfterBreak="0">
    <w:nsid w:val="20F80435"/>
    <w:multiLevelType w:val="hybridMultilevel"/>
    <w:tmpl w:val="0C08D7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3A68CF"/>
    <w:multiLevelType w:val="multilevel"/>
    <w:tmpl w:val="389E8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2AB519C2"/>
    <w:multiLevelType w:val="multilevel"/>
    <w:tmpl w:val="C1FEB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E3144A4"/>
    <w:multiLevelType w:val="multilevel"/>
    <w:tmpl w:val="12DCE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21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22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23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24" w15:restartNumberingAfterBreak="0">
    <w:nsid w:val="442869CE"/>
    <w:multiLevelType w:val="hybridMultilevel"/>
    <w:tmpl w:val="0354F74A"/>
    <w:lvl w:ilvl="0" w:tplc="7018A0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26" w15:restartNumberingAfterBreak="0">
    <w:nsid w:val="58452688"/>
    <w:multiLevelType w:val="hybridMultilevel"/>
    <w:tmpl w:val="E04EC6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17C14FF"/>
    <w:multiLevelType w:val="multilevel"/>
    <w:tmpl w:val="77289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2D30A56"/>
    <w:multiLevelType w:val="multilevel"/>
    <w:tmpl w:val="6714C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46554B8"/>
    <w:multiLevelType w:val="multilevel"/>
    <w:tmpl w:val="9A4A7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48107E3"/>
    <w:multiLevelType w:val="multilevel"/>
    <w:tmpl w:val="7A0EF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3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34" w15:restartNumberingAfterBreak="0">
    <w:nsid w:val="6E9E6338"/>
    <w:multiLevelType w:val="multilevel"/>
    <w:tmpl w:val="4DBEE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F9B4D1B"/>
    <w:multiLevelType w:val="multilevel"/>
    <w:tmpl w:val="AC1E6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0CF1650"/>
    <w:multiLevelType w:val="hybridMultilevel"/>
    <w:tmpl w:val="63424CC6"/>
    <w:lvl w:ilvl="0" w:tplc="7234A6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73F252FB"/>
    <w:multiLevelType w:val="multilevel"/>
    <w:tmpl w:val="2044151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8" w15:restartNumberingAfterBreak="0">
    <w:nsid w:val="74B22351"/>
    <w:multiLevelType w:val="hybridMultilevel"/>
    <w:tmpl w:val="DCE84D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0" w15:restartNumberingAfterBreak="0">
    <w:nsid w:val="7D114ED4"/>
    <w:multiLevelType w:val="multilevel"/>
    <w:tmpl w:val="9E6AE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8343768">
    <w:abstractNumId w:val="12"/>
  </w:num>
  <w:num w:numId="2" w16cid:durableId="748774178">
    <w:abstractNumId w:val="13"/>
  </w:num>
  <w:num w:numId="3" w16cid:durableId="1161041815">
    <w:abstractNumId w:val="21"/>
  </w:num>
  <w:num w:numId="4" w16cid:durableId="2005351456">
    <w:abstractNumId w:val="3"/>
  </w:num>
  <w:num w:numId="5" w16cid:durableId="1019085123">
    <w:abstractNumId w:val="20"/>
  </w:num>
  <w:num w:numId="6" w16cid:durableId="70085741">
    <w:abstractNumId w:val="2"/>
  </w:num>
  <w:num w:numId="7" w16cid:durableId="1186599297">
    <w:abstractNumId w:val="11"/>
  </w:num>
  <w:num w:numId="8" w16cid:durableId="709647090">
    <w:abstractNumId w:val="27"/>
  </w:num>
  <w:num w:numId="9" w16cid:durableId="392430846">
    <w:abstractNumId w:val="23"/>
  </w:num>
  <w:num w:numId="10" w16cid:durableId="785318391">
    <w:abstractNumId w:val="32"/>
  </w:num>
  <w:num w:numId="11" w16cid:durableId="1059327546">
    <w:abstractNumId w:val="39"/>
  </w:num>
  <w:num w:numId="12" w16cid:durableId="405610592">
    <w:abstractNumId w:val="22"/>
  </w:num>
  <w:num w:numId="13" w16cid:durableId="1928688578">
    <w:abstractNumId w:val="6"/>
  </w:num>
  <w:num w:numId="14" w16cid:durableId="1680765826">
    <w:abstractNumId w:val="10"/>
  </w:num>
  <w:num w:numId="15" w16cid:durableId="489366490">
    <w:abstractNumId w:val="25"/>
  </w:num>
  <w:num w:numId="16" w16cid:durableId="1025132905">
    <w:abstractNumId w:val="19"/>
  </w:num>
  <w:num w:numId="17" w16cid:durableId="838152401">
    <w:abstractNumId w:val="16"/>
  </w:num>
  <w:num w:numId="18" w16cid:durableId="776876851">
    <w:abstractNumId w:val="33"/>
  </w:num>
  <w:num w:numId="19" w16cid:durableId="1361198771">
    <w:abstractNumId w:val="37"/>
  </w:num>
  <w:num w:numId="20" w16cid:durableId="50009425">
    <w:abstractNumId w:val="0"/>
  </w:num>
  <w:num w:numId="21" w16cid:durableId="1800954132">
    <w:abstractNumId w:val="18"/>
  </w:num>
  <w:num w:numId="22" w16cid:durableId="869537953">
    <w:abstractNumId w:val="15"/>
  </w:num>
  <w:num w:numId="23" w16cid:durableId="13313086">
    <w:abstractNumId w:val="7"/>
  </w:num>
  <w:num w:numId="24" w16cid:durableId="379282595">
    <w:abstractNumId w:val="5"/>
  </w:num>
  <w:num w:numId="25" w16cid:durableId="282882525">
    <w:abstractNumId w:val="29"/>
  </w:num>
  <w:num w:numId="26" w16cid:durableId="2085174806">
    <w:abstractNumId w:val="28"/>
  </w:num>
  <w:num w:numId="27" w16cid:durableId="497229758">
    <w:abstractNumId w:val="26"/>
  </w:num>
  <w:num w:numId="28" w16cid:durableId="316960556">
    <w:abstractNumId w:val="38"/>
  </w:num>
  <w:num w:numId="29" w16cid:durableId="1716925295">
    <w:abstractNumId w:val="35"/>
  </w:num>
  <w:num w:numId="30" w16cid:durableId="1828009885">
    <w:abstractNumId w:val="17"/>
  </w:num>
  <w:num w:numId="31" w16cid:durableId="920257660">
    <w:abstractNumId w:val="4"/>
  </w:num>
  <w:num w:numId="32" w16cid:durableId="244800394">
    <w:abstractNumId w:val="24"/>
  </w:num>
  <w:num w:numId="33" w16cid:durableId="2117677424">
    <w:abstractNumId w:val="30"/>
  </w:num>
  <w:num w:numId="34" w16cid:durableId="1121343007">
    <w:abstractNumId w:val="40"/>
  </w:num>
  <w:num w:numId="35" w16cid:durableId="603222860">
    <w:abstractNumId w:val="8"/>
  </w:num>
  <w:num w:numId="36" w16cid:durableId="754864330">
    <w:abstractNumId w:val="1"/>
  </w:num>
  <w:num w:numId="37" w16cid:durableId="526985208">
    <w:abstractNumId w:val="34"/>
  </w:num>
  <w:num w:numId="38" w16cid:durableId="1249467064">
    <w:abstractNumId w:val="9"/>
  </w:num>
  <w:num w:numId="39" w16cid:durableId="571234734">
    <w:abstractNumId w:val="14"/>
  </w:num>
  <w:num w:numId="40" w16cid:durableId="1519080344">
    <w:abstractNumId w:val="36"/>
  </w:num>
  <w:num w:numId="41" w16cid:durableId="70737605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embedSystemFonts/>
  <w:activeWritingStyle w:appName="MSWord" w:lang="ru-RU" w:vendorID="1" w:dllVersion="512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33D9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187"/>
    <w:rsid w:val="00022C6E"/>
    <w:rsid w:val="000230C0"/>
    <w:rsid w:val="00023706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0B1"/>
    <w:rsid w:val="00034609"/>
    <w:rsid w:val="0003494E"/>
    <w:rsid w:val="0003591D"/>
    <w:rsid w:val="00035C50"/>
    <w:rsid w:val="00035E88"/>
    <w:rsid w:val="00037EFB"/>
    <w:rsid w:val="00041AEF"/>
    <w:rsid w:val="0004214A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6F2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C2"/>
    <w:rsid w:val="00060DF9"/>
    <w:rsid w:val="0006124E"/>
    <w:rsid w:val="00063C06"/>
    <w:rsid w:val="000640CD"/>
    <w:rsid w:val="0006426D"/>
    <w:rsid w:val="000675F6"/>
    <w:rsid w:val="00067E11"/>
    <w:rsid w:val="00070BB1"/>
    <w:rsid w:val="00070D3A"/>
    <w:rsid w:val="0007120B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87AAF"/>
    <w:rsid w:val="0009046E"/>
    <w:rsid w:val="00090AB9"/>
    <w:rsid w:val="00092AB5"/>
    <w:rsid w:val="00093BC4"/>
    <w:rsid w:val="00093CAE"/>
    <w:rsid w:val="00094A58"/>
    <w:rsid w:val="0009501A"/>
    <w:rsid w:val="00095737"/>
    <w:rsid w:val="000961CC"/>
    <w:rsid w:val="00097C5B"/>
    <w:rsid w:val="000A0D0E"/>
    <w:rsid w:val="000A268C"/>
    <w:rsid w:val="000A3719"/>
    <w:rsid w:val="000A3C47"/>
    <w:rsid w:val="000A3D2F"/>
    <w:rsid w:val="000A479F"/>
    <w:rsid w:val="000A6571"/>
    <w:rsid w:val="000B04D8"/>
    <w:rsid w:val="000B15ED"/>
    <w:rsid w:val="000B1F73"/>
    <w:rsid w:val="000B209D"/>
    <w:rsid w:val="000B2C95"/>
    <w:rsid w:val="000B3903"/>
    <w:rsid w:val="000B57BE"/>
    <w:rsid w:val="000B6B75"/>
    <w:rsid w:val="000B7E02"/>
    <w:rsid w:val="000C02E1"/>
    <w:rsid w:val="000C2BC2"/>
    <w:rsid w:val="000C3354"/>
    <w:rsid w:val="000C3BE7"/>
    <w:rsid w:val="000C5219"/>
    <w:rsid w:val="000C56B2"/>
    <w:rsid w:val="000C5FFC"/>
    <w:rsid w:val="000C63B8"/>
    <w:rsid w:val="000C67C4"/>
    <w:rsid w:val="000D0DDF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D7BFD"/>
    <w:rsid w:val="000E19A4"/>
    <w:rsid w:val="000E3F16"/>
    <w:rsid w:val="000E3F64"/>
    <w:rsid w:val="000E4D7E"/>
    <w:rsid w:val="000E7217"/>
    <w:rsid w:val="000F0172"/>
    <w:rsid w:val="000F287B"/>
    <w:rsid w:val="000F2C87"/>
    <w:rsid w:val="000F3CDC"/>
    <w:rsid w:val="000F4739"/>
    <w:rsid w:val="000F6857"/>
    <w:rsid w:val="000F692C"/>
    <w:rsid w:val="000F747F"/>
    <w:rsid w:val="000F7D27"/>
    <w:rsid w:val="00100442"/>
    <w:rsid w:val="001020A4"/>
    <w:rsid w:val="001026E6"/>
    <w:rsid w:val="00103879"/>
    <w:rsid w:val="001047B2"/>
    <w:rsid w:val="00104DAA"/>
    <w:rsid w:val="001051DF"/>
    <w:rsid w:val="00105611"/>
    <w:rsid w:val="001056A8"/>
    <w:rsid w:val="00106512"/>
    <w:rsid w:val="00106E89"/>
    <w:rsid w:val="00106FE8"/>
    <w:rsid w:val="00110C9C"/>
    <w:rsid w:val="00110FCA"/>
    <w:rsid w:val="00111211"/>
    <w:rsid w:val="00113536"/>
    <w:rsid w:val="00113F6C"/>
    <w:rsid w:val="00114416"/>
    <w:rsid w:val="00115479"/>
    <w:rsid w:val="0011564B"/>
    <w:rsid w:val="00116D32"/>
    <w:rsid w:val="00117FE9"/>
    <w:rsid w:val="001207D6"/>
    <w:rsid w:val="001214B1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301B9"/>
    <w:rsid w:val="001319FC"/>
    <w:rsid w:val="00133F54"/>
    <w:rsid w:val="001347FD"/>
    <w:rsid w:val="00134892"/>
    <w:rsid w:val="001360A3"/>
    <w:rsid w:val="001367AC"/>
    <w:rsid w:val="00136C83"/>
    <w:rsid w:val="00137022"/>
    <w:rsid w:val="00140229"/>
    <w:rsid w:val="00142C03"/>
    <w:rsid w:val="00143448"/>
    <w:rsid w:val="00143F11"/>
    <w:rsid w:val="00144DAA"/>
    <w:rsid w:val="001454FA"/>
    <w:rsid w:val="001500D5"/>
    <w:rsid w:val="00150752"/>
    <w:rsid w:val="001508DA"/>
    <w:rsid w:val="00150EC3"/>
    <w:rsid w:val="00151D26"/>
    <w:rsid w:val="00154957"/>
    <w:rsid w:val="00156D6D"/>
    <w:rsid w:val="00156E05"/>
    <w:rsid w:val="00156E32"/>
    <w:rsid w:val="00157014"/>
    <w:rsid w:val="0015754E"/>
    <w:rsid w:val="0015791F"/>
    <w:rsid w:val="00161C5D"/>
    <w:rsid w:val="00163602"/>
    <w:rsid w:val="001637AE"/>
    <w:rsid w:val="00164222"/>
    <w:rsid w:val="0016528D"/>
    <w:rsid w:val="001659D2"/>
    <w:rsid w:val="001669CB"/>
    <w:rsid w:val="00173263"/>
    <w:rsid w:val="00173E75"/>
    <w:rsid w:val="00173F12"/>
    <w:rsid w:val="001762EA"/>
    <w:rsid w:val="00176F13"/>
    <w:rsid w:val="0017710D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76A"/>
    <w:rsid w:val="0019111F"/>
    <w:rsid w:val="00191876"/>
    <w:rsid w:val="00191D4D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524"/>
    <w:rsid w:val="001A1B67"/>
    <w:rsid w:val="001A1F8B"/>
    <w:rsid w:val="001A3029"/>
    <w:rsid w:val="001A5315"/>
    <w:rsid w:val="001A63E5"/>
    <w:rsid w:val="001A6430"/>
    <w:rsid w:val="001A78C4"/>
    <w:rsid w:val="001B02B3"/>
    <w:rsid w:val="001B0D23"/>
    <w:rsid w:val="001B1743"/>
    <w:rsid w:val="001B4079"/>
    <w:rsid w:val="001B413E"/>
    <w:rsid w:val="001B42E0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1A68"/>
    <w:rsid w:val="001C2580"/>
    <w:rsid w:val="001C275A"/>
    <w:rsid w:val="001C27D4"/>
    <w:rsid w:val="001C338B"/>
    <w:rsid w:val="001C3B79"/>
    <w:rsid w:val="001C3CB5"/>
    <w:rsid w:val="001C49F0"/>
    <w:rsid w:val="001C4DA5"/>
    <w:rsid w:val="001C57C8"/>
    <w:rsid w:val="001C712F"/>
    <w:rsid w:val="001C72A1"/>
    <w:rsid w:val="001C7849"/>
    <w:rsid w:val="001D0EE3"/>
    <w:rsid w:val="001D28A0"/>
    <w:rsid w:val="001D4B48"/>
    <w:rsid w:val="001D4B79"/>
    <w:rsid w:val="001D6FC7"/>
    <w:rsid w:val="001D75AB"/>
    <w:rsid w:val="001D781A"/>
    <w:rsid w:val="001D79F3"/>
    <w:rsid w:val="001E0506"/>
    <w:rsid w:val="001E14EC"/>
    <w:rsid w:val="001E2099"/>
    <w:rsid w:val="001E257C"/>
    <w:rsid w:val="001E25BD"/>
    <w:rsid w:val="001E2CBA"/>
    <w:rsid w:val="001E3004"/>
    <w:rsid w:val="001E33D2"/>
    <w:rsid w:val="001E4172"/>
    <w:rsid w:val="001E7126"/>
    <w:rsid w:val="001E71F0"/>
    <w:rsid w:val="001E7CC0"/>
    <w:rsid w:val="001F0710"/>
    <w:rsid w:val="001F08D6"/>
    <w:rsid w:val="001F2418"/>
    <w:rsid w:val="001F3DDA"/>
    <w:rsid w:val="001F3E6A"/>
    <w:rsid w:val="001F403A"/>
    <w:rsid w:val="001F46E9"/>
    <w:rsid w:val="001F5500"/>
    <w:rsid w:val="001F555D"/>
    <w:rsid w:val="001F61A9"/>
    <w:rsid w:val="001F6A9F"/>
    <w:rsid w:val="001F6C02"/>
    <w:rsid w:val="001F7155"/>
    <w:rsid w:val="001F7942"/>
    <w:rsid w:val="002000B4"/>
    <w:rsid w:val="00200E83"/>
    <w:rsid w:val="00201EE3"/>
    <w:rsid w:val="002022E7"/>
    <w:rsid w:val="0020296D"/>
    <w:rsid w:val="0020379D"/>
    <w:rsid w:val="0020564E"/>
    <w:rsid w:val="00205C11"/>
    <w:rsid w:val="0021039E"/>
    <w:rsid w:val="0021063F"/>
    <w:rsid w:val="00210695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2A7"/>
    <w:rsid w:val="00223355"/>
    <w:rsid w:val="002233E9"/>
    <w:rsid w:val="00223590"/>
    <w:rsid w:val="00223827"/>
    <w:rsid w:val="00223A48"/>
    <w:rsid w:val="00223BCA"/>
    <w:rsid w:val="00224287"/>
    <w:rsid w:val="0022445C"/>
    <w:rsid w:val="00224547"/>
    <w:rsid w:val="00224CE1"/>
    <w:rsid w:val="002253EA"/>
    <w:rsid w:val="0022571B"/>
    <w:rsid w:val="002259D4"/>
    <w:rsid w:val="002261A0"/>
    <w:rsid w:val="002263C2"/>
    <w:rsid w:val="0022759E"/>
    <w:rsid w:val="0023154A"/>
    <w:rsid w:val="002327A7"/>
    <w:rsid w:val="00232CFA"/>
    <w:rsid w:val="0023386D"/>
    <w:rsid w:val="00234299"/>
    <w:rsid w:val="00235211"/>
    <w:rsid w:val="00235EA7"/>
    <w:rsid w:val="00236C83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1E2E"/>
    <w:rsid w:val="00253D17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4817"/>
    <w:rsid w:val="00265066"/>
    <w:rsid w:val="0026532E"/>
    <w:rsid w:val="002662E0"/>
    <w:rsid w:val="00266AC7"/>
    <w:rsid w:val="00267BE1"/>
    <w:rsid w:val="00271EB0"/>
    <w:rsid w:val="00273769"/>
    <w:rsid w:val="002739B8"/>
    <w:rsid w:val="00273C82"/>
    <w:rsid w:val="00273E95"/>
    <w:rsid w:val="0027471D"/>
    <w:rsid w:val="00275049"/>
    <w:rsid w:val="00275C23"/>
    <w:rsid w:val="002772EA"/>
    <w:rsid w:val="0028009C"/>
    <w:rsid w:val="00280922"/>
    <w:rsid w:val="002811FC"/>
    <w:rsid w:val="0028130C"/>
    <w:rsid w:val="00282EF4"/>
    <w:rsid w:val="00283118"/>
    <w:rsid w:val="00283C59"/>
    <w:rsid w:val="002850DC"/>
    <w:rsid w:val="00285D66"/>
    <w:rsid w:val="00286066"/>
    <w:rsid w:val="00286CCC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0495"/>
    <w:rsid w:val="002A1119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B5872"/>
    <w:rsid w:val="002B6F7D"/>
    <w:rsid w:val="002B730C"/>
    <w:rsid w:val="002C1231"/>
    <w:rsid w:val="002C1FD7"/>
    <w:rsid w:val="002C1FEE"/>
    <w:rsid w:val="002C21EE"/>
    <w:rsid w:val="002C321D"/>
    <w:rsid w:val="002C32B4"/>
    <w:rsid w:val="002C3723"/>
    <w:rsid w:val="002C5EC4"/>
    <w:rsid w:val="002C72A4"/>
    <w:rsid w:val="002D012C"/>
    <w:rsid w:val="002D030A"/>
    <w:rsid w:val="002D0399"/>
    <w:rsid w:val="002D053F"/>
    <w:rsid w:val="002D057C"/>
    <w:rsid w:val="002D077D"/>
    <w:rsid w:val="002D0822"/>
    <w:rsid w:val="002D1D16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BDC"/>
    <w:rsid w:val="002E10C4"/>
    <w:rsid w:val="002E12AF"/>
    <w:rsid w:val="002E2DD1"/>
    <w:rsid w:val="002E3305"/>
    <w:rsid w:val="002E3412"/>
    <w:rsid w:val="002E3773"/>
    <w:rsid w:val="002E3EC0"/>
    <w:rsid w:val="002E44B9"/>
    <w:rsid w:val="002E785E"/>
    <w:rsid w:val="002E7B25"/>
    <w:rsid w:val="002F0A29"/>
    <w:rsid w:val="002F1575"/>
    <w:rsid w:val="002F33D6"/>
    <w:rsid w:val="002F3458"/>
    <w:rsid w:val="002F360F"/>
    <w:rsid w:val="002F5A31"/>
    <w:rsid w:val="002F6A5B"/>
    <w:rsid w:val="002F6F0C"/>
    <w:rsid w:val="002F7285"/>
    <w:rsid w:val="0030043D"/>
    <w:rsid w:val="00302CFC"/>
    <w:rsid w:val="00303283"/>
    <w:rsid w:val="00304371"/>
    <w:rsid w:val="00304851"/>
    <w:rsid w:val="00304F17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4E6"/>
    <w:rsid w:val="0031761C"/>
    <w:rsid w:val="00317891"/>
    <w:rsid w:val="00320778"/>
    <w:rsid w:val="00320BCC"/>
    <w:rsid w:val="003229FA"/>
    <w:rsid w:val="003230C5"/>
    <w:rsid w:val="003247B7"/>
    <w:rsid w:val="00326866"/>
    <w:rsid w:val="00326D81"/>
    <w:rsid w:val="00327148"/>
    <w:rsid w:val="00330264"/>
    <w:rsid w:val="00330EAC"/>
    <w:rsid w:val="00331457"/>
    <w:rsid w:val="003317FB"/>
    <w:rsid w:val="003337C6"/>
    <w:rsid w:val="00333DE5"/>
    <w:rsid w:val="00333E5E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334"/>
    <w:rsid w:val="00345E99"/>
    <w:rsid w:val="00346435"/>
    <w:rsid w:val="00350372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AAB"/>
    <w:rsid w:val="00360B19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4B77"/>
    <w:rsid w:val="00375646"/>
    <w:rsid w:val="00376A00"/>
    <w:rsid w:val="00376B9E"/>
    <w:rsid w:val="00380071"/>
    <w:rsid w:val="0038082A"/>
    <w:rsid w:val="00380AFF"/>
    <w:rsid w:val="00382F75"/>
    <w:rsid w:val="00383626"/>
    <w:rsid w:val="00384A0B"/>
    <w:rsid w:val="00384F1E"/>
    <w:rsid w:val="003851F2"/>
    <w:rsid w:val="00386B1B"/>
    <w:rsid w:val="00386B64"/>
    <w:rsid w:val="00386CFC"/>
    <w:rsid w:val="00387709"/>
    <w:rsid w:val="00390D00"/>
    <w:rsid w:val="00391517"/>
    <w:rsid w:val="00393795"/>
    <w:rsid w:val="00394273"/>
    <w:rsid w:val="00395ABF"/>
    <w:rsid w:val="00397FDE"/>
    <w:rsid w:val="003A017C"/>
    <w:rsid w:val="003A04C9"/>
    <w:rsid w:val="003A1B43"/>
    <w:rsid w:val="003A2052"/>
    <w:rsid w:val="003A222A"/>
    <w:rsid w:val="003A2E9A"/>
    <w:rsid w:val="003A35FB"/>
    <w:rsid w:val="003A3F2C"/>
    <w:rsid w:val="003A43B7"/>
    <w:rsid w:val="003A5539"/>
    <w:rsid w:val="003A5745"/>
    <w:rsid w:val="003A6338"/>
    <w:rsid w:val="003B0987"/>
    <w:rsid w:val="003B139E"/>
    <w:rsid w:val="003B17E3"/>
    <w:rsid w:val="003B2831"/>
    <w:rsid w:val="003B4A68"/>
    <w:rsid w:val="003B4BA6"/>
    <w:rsid w:val="003B5717"/>
    <w:rsid w:val="003B6D3A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AD4"/>
    <w:rsid w:val="003C6E88"/>
    <w:rsid w:val="003C7132"/>
    <w:rsid w:val="003D030A"/>
    <w:rsid w:val="003D2938"/>
    <w:rsid w:val="003D3009"/>
    <w:rsid w:val="003D3C20"/>
    <w:rsid w:val="003D3EB3"/>
    <w:rsid w:val="003D3FA5"/>
    <w:rsid w:val="003D4A31"/>
    <w:rsid w:val="003D4A93"/>
    <w:rsid w:val="003D4CEB"/>
    <w:rsid w:val="003D5A2E"/>
    <w:rsid w:val="003D6724"/>
    <w:rsid w:val="003D7A6D"/>
    <w:rsid w:val="003D7EFB"/>
    <w:rsid w:val="003E0980"/>
    <w:rsid w:val="003E11F9"/>
    <w:rsid w:val="003E15D2"/>
    <w:rsid w:val="003E211D"/>
    <w:rsid w:val="003E2774"/>
    <w:rsid w:val="003E497F"/>
    <w:rsid w:val="003E4F35"/>
    <w:rsid w:val="003E5442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5CF7"/>
    <w:rsid w:val="003F5EB9"/>
    <w:rsid w:val="003F6349"/>
    <w:rsid w:val="003F7799"/>
    <w:rsid w:val="003F7944"/>
    <w:rsid w:val="00401345"/>
    <w:rsid w:val="004025EA"/>
    <w:rsid w:val="00402C86"/>
    <w:rsid w:val="0040322A"/>
    <w:rsid w:val="00403C4C"/>
    <w:rsid w:val="0040415D"/>
    <w:rsid w:val="0040498D"/>
    <w:rsid w:val="00405E76"/>
    <w:rsid w:val="00407997"/>
    <w:rsid w:val="00410B27"/>
    <w:rsid w:val="00410DC9"/>
    <w:rsid w:val="004110E3"/>
    <w:rsid w:val="00411109"/>
    <w:rsid w:val="004134CF"/>
    <w:rsid w:val="004137D7"/>
    <w:rsid w:val="00413AA8"/>
    <w:rsid w:val="00413C54"/>
    <w:rsid w:val="00414066"/>
    <w:rsid w:val="00414F57"/>
    <w:rsid w:val="004158F5"/>
    <w:rsid w:val="00415E42"/>
    <w:rsid w:val="0041661F"/>
    <w:rsid w:val="00416B93"/>
    <w:rsid w:val="00416E14"/>
    <w:rsid w:val="0041741C"/>
    <w:rsid w:val="00420719"/>
    <w:rsid w:val="00421026"/>
    <w:rsid w:val="00422007"/>
    <w:rsid w:val="004229A2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5A2"/>
    <w:rsid w:val="00434793"/>
    <w:rsid w:val="004363BE"/>
    <w:rsid w:val="004410DB"/>
    <w:rsid w:val="00441B13"/>
    <w:rsid w:val="00441E7C"/>
    <w:rsid w:val="00443727"/>
    <w:rsid w:val="004437EE"/>
    <w:rsid w:val="00444CDC"/>
    <w:rsid w:val="004455EA"/>
    <w:rsid w:val="00445E0D"/>
    <w:rsid w:val="00445F7A"/>
    <w:rsid w:val="00447C6F"/>
    <w:rsid w:val="00450774"/>
    <w:rsid w:val="00451A43"/>
    <w:rsid w:val="00452270"/>
    <w:rsid w:val="00452BA7"/>
    <w:rsid w:val="004531D0"/>
    <w:rsid w:val="00454A08"/>
    <w:rsid w:val="00455ECF"/>
    <w:rsid w:val="00455F31"/>
    <w:rsid w:val="00456001"/>
    <w:rsid w:val="00457517"/>
    <w:rsid w:val="0046007F"/>
    <w:rsid w:val="00461D03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413E"/>
    <w:rsid w:val="004747A6"/>
    <w:rsid w:val="004752C8"/>
    <w:rsid w:val="00477885"/>
    <w:rsid w:val="0047798E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977C1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5C01"/>
    <w:rsid w:val="004B67CE"/>
    <w:rsid w:val="004B791D"/>
    <w:rsid w:val="004C0412"/>
    <w:rsid w:val="004C0BF9"/>
    <w:rsid w:val="004C1946"/>
    <w:rsid w:val="004C3071"/>
    <w:rsid w:val="004C31F3"/>
    <w:rsid w:val="004C5A86"/>
    <w:rsid w:val="004C66EC"/>
    <w:rsid w:val="004C7964"/>
    <w:rsid w:val="004C7D47"/>
    <w:rsid w:val="004D005D"/>
    <w:rsid w:val="004D0F6E"/>
    <w:rsid w:val="004D1C0A"/>
    <w:rsid w:val="004D2011"/>
    <w:rsid w:val="004D258A"/>
    <w:rsid w:val="004D32A2"/>
    <w:rsid w:val="004D36FB"/>
    <w:rsid w:val="004D3E68"/>
    <w:rsid w:val="004D4E39"/>
    <w:rsid w:val="004D67C4"/>
    <w:rsid w:val="004D7AD7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502C"/>
    <w:rsid w:val="004F64DB"/>
    <w:rsid w:val="004F6BAC"/>
    <w:rsid w:val="004F6F4D"/>
    <w:rsid w:val="004F759D"/>
    <w:rsid w:val="00501364"/>
    <w:rsid w:val="00503073"/>
    <w:rsid w:val="00503250"/>
    <w:rsid w:val="00503ABF"/>
    <w:rsid w:val="00503ED8"/>
    <w:rsid w:val="005051C4"/>
    <w:rsid w:val="00506420"/>
    <w:rsid w:val="00506BC9"/>
    <w:rsid w:val="00507D38"/>
    <w:rsid w:val="0051074F"/>
    <w:rsid w:val="00511756"/>
    <w:rsid w:val="00511F88"/>
    <w:rsid w:val="00512116"/>
    <w:rsid w:val="00512828"/>
    <w:rsid w:val="005135B4"/>
    <w:rsid w:val="00513BBE"/>
    <w:rsid w:val="00514151"/>
    <w:rsid w:val="00514D59"/>
    <w:rsid w:val="00515B1B"/>
    <w:rsid w:val="00515D3C"/>
    <w:rsid w:val="00515DF9"/>
    <w:rsid w:val="00516137"/>
    <w:rsid w:val="0051679A"/>
    <w:rsid w:val="00517123"/>
    <w:rsid w:val="00522044"/>
    <w:rsid w:val="00522CDD"/>
    <w:rsid w:val="005251B3"/>
    <w:rsid w:val="0052570E"/>
    <w:rsid w:val="00525F4D"/>
    <w:rsid w:val="00526711"/>
    <w:rsid w:val="005267E3"/>
    <w:rsid w:val="00526CF7"/>
    <w:rsid w:val="0052709F"/>
    <w:rsid w:val="005270E1"/>
    <w:rsid w:val="005302E4"/>
    <w:rsid w:val="005302FC"/>
    <w:rsid w:val="00530592"/>
    <w:rsid w:val="00530F01"/>
    <w:rsid w:val="00531202"/>
    <w:rsid w:val="005322DB"/>
    <w:rsid w:val="005323D8"/>
    <w:rsid w:val="005330BD"/>
    <w:rsid w:val="005333E6"/>
    <w:rsid w:val="00533FA8"/>
    <w:rsid w:val="00534551"/>
    <w:rsid w:val="005369E4"/>
    <w:rsid w:val="00536EED"/>
    <w:rsid w:val="00537C53"/>
    <w:rsid w:val="00541628"/>
    <w:rsid w:val="00541A7C"/>
    <w:rsid w:val="005438F0"/>
    <w:rsid w:val="00544D12"/>
    <w:rsid w:val="00544DB2"/>
    <w:rsid w:val="00544E0E"/>
    <w:rsid w:val="00545F3F"/>
    <w:rsid w:val="00546F93"/>
    <w:rsid w:val="005471FB"/>
    <w:rsid w:val="0054729C"/>
    <w:rsid w:val="005501C4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0D01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053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0F7A"/>
    <w:rsid w:val="005B2677"/>
    <w:rsid w:val="005B2CAF"/>
    <w:rsid w:val="005B3144"/>
    <w:rsid w:val="005B593F"/>
    <w:rsid w:val="005B5C2E"/>
    <w:rsid w:val="005B5ECA"/>
    <w:rsid w:val="005B7811"/>
    <w:rsid w:val="005B78A4"/>
    <w:rsid w:val="005B7CA1"/>
    <w:rsid w:val="005C1222"/>
    <w:rsid w:val="005C123B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7BE"/>
    <w:rsid w:val="005D3C9A"/>
    <w:rsid w:val="005D5010"/>
    <w:rsid w:val="005D69CC"/>
    <w:rsid w:val="005D6FE4"/>
    <w:rsid w:val="005E0C32"/>
    <w:rsid w:val="005E144D"/>
    <w:rsid w:val="005E1673"/>
    <w:rsid w:val="005E6078"/>
    <w:rsid w:val="005E7012"/>
    <w:rsid w:val="005E730D"/>
    <w:rsid w:val="005E7E18"/>
    <w:rsid w:val="005F2129"/>
    <w:rsid w:val="005F2C94"/>
    <w:rsid w:val="005F3A2D"/>
    <w:rsid w:val="005F4D93"/>
    <w:rsid w:val="005F50BD"/>
    <w:rsid w:val="005F7604"/>
    <w:rsid w:val="00600CA7"/>
    <w:rsid w:val="006011B7"/>
    <w:rsid w:val="00601AD5"/>
    <w:rsid w:val="00601C96"/>
    <w:rsid w:val="00601F4C"/>
    <w:rsid w:val="00602571"/>
    <w:rsid w:val="00602D89"/>
    <w:rsid w:val="00607AF6"/>
    <w:rsid w:val="006102D8"/>
    <w:rsid w:val="00610366"/>
    <w:rsid w:val="006107BB"/>
    <w:rsid w:val="0061190C"/>
    <w:rsid w:val="00611954"/>
    <w:rsid w:val="00612F2C"/>
    <w:rsid w:val="00612F36"/>
    <w:rsid w:val="0061357D"/>
    <w:rsid w:val="00613993"/>
    <w:rsid w:val="0061402C"/>
    <w:rsid w:val="00614276"/>
    <w:rsid w:val="0061509D"/>
    <w:rsid w:val="00615A6C"/>
    <w:rsid w:val="00620B3F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5769"/>
    <w:rsid w:val="006379EC"/>
    <w:rsid w:val="0064015C"/>
    <w:rsid w:val="00642407"/>
    <w:rsid w:val="0064349F"/>
    <w:rsid w:val="006436F6"/>
    <w:rsid w:val="00644006"/>
    <w:rsid w:val="0064432D"/>
    <w:rsid w:val="006449B0"/>
    <w:rsid w:val="00645391"/>
    <w:rsid w:val="0064576B"/>
    <w:rsid w:val="00647037"/>
    <w:rsid w:val="00650404"/>
    <w:rsid w:val="00651E77"/>
    <w:rsid w:val="00653C9B"/>
    <w:rsid w:val="006546DE"/>
    <w:rsid w:val="00654A0A"/>
    <w:rsid w:val="00655F15"/>
    <w:rsid w:val="0065617D"/>
    <w:rsid w:val="00660249"/>
    <w:rsid w:val="00660383"/>
    <w:rsid w:val="00660954"/>
    <w:rsid w:val="00660CDF"/>
    <w:rsid w:val="00661011"/>
    <w:rsid w:val="006613D1"/>
    <w:rsid w:val="006629A6"/>
    <w:rsid w:val="00662B5F"/>
    <w:rsid w:val="00662BEB"/>
    <w:rsid w:val="00662D3F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468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1DBB"/>
    <w:rsid w:val="00692985"/>
    <w:rsid w:val="006930D1"/>
    <w:rsid w:val="00693C82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1BC9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5D4"/>
    <w:rsid w:val="006B1E2E"/>
    <w:rsid w:val="006B2563"/>
    <w:rsid w:val="006B272F"/>
    <w:rsid w:val="006B2B4B"/>
    <w:rsid w:val="006B4E8C"/>
    <w:rsid w:val="006B553D"/>
    <w:rsid w:val="006B7510"/>
    <w:rsid w:val="006B7F86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4BD9"/>
    <w:rsid w:val="006D5784"/>
    <w:rsid w:val="006D5E66"/>
    <w:rsid w:val="006D6916"/>
    <w:rsid w:val="006D6DB9"/>
    <w:rsid w:val="006D77B6"/>
    <w:rsid w:val="006E0663"/>
    <w:rsid w:val="006E0ED1"/>
    <w:rsid w:val="006E2A04"/>
    <w:rsid w:val="006E39B9"/>
    <w:rsid w:val="006E3DF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56D2"/>
    <w:rsid w:val="006F6438"/>
    <w:rsid w:val="006F6628"/>
    <w:rsid w:val="006F6A49"/>
    <w:rsid w:val="006F6AED"/>
    <w:rsid w:val="006F7A67"/>
    <w:rsid w:val="006F7BD0"/>
    <w:rsid w:val="006F7EBE"/>
    <w:rsid w:val="0070008E"/>
    <w:rsid w:val="007006E0"/>
    <w:rsid w:val="0070270F"/>
    <w:rsid w:val="00702848"/>
    <w:rsid w:val="0070529B"/>
    <w:rsid w:val="00705802"/>
    <w:rsid w:val="0070586F"/>
    <w:rsid w:val="0070635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4E02"/>
    <w:rsid w:val="00716BE8"/>
    <w:rsid w:val="00717035"/>
    <w:rsid w:val="00721B85"/>
    <w:rsid w:val="00725E24"/>
    <w:rsid w:val="00727593"/>
    <w:rsid w:val="007304E2"/>
    <w:rsid w:val="00730651"/>
    <w:rsid w:val="0073121D"/>
    <w:rsid w:val="00731BA0"/>
    <w:rsid w:val="00733819"/>
    <w:rsid w:val="00735297"/>
    <w:rsid w:val="00735E3C"/>
    <w:rsid w:val="007364F9"/>
    <w:rsid w:val="00736B27"/>
    <w:rsid w:val="00736EF3"/>
    <w:rsid w:val="00740112"/>
    <w:rsid w:val="00740633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6DA1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8C0"/>
    <w:rsid w:val="00760C84"/>
    <w:rsid w:val="00762C50"/>
    <w:rsid w:val="007635A9"/>
    <w:rsid w:val="0076417C"/>
    <w:rsid w:val="00764639"/>
    <w:rsid w:val="007652BC"/>
    <w:rsid w:val="00766048"/>
    <w:rsid w:val="007665FE"/>
    <w:rsid w:val="007669E5"/>
    <w:rsid w:val="00767965"/>
    <w:rsid w:val="00767D20"/>
    <w:rsid w:val="0077009E"/>
    <w:rsid w:val="0077193C"/>
    <w:rsid w:val="0077219B"/>
    <w:rsid w:val="00774D67"/>
    <w:rsid w:val="00775B67"/>
    <w:rsid w:val="007767DD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65DF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868"/>
    <w:rsid w:val="00797F92"/>
    <w:rsid w:val="007A1B66"/>
    <w:rsid w:val="007A2314"/>
    <w:rsid w:val="007A2B8A"/>
    <w:rsid w:val="007A3008"/>
    <w:rsid w:val="007A3435"/>
    <w:rsid w:val="007A45F4"/>
    <w:rsid w:val="007A4A14"/>
    <w:rsid w:val="007A71EA"/>
    <w:rsid w:val="007A74E9"/>
    <w:rsid w:val="007B0D77"/>
    <w:rsid w:val="007B1E13"/>
    <w:rsid w:val="007B1FFF"/>
    <w:rsid w:val="007B25EC"/>
    <w:rsid w:val="007B4D26"/>
    <w:rsid w:val="007B5144"/>
    <w:rsid w:val="007B5355"/>
    <w:rsid w:val="007B57D1"/>
    <w:rsid w:val="007B5AC1"/>
    <w:rsid w:val="007B6B56"/>
    <w:rsid w:val="007C1184"/>
    <w:rsid w:val="007C1619"/>
    <w:rsid w:val="007C23FA"/>
    <w:rsid w:val="007C2C41"/>
    <w:rsid w:val="007C2EF2"/>
    <w:rsid w:val="007C3C8F"/>
    <w:rsid w:val="007C4DED"/>
    <w:rsid w:val="007C7B60"/>
    <w:rsid w:val="007D04B1"/>
    <w:rsid w:val="007D087E"/>
    <w:rsid w:val="007D0D15"/>
    <w:rsid w:val="007D1143"/>
    <w:rsid w:val="007D14E5"/>
    <w:rsid w:val="007D1DC5"/>
    <w:rsid w:val="007D249F"/>
    <w:rsid w:val="007D3063"/>
    <w:rsid w:val="007D34E9"/>
    <w:rsid w:val="007D406D"/>
    <w:rsid w:val="007D5CFF"/>
    <w:rsid w:val="007D6EB5"/>
    <w:rsid w:val="007D7B0F"/>
    <w:rsid w:val="007E0D5D"/>
    <w:rsid w:val="007E1103"/>
    <w:rsid w:val="007E15F6"/>
    <w:rsid w:val="007E29EA"/>
    <w:rsid w:val="007E3872"/>
    <w:rsid w:val="007E3C49"/>
    <w:rsid w:val="007E47D0"/>
    <w:rsid w:val="007E50F0"/>
    <w:rsid w:val="007E5F3C"/>
    <w:rsid w:val="007E5F6A"/>
    <w:rsid w:val="007E5FF2"/>
    <w:rsid w:val="007E7105"/>
    <w:rsid w:val="007F18D9"/>
    <w:rsid w:val="007F1A71"/>
    <w:rsid w:val="007F23B5"/>
    <w:rsid w:val="007F2921"/>
    <w:rsid w:val="007F302D"/>
    <w:rsid w:val="007F5318"/>
    <w:rsid w:val="007F6799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073E5"/>
    <w:rsid w:val="008134CD"/>
    <w:rsid w:val="00813892"/>
    <w:rsid w:val="0081592E"/>
    <w:rsid w:val="00815C5C"/>
    <w:rsid w:val="00815D92"/>
    <w:rsid w:val="00817110"/>
    <w:rsid w:val="008201A5"/>
    <w:rsid w:val="00820F4C"/>
    <w:rsid w:val="008228DE"/>
    <w:rsid w:val="00822D62"/>
    <w:rsid w:val="0082360A"/>
    <w:rsid w:val="00824F9B"/>
    <w:rsid w:val="00825755"/>
    <w:rsid w:val="0082635E"/>
    <w:rsid w:val="00826D82"/>
    <w:rsid w:val="008317C5"/>
    <w:rsid w:val="00831D4C"/>
    <w:rsid w:val="00831DEF"/>
    <w:rsid w:val="0083207A"/>
    <w:rsid w:val="0083340C"/>
    <w:rsid w:val="00833508"/>
    <w:rsid w:val="00833CA3"/>
    <w:rsid w:val="008347BE"/>
    <w:rsid w:val="00837574"/>
    <w:rsid w:val="00837BC2"/>
    <w:rsid w:val="008414B4"/>
    <w:rsid w:val="008417B6"/>
    <w:rsid w:val="008418F1"/>
    <w:rsid w:val="00841987"/>
    <w:rsid w:val="00842963"/>
    <w:rsid w:val="0084337B"/>
    <w:rsid w:val="00844EC9"/>
    <w:rsid w:val="008470E3"/>
    <w:rsid w:val="0084713A"/>
    <w:rsid w:val="00847850"/>
    <w:rsid w:val="0085009D"/>
    <w:rsid w:val="00850A67"/>
    <w:rsid w:val="00851187"/>
    <w:rsid w:val="00852CFE"/>
    <w:rsid w:val="0085360E"/>
    <w:rsid w:val="00853F56"/>
    <w:rsid w:val="008569E3"/>
    <w:rsid w:val="0086054E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7EE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3F04"/>
    <w:rsid w:val="0089451D"/>
    <w:rsid w:val="00894B80"/>
    <w:rsid w:val="008967F2"/>
    <w:rsid w:val="008A0540"/>
    <w:rsid w:val="008A06FB"/>
    <w:rsid w:val="008A0931"/>
    <w:rsid w:val="008A0CE0"/>
    <w:rsid w:val="008A14DD"/>
    <w:rsid w:val="008A3B3D"/>
    <w:rsid w:val="008A3BEB"/>
    <w:rsid w:val="008A50C9"/>
    <w:rsid w:val="008A5266"/>
    <w:rsid w:val="008A52F7"/>
    <w:rsid w:val="008A7184"/>
    <w:rsid w:val="008B02A8"/>
    <w:rsid w:val="008B0B87"/>
    <w:rsid w:val="008B0CA0"/>
    <w:rsid w:val="008B3989"/>
    <w:rsid w:val="008B466D"/>
    <w:rsid w:val="008B5DCD"/>
    <w:rsid w:val="008B7270"/>
    <w:rsid w:val="008C0028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C7074"/>
    <w:rsid w:val="008D0896"/>
    <w:rsid w:val="008D0DC9"/>
    <w:rsid w:val="008D2C38"/>
    <w:rsid w:val="008D3435"/>
    <w:rsid w:val="008D37AF"/>
    <w:rsid w:val="008D4A28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1E4C"/>
    <w:rsid w:val="008E24B2"/>
    <w:rsid w:val="008E3D27"/>
    <w:rsid w:val="008E4362"/>
    <w:rsid w:val="008E550D"/>
    <w:rsid w:val="008E567B"/>
    <w:rsid w:val="008E625F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53F9"/>
    <w:rsid w:val="008F6566"/>
    <w:rsid w:val="008F664A"/>
    <w:rsid w:val="008F7772"/>
    <w:rsid w:val="00901D18"/>
    <w:rsid w:val="00902CD6"/>
    <w:rsid w:val="009044BF"/>
    <w:rsid w:val="00904678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2446"/>
    <w:rsid w:val="009130B0"/>
    <w:rsid w:val="009134EA"/>
    <w:rsid w:val="009141D7"/>
    <w:rsid w:val="009146AE"/>
    <w:rsid w:val="00914716"/>
    <w:rsid w:val="00914EBA"/>
    <w:rsid w:val="00915A85"/>
    <w:rsid w:val="00915E58"/>
    <w:rsid w:val="00915F47"/>
    <w:rsid w:val="0091741E"/>
    <w:rsid w:val="0091777F"/>
    <w:rsid w:val="009177AF"/>
    <w:rsid w:val="00917800"/>
    <w:rsid w:val="00917844"/>
    <w:rsid w:val="00917A00"/>
    <w:rsid w:val="00920791"/>
    <w:rsid w:val="00920911"/>
    <w:rsid w:val="0092180E"/>
    <w:rsid w:val="00921A1F"/>
    <w:rsid w:val="009229BE"/>
    <w:rsid w:val="00923ABE"/>
    <w:rsid w:val="00924239"/>
    <w:rsid w:val="00924B9E"/>
    <w:rsid w:val="00926959"/>
    <w:rsid w:val="00927F1B"/>
    <w:rsid w:val="00930B6E"/>
    <w:rsid w:val="00931F78"/>
    <w:rsid w:val="00932666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86B"/>
    <w:rsid w:val="00941C2B"/>
    <w:rsid w:val="00941DCC"/>
    <w:rsid w:val="009420C3"/>
    <w:rsid w:val="00942EEC"/>
    <w:rsid w:val="00943350"/>
    <w:rsid w:val="00943A65"/>
    <w:rsid w:val="00943C27"/>
    <w:rsid w:val="00944511"/>
    <w:rsid w:val="00944B4E"/>
    <w:rsid w:val="00944D04"/>
    <w:rsid w:val="00944D0F"/>
    <w:rsid w:val="009452C8"/>
    <w:rsid w:val="009454D8"/>
    <w:rsid w:val="0094666A"/>
    <w:rsid w:val="00947489"/>
    <w:rsid w:val="00947643"/>
    <w:rsid w:val="00947F8E"/>
    <w:rsid w:val="00950BCE"/>
    <w:rsid w:val="00950E10"/>
    <w:rsid w:val="009515F8"/>
    <w:rsid w:val="00951CAB"/>
    <w:rsid w:val="00951E28"/>
    <w:rsid w:val="00952177"/>
    <w:rsid w:val="009538AF"/>
    <w:rsid w:val="00954639"/>
    <w:rsid w:val="00954AF6"/>
    <w:rsid w:val="009559B8"/>
    <w:rsid w:val="009567A2"/>
    <w:rsid w:val="009570B6"/>
    <w:rsid w:val="009574B3"/>
    <w:rsid w:val="00961A19"/>
    <w:rsid w:val="00962EB6"/>
    <w:rsid w:val="009639AB"/>
    <w:rsid w:val="00963C5E"/>
    <w:rsid w:val="00964700"/>
    <w:rsid w:val="009648E5"/>
    <w:rsid w:val="009649CC"/>
    <w:rsid w:val="00964EC5"/>
    <w:rsid w:val="00964F18"/>
    <w:rsid w:val="009650BC"/>
    <w:rsid w:val="009655F1"/>
    <w:rsid w:val="00966D06"/>
    <w:rsid w:val="009706E4"/>
    <w:rsid w:val="00970E4A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26AB"/>
    <w:rsid w:val="009833FA"/>
    <w:rsid w:val="00986B11"/>
    <w:rsid w:val="00990928"/>
    <w:rsid w:val="009911AB"/>
    <w:rsid w:val="00992F73"/>
    <w:rsid w:val="0099340F"/>
    <w:rsid w:val="00993705"/>
    <w:rsid w:val="00993FAC"/>
    <w:rsid w:val="009946F7"/>
    <w:rsid w:val="00994ECD"/>
    <w:rsid w:val="00994FDE"/>
    <w:rsid w:val="009950FF"/>
    <w:rsid w:val="0099510A"/>
    <w:rsid w:val="00995D90"/>
    <w:rsid w:val="00995EC3"/>
    <w:rsid w:val="0099670C"/>
    <w:rsid w:val="00996AD6"/>
    <w:rsid w:val="009972AA"/>
    <w:rsid w:val="009A1047"/>
    <w:rsid w:val="009A1655"/>
    <w:rsid w:val="009A1C75"/>
    <w:rsid w:val="009A2868"/>
    <w:rsid w:val="009A2AAC"/>
    <w:rsid w:val="009A32D5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38B4"/>
    <w:rsid w:val="009B40A0"/>
    <w:rsid w:val="009B48CD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AD9"/>
    <w:rsid w:val="009D0E19"/>
    <w:rsid w:val="009D255C"/>
    <w:rsid w:val="009D2B32"/>
    <w:rsid w:val="009D2E9E"/>
    <w:rsid w:val="009D3516"/>
    <w:rsid w:val="009D3662"/>
    <w:rsid w:val="009D51F3"/>
    <w:rsid w:val="009D5312"/>
    <w:rsid w:val="009D64E8"/>
    <w:rsid w:val="009D6B92"/>
    <w:rsid w:val="009E2DFC"/>
    <w:rsid w:val="009E4011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912"/>
    <w:rsid w:val="00A05611"/>
    <w:rsid w:val="00A07BC8"/>
    <w:rsid w:val="00A11F05"/>
    <w:rsid w:val="00A12B84"/>
    <w:rsid w:val="00A12E5C"/>
    <w:rsid w:val="00A12E6E"/>
    <w:rsid w:val="00A137ED"/>
    <w:rsid w:val="00A14666"/>
    <w:rsid w:val="00A16F02"/>
    <w:rsid w:val="00A1758E"/>
    <w:rsid w:val="00A2061C"/>
    <w:rsid w:val="00A20C57"/>
    <w:rsid w:val="00A2255B"/>
    <w:rsid w:val="00A24808"/>
    <w:rsid w:val="00A24C2F"/>
    <w:rsid w:val="00A25130"/>
    <w:rsid w:val="00A2679A"/>
    <w:rsid w:val="00A27797"/>
    <w:rsid w:val="00A313C1"/>
    <w:rsid w:val="00A31BEA"/>
    <w:rsid w:val="00A3342D"/>
    <w:rsid w:val="00A338B4"/>
    <w:rsid w:val="00A33BD8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014"/>
    <w:rsid w:val="00A404EF"/>
    <w:rsid w:val="00A4129E"/>
    <w:rsid w:val="00A41CEF"/>
    <w:rsid w:val="00A41E23"/>
    <w:rsid w:val="00A4342D"/>
    <w:rsid w:val="00A43508"/>
    <w:rsid w:val="00A43827"/>
    <w:rsid w:val="00A438E7"/>
    <w:rsid w:val="00A44590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67984"/>
    <w:rsid w:val="00A7059C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365"/>
    <w:rsid w:val="00A94409"/>
    <w:rsid w:val="00A94481"/>
    <w:rsid w:val="00A94BAA"/>
    <w:rsid w:val="00A95D27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A717B"/>
    <w:rsid w:val="00AB1C9E"/>
    <w:rsid w:val="00AB21A7"/>
    <w:rsid w:val="00AB4611"/>
    <w:rsid w:val="00AB47E6"/>
    <w:rsid w:val="00AB4812"/>
    <w:rsid w:val="00AB5663"/>
    <w:rsid w:val="00AB56C3"/>
    <w:rsid w:val="00AB6A1F"/>
    <w:rsid w:val="00AC433C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0BCE"/>
    <w:rsid w:val="00AE2000"/>
    <w:rsid w:val="00AE35B9"/>
    <w:rsid w:val="00AE3BC7"/>
    <w:rsid w:val="00AE3FFB"/>
    <w:rsid w:val="00AE4772"/>
    <w:rsid w:val="00AE61E4"/>
    <w:rsid w:val="00AE6237"/>
    <w:rsid w:val="00AE6FFB"/>
    <w:rsid w:val="00AF4265"/>
    <w:rsid w:val="00AF4768"/>
    <w:rsid w:val="00AF7531"/>
    <w:rsid w:val="00AF7EA9"/>
    <w:rsid w:val="00B00C3F"/>
    <w:rsid w:val="00B013C6"/>
    <w:rsid w:val="00B0172F"/>
    <w:rsid w:val="00B01C52"/>
    <w:rsid w:val="00B02898"/>
    <w:rsid w:val="00B03590"/>
    <w:rsid w:val="00B0483B"/>
    <w:rsid w:val="00B04840"/>
    <w:rsid w:val="00B04C01"/>
    <w:rsid w:val="00B0532F"/>
    <w:rsid w:val="00B055DC"/>
    <w:rsid w:val="00B056BB"/>
    <w:rsid w:val="00B05C99"/>
    <w:rsid w:val="00B06DD1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5496"/>
    <w:rsid w:val="00B1743B"/>
    <w:rsid w:val="00B17651"/>
    <w:rsid w:val="00B205A9"/>
    <w:rsid w:val="00B20615"/>
    <w:rsid w:val="00B212DC"/>
    <w:rsid w:val="00B2169C"/>
    <w:rsid w:val="00B21BB3"/>
    <w:rsid w:val="00B229B6"/>
    <w:rsid w:val="00B22EB7"/>
    <w:rsid w:val="00B24B86"/>
    <w:rsid w:val="00B24E16"/>
    <w:rsid w:val="00B278F5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36F39"/>
    <w:rsid w:val="00B41455"/>
    <w:rsid w:val="00B41AC1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5707B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700A8"/>
    <w:rsid w:val="00B71DE4"/>
    <w:rsid w:val="00B71F9A"/>
    <w:rsid w:val="00B73D73"/>
    <w:rsid w:val="00B74782"/>
    <w:rsid w:val="00B74F69"/>
    <w:rsid w:val="00B76595"/>
    <w:rsid w:val="00B7788F"/>
    <w:rsid w:val="00B8029D"/>
    <w:rsid w:val="00B80AC1"/>
    <w:rsid w:val="00B80BDF"/>
    <w:rsid w:val="00B82005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0B8D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4D23"/>
    <w:rsid w:val="00BA5114"/>
    <w:rsid w:val="00BA648A"/>
    <w:rsid w:val="00BA653A"/>
    <w:rsid w:val="00BA6683"/>
    <w:rsid w:val="00BA6B60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05F8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08F"/>
    <w:rsid w:val="00BE4A4C"/>
    <w:rsid w:val="00BE4C39"/>
    <w:rsid w:val="00BE520C"/>
    <w:rsid w:val="00BE56B5"/>
    <w:rsid w:val="00BE6186"/>
    <w:rsid w:val="00BE78AE"/>
    <w:rsid w:val="00BF2120"/>
    <w:rsid w:val="00BF4777"/>
    <w:rsid w:val="00BF5569"/>
    <w:rsid w:val="00BF5DF1"/>
    <w:rsid w:val="00C005C1"/>
    <w:rsid w:val="00C00AF0"/>
    <w:rsid w:val="00C00BDC"/>
    <w:rsid w:val="00C00CD7"/>
    <w:rsid w:val="00C028AE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3F5"/>
    <w:rsid w:val="00C1455A"/>
    <w:rsid w:val="00C14A02"/>
    <w:rsid w:val="00C1611C"/>
    <w:rsid w:val="00C16167"/>
    <w:rsid w:val="00C1637D"/>
    <w:rsid w:val="00C16FE4"/>
    <w:rsid w:val="00C175A2"/>
    <w:rsid w:val="00C178AA"/>
    <w:rsid w:val="00C20BD4"/>
    <w:rsid w:val="00C20BF4"/>
    <w:rsid w:val="00C20D9C"/>
    <w:rsid w:val="00C21169"/>
    <w:rsid w:val="00C21B4E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8B2"/>
    <w:rsid w:val="00C363B9"/>
    <w:rsid w:val="00C3664E"/>
    <w:rsid w:val="00C367C6"/>
    <w:rsid w:val="00C36B31"/>
    <w:rsid w:val="00C40166"/>
    <w:rsid w:val="00C40990"/>
    <w:rsid w:val="00C40C27"/>
    <w:rsid w:val="00C41599"/>
    <w:rsid w:val="00C42243"/>
    <w:rsid w:val="00C42436"/>
    <w:rsid w:val="00C428C1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353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66E"/>
    <w:rsid w:val="00C577B2"/>
    <w:rsid w:val="00C6200A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36B7"/>
    <w:rsid w:val="00C74D44"/>
    <w:rsid w:val="00C759CD"/>
    <w:rsid w:val="00C775FF"/>
    <w:rsid w:val="00C77D93"/>
    <w:rsid w:val="00C805AF"/>
    <w:rsid w:val="00C81197"/>
    <w:rsid w:val="00C81F8E"/>
    <w:rsid w:val="00C82360"/>
    <w:rsid w:val="00C8249B"/>
    <w:rsid w:val="00C82A3F"/>
    <w:rsid w:val="00C82D6F"/>
    <w:rsid w:val="00C83061"/>
    <w:rsid w:val="00C8441A"/>
    <w:rsid w:val="00C86996"/>
    <w:rsid w:val="00C87576"/>
    <w:rsid w:val="00C875AA"/>
    <w:rsid w:val="00C9019F"/>
    <w:rsid w:val="00C91834"/>
    <w:rsid w:val="00C92297"/>
    <w:rsid w:val="00C92303"/>
    <w:rsid w:val="00C92CD6"/>
    <w:rsid w:val="00C9388B"/>
    <w:rsid w:val="00C9476F"/>
    <w:rsid w:val="00C94D4A"/>
    <w:rsid w:val="00C94DD7"/>
    <w:rsid w:val="00C975EC"/>
    <w:rsid w:val="00C9768E"/>
    <w:rsid w:val="00C97CF6"/>
    <w:rsid w:val="00CA2747"/>
    <w:rsid w:val="00CA38C7"/>
    <w:rsid w:val="00CA3994"/>
    <w:rsid w:val="00CA3F53"/>
    <w:rsid w:val="00CA3FF1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9D0"/>
    <w:rsid w:val="00CC21DA"/>
    <w:rsid w:val="00CC3A52"/>
    <w:rsid w:val="00CC4758"/>
    <w:rsid w:val="00CC47FD"/>
    <w:rsid w:val="00CD037B"/>
    <w:rsid w:val="00CD1CEC"/>
    <w:rsid w:val="00CD2795"/>
    <w:rsid w:val="00CD3365"/>
    <w:rsid w:val="00CD3674"/>
    <w:rsid w:val="00CD4577"/>
    <w:rsid w:val="00CD58A9"/>
    <w:rsid w:val="00CD68F3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07DD9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190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AEE"/>
    <w:rsid w:val="00D333D9"/>
    <w:rsid w:val="00D33655"/>
    <w:rsid w:val="00D34A1A"/>
    <w:rsid w:val="00D3597C"/>
    <w:rsid w:val="00D35980"/>
    <w:rsid w:val="00D36DF8"/>
    <w:rsid w:val="00D376EE"/>
    <w:rsid w:val="00D37D3B"/>
    <w:rsid w:val="00D4085A"/>
    <w:rsid w:val="00D422BC"/>
    <w:rsid w:val="00D42454"/>
    <w:rsid w:val="00D447F7"/>
    <w:rsid w:val="00D46B56"/>
    <w:rsid w:val="00D47248"/>
    <w:rsid w:val="00D505F5"/>
    <w:rsid w:val="00D50977"/>
    <w:rsid w:val="00D52AB1"/>
    <w:rsid w:val="00D534E3"/>
    <w:rsid w:val="00D5427C"/>
    <w:rsid w:val="00D54642"/>
    <w:rsid w:val="00D5492F"/>
    <w:rsid w:val="00D5547B"/>
    <w:rsid w:val="00D55B3F"/>
    <w:rsid w:val="00D57258"/>
    <w:rsid w:val="00D57B6D"/>
    <w:rsid w:val="00D605CA"/>
    <w:rsid w:val="00D62815"/>
    <w:rsid w:val="00D62B1B"/>
    <w:rsid w:val="00D637A9"/>
    <w:rsid w:val="00D65DFD"/>
    <w:rsid w:val="00D662A4"/>
    <w:rsid w:val="00D6692D"/>
    <w:rsid w:val="00D671C6"/>
    <w:rsid w:val="00D67376"/>
    <w:rsid w:val="00D702A5"/>
    <w:rsid w:val="00D70716"/>
    <w:rsid w:val="00D70A4C"/>
    <w:rsid w:val="00D71537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657C"/>
    <w:rsid w:val="00D77AA9"/>
    <w:rsid w:val="00D80884"/>
    <w:rsid w:val="00D81554"/>
    <w:rsid w:val="00D81C08"/>
    <w:rsid w:val="00D8423F"/>
    <w:rsid w:val="00D845CE"/>
    <w:rsid w:val="00D845F2"/>
    <w:rsid w:val="00D84A12"/>
    <w:rsid w:val="00D84E85"/>
    <w:rsid w:val="00D85E0A"/>
    <w:rsid w:val="00D87173"/>
    <w:rsid w:val="00D87492"/>
    <w:rsid w:val="00D87FAC"/>
    <w:rsid w:val="00D908F4"/>
    <w:rsid w:val="00D90D6D"/>
    <w:rsid w:val="00D911F5"/>
    <w:rsid w:val="00D915B5"/>
    <w:rsid w:val="00D92199"/>
    <w:rsid w:val="00D924C0"/>
    <w:rsid w:val="00D92DD0"/>
    <w:rsid w:val="00D92E5F"/>
    <w:rsid w:val="00D93583"/>
    <w:rsid w:val="00D94A3A"/>
    <w:rsid w:val="00D96554"/>
    <w:rsid w:val="00D96955"/>
    <w:rsid w:val="00D9709C"/>
    <w:rsid w:val="00D974C4"/>
    <w:rsid w:val="00D976DB"/>
    <w:rsid w:val="00DA032F"/>
    <w:rsid w:val="00DA083C"/>
    <w:rsid w:val="00DA14A0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33B"/>
    <w:rsid w:val="00DB3F96"/>
    <w:rsid w:val="00DB4D1D"/>
    <w:rsid w:val="00DB506B"/>
    <w:rsid w:val="00DB55B5"/>
    <w:rsid w:val="00DB63F9"/>
    <w:rsid w:val="00DB6EFE"/>
    <w:rsid w:val="00DC21E7"/>
    <w:rsid w:val="00DC2CE7"/>
    <w:rsid w:val="00DC2D43"/>
    <w:rsid w:val="00DC3447"/>
    <w:rsid w:val="00DC39A3"/>
    <w:rsid w:val="00DC3C06"/>
    <w:rsid w:val="00DC4132"/>
    <w:rsid w:val="00DC469B"/>
    <w:rsid w:val="00DC4A78"/>
    <w:rsid w:val="00DC4C8C"/>
    <w:rsid w:val="00DC5F01"/>
    <w:rsid w:val="00DC60DD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77D"/>
    <w:rsid w:val="00DE59A1"/>
    <w:rsid w:val="00DE5C97"/>
    <w:rsid w:val="00DE5CEC"/>
    <w:rsid w:val="00DE643C"/>
    <w:rsid w:val="00DE690A"/>
    <w:rsid w:val="00DE707E"/>
    <w:rsid w:val="00DE7549"/>
    <w:rsid w:val="00DF065A"/>
    <w:rsid w:val="00DF0854"/>
    <w:rsid w:val="00DF2EAB"/>
    <w:rsid w:val="00DF331B"/>
    <w:rsid w:val="00DF382E"/>
    <w:rsid w:val="00DF4254"/>
    <w:rsid w:val="00DF43C4"/>
    <w:rsid w:val="00DF445A"/>
    <w:rsid w:val="00DF608A"/>
    <w:rsid w:val="00E02B15"/>
    <w:rsid w:val="00E035C4"/>
    <w:rsid w:val="00E04802"/>
    <w:rsid w:val="00E05D27"/>
    <w:rsid w:val="00E05E33"/>
    <w:rsid w:val="00E062E5"/>
    <w:rsid w:val="00E06466"/>
    <w:rsid w:val="00E0669B"/>
    <w:rsid w:val="00E07129"/>
    <w:rsid w:val="00E07704"/>
    <w:rsid w:val="00E07FB6"/>
    <w:rsid w:val="00E101C6"/>
    <w:rsid w:val="00E10B92"/>
    <w:rsid w:val="00E11D90"/>
    <w:rsid w:val="00E125C8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27C8F"/>
    <w:rsid w:val="00E302BF"/>
    <w:rsid w:val="00E31CE7"/>
    <w:rsid w:val="00E3204B"/>
    <w:rsid w:val="00E32F3E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3D6"/>
    <w:rsid w:val="00E5159D"/>
    <w:rsid w:val="00E51EFD"/>
    <w:rsid w:val="00E5211B"/>
    <w:rsid w:val="00E5226D"/>
    <w:rsid w:val="00E52366"/>
    <w:rsid w:val="00E52ADE"/>
    <w:rsid w:val="00E52C83"/>
    <w:rsid w:val="00E53B92"/>
    <w:rsid w:val="00E54161"/>
    <w:rsid w:val="00E54983"/>
    <w:rsid w:val="00E54F08"/>
    <w:rsid w:val="00E54F69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67B2B"/>
    <w:rsid w:val="00E70B23"/>
    <w:rsid w:val="00E7163D"/>
    <w:rsid w:val="00E72EEB"/>
    <w:rsid w:val="00E747F7"/>
    <w:rsid w:val="00E750D5"/>
    <w:rsid w:val="00E7530A"/>
    <w:rsid w:val="00E77B9C"/>
    <w:rsid w:val="00E77FF8"/>
    <w:rsid w:val="00E8188C"/>
    <w:rsid w:val="00E81983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592"/>
    <w:rsid w:val="00E87604"/>
    <w:rsid w:val="00E910A8"/>
    <w:rsid w:val="00E91F82"/>
    <w:rsid w:val="00E92A31"/>
    <w:rsid w:val="00E9371C"/>
    <w:rsid w:val="00E93D89"/>
    <w:rsid w:val="00E94246"/>
    <w:rsid w:val="00E94BCD"/>
    <w:rsid w:val="00E951D2"/>
    <w:rsid w:val="00E95AED"/>
    <w:rsid w:val="00E96AF9"/>
    <w:rsid w:val="00E9702A"/>
    <w:rsid w:val="00E97244"/>
    <w:rsid w:val="00EA0108"/>
    <w:rsid w:val="00EA024C"/>
    <w:rsid w:val="00EA081A"/>
    <w:rsid w:val="00EA0D4E"/>
    <w:rsid w:val="00EA125F"/>
    <w:rsid w:val="00EA12AF"/>
    <w:rsid w:val="00EA1B9A"/>
    <w:rsid w:val="00EA22A7"/>
    <w:rsid w:val="00EA2BFB"/>
    <w:rsid w:val="00EA2C6E"/>
    <w:rsid w:val="00EA2F98"/>
    <w:rsid w:val="00EA4CBA"/>
    <w:rsid w:val="00EA55D4"/>
    <w:rsid w:val="00EA5883"/>
    <w:rsid w:val="00EA6EB3"/>
    <w:rsid w:val="00EA7FB8"/>
    <w:rsid w:val="00EB0893"/>
    <w:rsid w:val="00EB17EC"/>
    <w:rsid w:val="00EB282D"/>
    <w:rsid w:val="00EB4C2C"/>
    <w:rsid w:val="00EB50AD"/>
    <w:rsid w:val="00EB5705"/>
    <w:rsid w:val="00EB6C39"/>
    <w:rsid w:val="00EC088F"/>
    <w:rsid w:val="00EC18BE"/>
    <w:rsid w:val="00EC1979"/>
    <w:rsid w:val="00EC1F68"/>
    <w:rsid w:val="00EC214F"/>
    <w:rsid w:val="00EC22F5"/>
    <w:rsid w:val="00EC3EEC"/>
    <w:rsid w:val="00EC43DF"/>
    <w:rsid w:val="00EC45D2"/>
    <w:rsid w:val="00EC4CFB"/>
    <w:rsid w:val="00EC5BDC"/>
    <w:rsid w:val="00EC6B4A"/>
    <w:rsid w:val="00EC6BED"/>
    <w:rsid w:val="00EC6D89"/>
    <w:rsid w:val="00EC70D6"/>
    <w:rsid w:val="00EC794F"/>
    <w:rsid w:val="00EC7C47"/>
    <w:rsid w:val="00ED0623"/>
    <w:rsid w:val="00ED157D"/>
    <w:rsid w:val="00ED1860"/>
    <w:rsid w:val="00ED1A06"/>
    <w:rsid w:val="00ED2DDB"/>
    <w:rsid w:val="00ED3981"/>
    <w:rsid w:val="00ED4E50"/>
    <w:rsid w:val="00ED572D"/>
    <w:rsid w:val="00ED72B5"/>
    <w:rsid w:val="00ED75C5"/>
    <w:rsid w:val="00ED7751"/>
    <w:rsid w:val="00EE02D9"/>
    <w:rsid w:val="00EE136C"/>
    <w:rsid w:val="00EE1C06"/>
    <w:rsid w:val="00EE2017"/>
    <w:rsid w:val="00EE3DAA"/>
    <w:rsid w:val="00EE4DF9"/>
    <w:rsid w:val="00EE5DCC"/>
    <w:rsid w:val="00EE60D6"/>
    <w:rsid w:val="00EE705D"/>
    <w:rsid w:val="00EE761E"/>
    <w:rsid w:val="00EF1079"/>
    <w:rsid w:val="00EF23BE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0453"/>
    <w:rsid w:val="00F1065C"/>
    <w:rsid w:val="00F10EC7"/>
    <w:rsid w:val="00F111B3"/>
    <w:rsid w:val="00F11385"/>
    <w:rsid w:val="00F11833"/>
    <w:rsid w:val="00F11CA3"/>
    <w:rsid w:val="00F11F1B"/>
    <w:rsid w:val="00F12A8B"/>
    <w:rsid w:val="00F134CD"/>
    <w:rsid w:val="00F13874"/>
    <w:rsid w:val="00F139EA"/>
    <w:rsid w:val="00F13AF7"/>
    <w:rsid w:val="00F140CF"/>
    <w:rsid w:val="00F143DF"/>
    <w:rsid w:val="00F14A62"/>
    <w:rsid w:val="00F15020"/>
    <w:rsid w:val="00F1507B"/>
    <w:rsid w:val="00F152D8"/>
    <w:rsid w:val="00F15B4D"/>
    <w:rsid w:val="00F15B55"/>
    <w:rsid w:val="00F16E86"/>
    <w:rsid w:val="00F21E10"/>
    <w:rsid w:val="00F2346F"/>
    <w:rsid w:val="00F251AD"/>
    <w:rsid w:val="00F2571F"/>
    <w:rsid w:val="00F265EE"/>
    <w:rsid w:val="00F27196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27D4"/>
    <w:rsid w:val="00F52AF7"/>
    <w:rsid w:val="00F53BE4"/>
    <w:rsid w:val="00F54962"/>
    <w:rsid w:val="00F550C7"/>
    <w:rsid w:val="00F551F3"/>
    <w:rsid w:val="00F55A0E"/>
    <w:rsid w:val="00F55D67"/>
    <w:rsid w:val="00F563C8"/>
    <w:rsid w:val="00F5647C"/>
    <w:rsid w:val="00F56A93"/>
    <w:rsid w:val="00F56CC5"/>
    <w:rsid w:val="00F56EB5"/>
    <w:rsid w:val="00F576F3"/>
    <w:rsid w:val="00F57AFF"/>
    <w:rsid w:val="00F60290"/>
    <w:rsid w:val="00F60EA2"/>
    <w:rsid w:val="00F60FCB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1266"/>
    <w:rsid w:val="00F815E6"/>
    <w:rsid w:val="00F817BB"/>
    <w:rsid w:val="00F8210A"/>
    <w:rsid w:val="00F82671"/>
    <w:rsid w:val="00F83615"/>
    <w:rsid w:val="00F84A68"/>
    <w:rsid w:val="00F85054"/>
    <w:rsid w:val="00F8747A"/>
    <w:rsid w:val="00F875A4"/>
    <w:rsid w:val="00F90B8D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B7D6A"/>
    <w:rsid w:val="00FC06A0"/>
    <w:rsid w:val="00FC177F"/>
    <w:rsid w:val="00FC1E60"/>
    <w:rsid w:val="00FC2168"/>
    <w:rsid w:val="00FC3133"/>
    <w:rsid w:val="00FC32DE"/>
    <w:rsid w:val="00FC3CB7"/>
    <w:rsid w:val="00FC44C2"/>
    <w:rsid w:val="00FC4796"/>
    <w:rsid w:val="00FC4DCE"/>
    <w:rsid w:val="00FC534A"/>
    <w:rsid w:val="00FC5BCB"/>
    <w:rsid w:val="00FC5D87"/>
    <w:rsid w:val="00FC5E34"/>
    <w:rsid w:val="00FC5E9F"/>
    <w:rsid w:val="00FC66FD"/>
    <w:rsid w:val="00FC7DCE"/>
    <w:rsid w:val="00FC7F92"/>
    <w:rsid w:val="00FD0EB9"/>
    <w:rsid w:val="00FD1708"/>
    <w:rsid w:val="00FD2307"/>
    <w:rsid w:val="00FD23A2"/>
    <w:rsid w:val="00FD45F9"/>
    <w:rsid w:val="00FD45FF"/>
    <w:rsid w:val="00FD4878"/>
    <w:rsid w:val="00FD523E"/>
    <w:rsid w:val="00FD7385"/>
    <w:rsid w:val="00FE25EA"/>
    <w:rsid w:val="00FE2B0D"/>
    <w:rsid w:val="00FE367F"/>
    <w:rsid w:val="00FE37A6"/>
    <w:rsid w:val="00FE3B35"/>
    <w:rsid w:val="00FE453F"/>
    <w:rsid w:val="00FE5344"/>
    <w:rsid w:val="00FE5C5B"/>
    <w:rsid w:val="00FE6133"/>
    <w:rsid w:val="00FE7608"/>
    <w:rsid w:val="00FE7F36"/>
    <w:rsid w:val="00FF3DE6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6D76B0C"/>
  <w15:docId w15:val="{7BF3593C-19F2-4AD5-8875-9D3FD76C1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333D9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paragraph" w:styleId="af0">
    <w:name w:val="No Spacing"/>
    <w:uiPriority w:val="1"/>
    <w:qFormat/>
    <w:rsid w:val="00930B6E"/>
    <w:rPr>
      <w:rFonts w:eastAsiaTheme="minorHAnsi" w:cstheme="minorBidi"/>
      <w:sz w:val="28"/>
      <w:szCs w:val="22"/>
      <w:lang w:eastAsia="en-US"/>
    </w:rPr>
  </w:style>
  <w:style w:type="paragraph" w:styleId="af1">
    <w:name w:val="caption"/>
    <w:basedOn w:val="a"/>
    <w:next w:val="a"/>
    <w:unhideWhenUsed/>
    <w:qFormat/>
    <w:rsid w:val="00A14666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5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ugen\OneDrive\&#1044;&#1086;&#1082;&#1091;&#1084;&#1077;&#1085;&#1090;&#1099;\&#1053;&#1072;&#1089;&#1090;&#1088;&#1072;&#1080;&#1074;&#1072;&#1077;&#1084;&#1099;&#1077;%20&#1096;&#1072;&#1073;&#1083;&#1086;&#1085;&#1099;%20Office\&#1088;&#1072;&#1084;&#1082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621D6A-E614-45AD-B893-1482AC7DC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рамка</Template>
  <TotalTime>38</TotalTime>
  <Pages>2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Коренюк</dc:creator>
  <cp:lastModifiedBy>Пользователь</cp:lastModifiedBy>
  <cp:revision>15</cp:revision>
  <cp:lastPrinted>2018-04-06T11:32:00Z</cp:lastPrinted>
  <dcterms:created xsi:type="dcterms:W3CDTF">2025-03-17T11:20:00Z</dcterms:created>
  <dcterms:modified xsi:type="dcterms:W3CDTF">2025-04-10T10:26:00Z</dcterms:modified>
</cp:coreProperties>
</file>