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2685E22F" w:rsidR="00D333D9" w:rsidRPr="008815A9" w:rsidRDefault="008815A9" w:rsidP="00D333D9">
      <w:pPr>
        <w:jc w:val="center"/>
        <w:rPr>
          <w:b/>
          <w:bCs/>
          <w:sz w:val="28"/>
          <w:szCs w:val="28"/>
        </w:rPr>
      </w:pPr>
      <w:r w:rsidRPr="008815A9">
        <w:rPr>
          <w:b/>
          <w:bCs/>
          <w:sz w:val="28"/>
          <w:szCs w:val="28"/>
        </w:rPr>
        <w:t xml:space="preserve">5 </w:t>
      </w:r>
      <w:r w:rsidRPr="008815A9">
        <w:rPr>
          <w:b/>
          <w:bCs/>
          <w:sz w:val="28"/>
          <w:szCs w:val="28"/>
        </w:rPr>
        <w:t>Отношения между классами. Механизм наследования. Интерфейсы</w:t>
      </w:r>
    </w:p>
    <w:p w14:paraId="39815B45" w14:textId="4F747874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 w:rsidR="00EE479E">
        <w:rPr>
          <w:sz w:val="28"/>
          <w:szCs w:val="28"/>
        </w:rPr>
        <w:t>1</w:t>
      </w:r>
      <w:r w:rsidRPr="00054FE0">
        <w:rPr>
          <w:sz w:val="28"/>
          <w:szCs w:val="28"/>
        </w:rPr>
        <w:t>.</w:t>
      </w:r>
    </w:p>
    <w:p w14:paraId="12839526" w14:textId="55591416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2. </w:t>
      </w:r>
      <w:r w:rsidRPr="00EE479E">
        <w:rPr>
          <w:rFonts w:eastAsiaTheme="minorHAnsi" w:cstheme="minorBidi"/>
          <w:sz w:val="28"/>
          <w:szCs w:val="22"/>
          <w:lang w:eastAsia="en-US"/>
        </w:rPr>
        <w:t>Создать класс Book, который имеет:</w:t>
      </w:r>
    </w:p>
    <w:p w14:paraId="5CFD8993" w14:textId="08EF1A09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>Агрегация: массив Author[] (у книги может быть несколько авторов).</w:t>
      </w:r>
    </w:p>
    <w:p w14:paraId="0593C424" w14:textId="76DC2154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>Композиция: объект TableOfContents (содержание создаётся внутри книги).</w:t>
      </w:r>
    </w:p>
    <w:p w14:paraId="10D85699" w14:textId="35948F79" w:rsidR="00EE479E" w:rsidRPr="00EE479E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>Ассоциация: связь с Library (книги принадлежат библиотеке).</w:t>
      </w:r>
    </w:p>
    <w:p w14:paraId="248E07E7" w14:textId="567EE3ED" w:rsidR="00F734B4" w:rsidRDefault="00EE479E" w:rsidP="00EE479E">
      <w:pPr>
        <w:ind w:firstLine="709"/>
        <w:rPr>
          <w:rFonts w:eastAsiaTheme="minorHAnsi" w:cstheme="minorBidi"/>
          <w:sz w:val="28"/>
          <w:szCs w:val="22"/>
          <w:lang w:eastAsia="en-US"/>
        </w:rPr>
      </w:pPr>
      <w:r w:rsidRPr="00EE479E">
        <w:rPr>
          <w:rFonts w:eastAsiaTheme="minorHAnsi" w:cstheme="minorBidi"/>
          <w:sz w:val="28"/>
          <w:szCs w:val="22"/>
          <w:lang w:eastAsia="en-US"/>
        </w:rPr>
        <w:t>Создать массив книг и реализовать метод DisplayInfo().</w:t>
      </w:r>
    </w:p>
    <w:p w14:paraId="19978418" w14:textId="77777777" w:rsidR="00EE479E" w:rsidRDefault="00EE479E" w:rsidP="00EE479E">
      <w:pPr>
        <w:ind w:firstLine="709"/>
        <w:rPr>
          <w:sz w:val="28"/>
          <w:szCs w:val="28"/>
        </w:rPr>
      </w:pPr>
    </w:p>
    <w:p w14:paraId="255597A7" w14:textId="0EE28ED4" w:rsidR="00D333D9" w:rsidRPr="00F734B4" w:rsidRDefault="00D333D9" w:rsidP="00F734B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734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734B4">
        <w:rPr>
          <w:sz w:val="28"/>
          <w:szCs w:val="28"/>
          <w:lang w:val="en-US"/>
        </w:rPr>
        <w:t>:</w:t>
      </w:r>
      <w:r w:rsidRPr="00F734B4">
        <w:rPr>
          <w:sz w:val="28"/>
          <w:szCs w:val="28"/>
          <w:lang w:val="en-US"/>
        </w:rPr>
        <w:tab/>
      </w:r>
    </w:p>
    <w:p w14:paraId="26BD7775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using System;</w:t>
      </w:r>
    </w:p>
    <w:p w14:paraId="4D9C7C99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446B4CBF" w14:textId="39ABCBE6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public class Author{</w:t>
      </w:r>
    </w:p>
    <w:p w14:paraId="46EF874A" w14:textId="4A6ECA34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string Name { get; set; }</w:t>
      </w:r>
    </w:p>
    <w:p w14:paraId="4441E257" w14:textId="175010B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Author(string name)    {</w:t>
      </w:r>
    </w:p>
    <w:p w14:paraId="2E950E3B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Name = name;</w:t>
      </w:r>
    </w:p>
    <w:p w14:paraId="274FB31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44D36C3F" w14:textId="759D546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7660DA95" w14:textId="2FBBE828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public class TableOfContents{</w:t>
      </w:r>
    </w:p>
    <w:p w14:paraId="4F1C3459" w14:textId="56C6205F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string[] Chapters { get; set; }</w:t>
      </w:r>
    </w:p>
    <w:p w14:paraId="13F49A00" w14:textId="09D4AE30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TableOfContents(string[] chapters)    {</w:t>
      </w:r>
    </w:p>
    <w:p w14:paraId="29C4BEC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Chapters = chapters;</w:t>
      </w:r>
    </w:p>
    <w:p w14:paraId="7BD89F47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3E9BAB98" w14:textId="3F2B1A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6A257F37" w14:textId="73A31574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public class Library{</w:t>
      </w:r>
    </w:p>
    <w:p w14:paraId="5E786DA9" w14:textId="527AF541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string Name { get; set; }</w:t>
      </w:r>
    </w:p>
    <w:p w14:paraId="0DB69A4C" w14:textId="521FB10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Library(string name)    {</w:t>
      </w:r>
    </w:p>
    <w:p w14:paraId="314A003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Name = name;</w:t>
      </w:r>
    </w:p>
    <w:p w14:paraId="7EF831EC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23ADA12E" w14:textId="24D74165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2FAA194E" w14:textId="70F49016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public class Book{</w:t>
      </w:r>
    </w:p>
    <w:p w14:paraId="2B99895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string Title { get; set; }</w:t>
      </w:r>
    </w:p>
    <w:p w14:paraId="3C37D8A7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Author[] Authors { get; set; }</w:t>
      </w:r>
    </w:p>
    <w:p w14:paraId="457F6206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TableOfContents Contents { get; private set; }</w:t>
      </w:r>
    </w:p>
    <w:p w14:paraId="33158D0F" w14:textId="7148985F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Library Library { get; set; }</w:t>
      </w:r>
    </w:p>
    <w:p w14:paraId="5CD14FE4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Book(string title, Author[] authors, string[] chapters, Library library)</w:t>
      </w:r>
    </w:p>
    <w:p w14:paraId="33A43E1B" w14:textId="77777777" w:rsid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{</w:t>
      </w:r>
    </w:p>
    <w:p w14:paraId="4E578E79" w14:textId="6E6F01C8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Title = title;</w:t>
      </w:r>
    </w:p>
    <w:p w14:paraId="1001A08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Authors = authors;</w:t>
      </w:r>
    </w:p>
    <w:p w14:paraId="2979574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Contents = new TableOfContents(chapters);</w:t>
      </w:r>
    </w:p>
    <w:p w14:paraId="24FA2C88" w14:textId="3EEF73BE" w:rsid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Library = library;    }</w:t>
      </w:r>
    </w:p>
    <w:p w14:paraId="5A64458F" w14:textId="77777777" w:rsid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0A6EF10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2C8B25F0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</w:p>
    <w:p w14:paraId="0863E399" w14:textId="0338030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lastRenderedPageBreak/>
        <w:t xml:space="preserve">    public void DisplayInfo()    {</w:t>
      </w:r>
    </w:p>
    <w:p w14:paraId="7B1F2923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Console.WriteLine($"</w:t>
      </w:r>
      <w:r w:rsidRPr="00EE479E">
        <w:rPr>
          <w:sz w:val="28"/>
          <w:szCs w:val="28"/>
        </w:rPr>
        <w:t>Название</w:t>
      </w:r>
      <w:r w:rsidRPr="00EE479E">
        <w:rPr>
          <w:sz w:val="28"/>
          <w:szCs w:val="28"/>
          <w:lang w:val="en-US"/>
        </w:rPr>
        <w:t>: {Title}");</w:t>
      </w:r>
    </w:p>
    <w:p w14:paraId="757A2BA2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Console.WriteLine($"</w:t>
      </w:r>
      <w:r w:rsidRPr="00EE479E">
        <w:rPr>
          <w:sz w:val="28"/>
          <w:szCs w:val="28"/>
        </w:rPr>
        <w:t>Библиотека</w:t>
      </w:r>
      <w:r w:rsidRPr="00EE479E">
        <w:rPr>
          <w:sz w:val="28"/>
          <w:szCs w:val="28"/>
          <w:lang w:val="en-US"/>
        </w:rPr>
        <w:t>: {Library.Name}");</w:t>
      </w:r>
    </w:p>
    <w:p w14:paraId="6AE8D2D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Console.Write("</w:t>
      </w:r>
      <w:r w:rsidRPr="00EE479E">
        <w:rPr>
          <w:sz w:val="28"/>
          <w:szCs w:val="28"/>
        </w:rPr>
        <w:t>Авторы</w:t>
      </w:r>
      <w:r w:rsidRPr="00EE479E">
        <w:rPr>
          <w:sz w:val="28"/>
          <w:szCs w:val="28"/>
          <w:lang w:val="en-US"/>
        </w:rPr>
        <w:t>: ");</w:t>
      </w:r>
    </w:p>
    <w:p w14:paraId="5C947FCD" w14:textId="16D84C6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foreach (var author in Authors)        {</w:t>
      </w:r>
    </w:p>
    <w:p w14:paraId="0683293A" w14:textId="02F7DBBF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    Console.Write($"{author.Name} ");        }</w:t>
      </w:r>
    </w:p>
    <w:p w14:paraId="70D143B3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Console.WriteLine();</w:t>
      </w:r>
    </w:p>
    <w:p w14:paraId="271F1B9F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Console.WriteLine("</w:t>
      </w:r>
      <w:r w:rsidRPr="00EE479E">
        <w:rPr>
          <w:sz w:val="28"/>
          <w:szCs w:val="28"/>
        </w:rPr>
        <w:t>Содержание</w:t>
      </w:r>
      <w:r w:rsidRPr="00EE479E">
        <w:rPr>
          <w:sz w:val="28"/>
          <w:szCs w:val="28"/>
          <w:lang w:val="en-US"/>
        </w:rPr>
        <w:t>:");</w:t>
      </w:r>
    </w:p>
    <w:p w14:paraId="38DC9B85" w14:textId="79B5EE1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foreach (var chapter in Contents.Chapters)        {</w:t>
      </w:r>
    </w:p>
    <w:p w14:paraId="02470F5E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    Console.WriteLine($" - {chapter}");</w:t>
      </w:r>
    </w:p>
    <w:p w14:paraId="7B2538A6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}</w:t>
      </w:r>
    </w:p>
    <w:p w14:paraId="5DFB3EA7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Console.WriteLine();</w:t>
      </w:r>
    </w:p>
    <w:p w14:paraId="0A9F714D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}</w:t>
      </w:r>
    </w:p>
    <w:p w14:paraId="68439333" w14:textId="537B37E1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}</w:t>
      </w:r>
    </w:p>
    <w:p w14:paraId="6A6E71F7" w14:textId="391B8F9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>public class Program{</w:t>
      </w:r>
    </w:p>
    <w:p w14:paraId="4DE3C12F" w14:textId="715FD643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public static void Main()    {</w:t>
      </w:r>
    </w:p>
    <w:p w14:paraId="303B2F12" w14:textId="04ABBCB5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Library myLibrary = new Library("</w:t>
      </w:r>
      <w:r w:rsidRPr="00EE479E">
        <w:rPr>
          <w:sz w:val="28"/>
          <w:szCs w:val="28"/>
        </w:rPr>
        <w:t>Городская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библиотека</w:t>
      </w:r>
      <w:r w:rsidRPr="00EE479E">
        <w:rPr>
          <w:sz w:val="28"/>
          <w:szCs w:val="28"/>
          <w:lang w:val="en-US"/>
        </w:rPr>
        <w:t>");</w:t>
      </w:r>
    </w:p>
    <w:p w14:paraId="6989969C" w14:textId="77777777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Author[] authors1 = { new Author("</w:t>
      </w:r>
      <w:r w:rsidRPr="00EE479E">
        <w:rPr>
          <w:sz w:val="28"/>
          <w:szCs w:val="28"/>
        </w:rPr>
        <w:t>Автор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Один</w:t>
      </w:r>
      <w:r w:rsidRPr="00EE479E">
        <w:rPr>
          <w:sz w:val="28"/>
          <w:szCs w:val="28"/>
          <w:lang w:val="en-US"/>
        </w:rPr>
        <w:t>"), new Author("</w:t>
      </w:r>
      <w:r w:rsidRPr="00EE479E">
        <w:rPr>
          <w:sz w:val="28"/>
          <w:szCs w:val="28"/>
        </w:rPr>
        <w:t>Автор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Два</w:t>
      </w:r>
      <w:r w:rsidRPr="00EE479E">
        <w:rPr>
          <w:sz w:val="28"/>
          <w:szCs w:val="28"/>
          <w:lang w:val="en-US"/>
        </w:rPr>
        <w:t>") };</w:t>
      </w:r>
    </w:p>
    <w:p w14:paraId="35BDE7D4" w14:textId="4B7322AD" w:rsidR="00EE479E" w:rsidRPr="00EE479E" w:rsidRDefault="00EE479E" w:rsidP="00EE479E">
      <w:pPr>
        <w:ind w:firstLine="709"/>
        <w:rPr>
          <w:sz w:val="28"/>
          <w:szCs w:val="28"/>
          <w:lang w:val="en-US"/>
        </w:rPr>
      </w:pPr>
      <w:r w:rsidRPr="00EE479E">
        <w:rPr>
          <w:sz w:val="28"/>
          <w:szCs w:val="28"/>
          <w:lang w:val="en-US"/>
        </w:rPr>
        <w:t xml:space="preserve">        Book book1 = new Book("</w:t>
      </w:r>
      <w:r w:rsidRPr="00EE479E">
        <w:rPr>
          <w:sz w:val="28"/>
          <w:szCs w:val="28"/>
        </w:rPr>
        <w:t>Книга</w:t>
      </w:r>
      <w:r w:rsidRPr="00EE479E">
        <w:rPr>
          <w:sz w:val="28"/>
          <w:szCs w:val="28"/>
          <w:lang w:val="en-US"/>
        </w:rPr>
        <w:t xml:space="preserve"> </w:t>
      </w:r>
      <w:r w:rsidRPr="00EE479E">
        <w:rPr>
          <w:sz w:val="28"/>
          <w:szCs w:val="28"/>
        </w:rPr>
        <w:t>Первая</w:t>
      </w:r>
      <w:r w:rsidRPr="00EE479E">
        <w:rPr>
          <w:sz w:val="28"/>
          <w:szCs w:val="28"/>
          <w:lang w:val="en-US"/>
        </w:rPr>
        <w:t>", authors1, new[] { "</w:t>
      </w:r>
      <w:r w:rsidRPr="00EE479E">
        <w:rPr>
          <w:sz w:val="28"/>
          <w:szCs w:val="28"/>
        </w:rPr>
        <w:t>Глава</w:t>
      </w:r>
      <w:r w:rsidRPr="00EE479E">
        <w:rPr>
          <w:sz w:val="28"/>
          <w:szCs w:val="28"/>
          <w:lang w:val="en-US"/>
        </w:rPr>
        <w:t xml:space="preserve"> 1", "</w:t>
      </w:r>
      <w:r w:rsidRPr="00EE479E">
        <w:rPr>
          <w:sz w:val="28"/>
          <w:szCs w:val="28"/>
        </w:rPr>
        <w:t>Глава</w:t>
      </w:r>
      <w:r w:rsidRPr="00EE479E">
        <w:rPr>
          <w:sz w:val="28"/>
          <w:szCs w:val="28"/>
          <w:lang w:val="en-US"/>
        </w:rPr>
        <w:t xml:space="preserve"> 2" }, myLibrary);</w:t>
      </w:r>
    </w:p>
    <w:p w14:paraId="668A776D" w14:textId="7E576953" w:rsidR="00EE479E" w:rsidRPr="00EE479E" w:rsidRDefault="00EE479E" w:rsidP="00EE479E">
      <w:pPr>
        <w:ind w:firstLine="709"/>
        <w:rPr>
          <w:sz w:val="28"/>
          <w:szCs w:val="28"/>
        </w:rPr>
      </w:pPr>
      <w:r w:rsidRPr="00EE479E">
        <w:rPr>
          <w:sz w:val="28"/>
          <w:szCs w:val="28"/>
          <w:lang w:val="en-US"/>
        </w:rPr>
        <w:t xml:space="preserve">   </w:t>
      </w:r>
      <w:r w:rsidRPr="00EE479E">
        <w:rPr>
          <w:sz w:val="28"/>
          <w:szCs w:val="28"/>
        </w:rPr>
        <w:t xml:space="preserve">      }</w:t>
      </w:r>
    </w:p>
    <w:p w14:paraId="69148B67" w14:textId="77777777" w:rsidR="00EE479E" w:rsidRPr="00EE479E" w:rsidRDefault="00EE479E" w:rsidP="00EE479E">
      <w:pPr>
        <w:ind w:firstLine="709"/>
        <w:rPr>
          <w:sz w:val="28"/>
          <w:szCs w:val="28"/>
        </w:rPr>
      </w:pPr>
      <w:r w:rsidRPr="00EE479E">
        <w:rPr>
          <w:sz w:val="28"/>
          <w:szCs w:val="28"/>
        </w:rPr>
        <w:t xml:space="preserve">    }</w:t>
      </w:r>
    </w:p>
    <w:p w14:paraId="15B25220" w14:textId="5434E374" w:rsidR="009D4449" w:rsidRDefault="00EE479E" w:rsidP="00EE479E">
      <w:pPr>
        <w:ind w:firstLine="709"/>
        <w:rPr>
          <w:sz w:val="28"/>
          <w:szCs w:val="28"/>
        </w:rPr>
      </w:pPr>
      <w:r w:rsidRPr="00EE479E">
        <w:rPr>
          <w:sz w:val="28"/>
          <w:szCs w:val="28"/>
        </w:rPr>
        <w:t>}</w:t>
      </w:r>
    </w:p>
    <w:p w14:paraId="4F4C3489" w14:textId="0A347697" w:rsidR="00D333D9" w:rsidRPr="000619D4" w:rsidRDefault="00D333D9" w:rsidP="00F734B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 w:rsidR="00EE479E">
        <w:rPr>
          <w:sz w:val="28"/>
          <w:szCs w:val="28"/>
        </w:rPr>
        <w:t>1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D74DC24" w14:textId="5D61D7A4" w:rsidR="00D333D9" w:rsidRDefault="00EE479E" w:rsidP="00E75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5069" w:type="dxa"/>
          </w:tcPr>
          <w:p w14:paraId="467540A0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Название: Книга Первая</w:t>
            </w:r>
          </w:p>
          <w:p w14:paraId="1B3D1085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Библиотека: Городская библиотека</w:t>
            </w:r>
          </w:p>
          <w:p w14:paraId="10AF825B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Авторы: Автор Один Автор Два</w:t>
            </w:r>
          </w:p>
          <w:p w14:paraId="38288DD6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>Содержание:</w:t>
            </w:r>
          </w:p>
          <w:p w14:paraId="06D62E1A" w14:textId="77777777" w:rsidR="00EE479E" w:rsidRPr="00EE479E" w:rsidRDefault="00EE479E" w:rsidP="00EE479E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 xml:space="preserve"> - Глава 1</w:t>
            </w:r>
          </w:p>
          <w:p w14:paraId="372E557A" w14:textId="592DE056" w:rsidR="00D333D9" w:rsidRDefault="00EE479E" w:rsidP="008815A9">
            <w:pPr>
              <w:rPr>
                <w:sz w:val="28"/>
                <w:szCs w:val="28"/>
              </w:rPr>
            </w:pPr>
            <w:r w:rsidRPr="00EE479E">
              <w:rPr>
                <w:sz w:val="28"/>
                <w:szCs w:val="28"/>
              </w:rPr>
              <w:t xml:space="preserve"> - Глава 2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6F5A2ED3" w14:textId="77777777" w:rsidR="008815A9" w:rsidRDefault="008815A9" w:rsidP="00D333D9">
      <w:pPr>
        <w:keepNext/>
        <w:spacing w:line="360" w:lineRule="auto"/>
        <w:ind w:firstLine="709"/>
        <w:jc w:val="center"/>
        <w:rPr>
          <w:noProof/>
          <w:sz w:val="24"/>
          <w:szCs w:val="24"/>
        </w:rPr>
      </w:pPr>
    </w:p>
    <w:p w14:paraId="5ADD8ECA" w14:textId="67A99230" w:rsidR="00D333D9" w:rsidRPr="00054FE0" w:rsidRDefault="00EE479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EE479E">
        <w:rPr>
          <w:noProof/>
          <w:sz w:val="24"/>
          <w:szCs w:val="24"/>
        </w:rPr>
        <w:drawing>
          <wp:inline distT="0" distB="0" distL="0" distR="0" wp14:anchorId="7DB9B59E" wp14:editId="4E13C641">
            <wp:extent cx="3152775" cy="1260763"/>
            <wp:effectExtent l="0" t="0" r="0" b="0"/>
            <wp:docPr id="52677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79756" name=""/>
                    <pic:cNvPicPr/>
                  </pic:nvPicPr>
                  <pic:blipFill rotWithShape="1">
                    <a:blip r:embed="rId8"/>
                    <a:srcRect b="54514"/>
                    <a:stretch/>
                  </pic:blipFill>
                  <pic:spPr bwMode="auto">
                    <a:xfrm>
                      <a:off x="0" y="0"/>
                      <a:ext cx="3152775" cy="126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4A429" w14:textId="7A7084CB" w:rsidR="00D333D9" w:rsidRPr="00805950" w:rsidRDefault="00D333D9" w:rsidP="008815A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EE479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80817" w14:textId="77777777" w:rsidR="002647C4" w:rsidRDefault="002647C4">
      <w:r>
        <w:separator/>
      </w:r>
    </w:p>
  </w:endnote>
  <w:endnote w:type="continuationSeparator" w:id="0">
    <w:p w14:paraId="1DBE4A8C" w14:textId="77777777" w:rsidR="002647C4" w:rsidRDefault="0026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7488DB72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815A9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7488DB72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8815A9">
                      <w:rPr>
                        <w:bCs/>
                        <w:sz w:val="32"/>
                        <w:szCs w:val="28"/>
                      </w:rPr>
                      <w:t>5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29DC325F">
              <wp:simplePos x="0" y="0"/>
              <wp:positionH relativeFrom="column">
                <wp:posOffset>2096393</wp:posOffset>
              </wp:positionH>
              <wp:positionV relativeFrom="paragraph">
                <wp:posOffset>-372132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AE851" w14:textId="77777777" w:rsidR="00BD08D3" w:rsidRPr="00BD08D3" w:rsidRDefault="00BD08D3" w:rsidP="00BD08D3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BD08D3">
                            <w:rPr>
                              <w:bCs/>
                              <w:sz w:val="24"/>
                              <w:szCs w:val="24"/>
                            </w:rPr>
                            <w:t>Отношения между классами. Механизм наследования. Интерфейсы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29.3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CkS0BbgAAAACgEAAA8AAAAAAAAAAAAAAAAANAQAAGRycy9kb3ducmV2LnhtbFBLBQYAAAAA&#10;BAAEAPMAAABBBQAAAAA=&#10;" filled="f" stroked="f">
              <v:textbox inset="0,0,0,0">
                <w:txbxContent>
                  <w:p w14:paraId="117AE851" w14:textId="77777777" w:rsidR="00BD08D3" w:rsidRPr="00BD08D3" w:rsidRDefault="00BD08D3" w:rsidP="00BD08D3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BD08D3">
                      <w:rPr>
                        <w:bCs/>
                        <w:sz w:val="24"/>
                        <w:szCs w:val="24"/>
                      </w:rPr>
                      <w:t>Отношения между классами. Механизм наследования. Интерфейсы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0832F0F6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815A9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4719F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0832F0F6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8815A9">
                      <w:rPr>
                        <w:bCs/>
                        <w:sz w:val="32"/>
                        <w:szCs w:val="28"/>
                      </w:rPr>
                      <w:t>5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0E70D" w14:textId="77777777" w:rsidR="002647C4" w:rsidRDefault="002647C4">
      <w:r>
        <w:separator/>
      </w:r>
    </w:p>
  </w:footnote>
  <w:footnote w:type="continuationSeparator" w:id="0">
    <w:p w14:paraId="6C1FE848" w14:textId="77777777" w:rsidR="002647C4" w:rsidRDefault="00264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7C4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15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5A9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287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8D3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4C90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79E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49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19</cp:revision>
  <cp:lastPrinted>2018-04-06T11:32:00Z</cp:lastPrinted>
  <dcterms:created xsi:type="dcterms:W3CDTF">2025-03-17T11:20:00Z</dcterms:created>
  <dcterms:modified xsi:type="dcterms:W3CDTF">2025-04-10T10:29:00Z</dcterms:modified>
</cp:coreProperties>
</file>