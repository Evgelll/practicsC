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97278" w14:textId="77777777" w:rsidR="00931C50" w:rsidRPr="00931C50" w:rsidRDefault="00931C50" w:rsidP="00931C50">
      <w:pPr>
        <w:jc w:val="center"/>
        <w:rPr>
          <w:b/>
          <w:bCs/>
          <w:sz w:val="28"/>
          <w:szCs w:val="28"/>
        </w:rPr>
      </w:pPr>
      <w:r w:rsidRPr="00931C50">
        <w:rPr>
          <w:b/>
          <w:bCs/>
          <w:sz w:val="28"/>
          <w:szCs w:val="28"/>
        </w:rPr>
        <w:t xml:space="preserve">7 </w:t>
      </w:r>
      <w:r w:rsidRPr="00931C50">
        <w:rPr>
          <w:b/>
          <w:bCs/>
          <w:sz w:val="28"/>
          <w:szCs w:val="28"/>
        </w:rPr>
        <w:t>Структурная обработка исключений в .NET, проектирование</w:t>
      </w:r>
    </w:p>
    <w:p w14:paraId="5EF7D2C1" w14:textId="19A92F40" w:rsidR="00D333D9" w:rsidRPr="00931C50" w:rsidRDefault="00931C50" w:rsidP="00931C50">
      <w:pPr>
        <w:jc w:val="center"/>
        <w:rPr>
          <w:b/>
          <w:bCs/>
          <w:sz w:val="28"/>
          <w:szCs w:val="28"/>
        </w:rPr>
      </w:pPr>
      <w:r w:rsidRPr="00931C50">
        <w:rPr>
          <w:b/>
          <w:bCs/>
          <w:sz w:val="28"/>
          <w:szCs w:val="28"/>
        </w:rPr>
        <w:t>собственных типов исключений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95577FE" w14:textId="0BDE4B2A" w:rsidR="007B5AC1" w:rsidRPr="00C67555" w:rsidRDefault="00C67555" w:rsidP="007B5AC1">
      <w:pPr>
        <w:ind w:firstLine="709"/>
      </w:pPr>
      <w:r w:rsidRPr="00C67555">
        <w:rPr>
          <w:sz w:val="28"/>
          <w:szCs w:val="28"/>
        </w:rPr>
        <w:t>2. Напишите статический метод, который возвращает сумму элементов массива.</w:t>
      </w:r>
    </w:p>
    <w:p w14:paraId="1D99C5F0" w14:textId="77777777" w:rsidR="00D333D9" w:rsidRPr="007B5AC1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B5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B5AC1">
        <w:rPr>
          <w:sz w:val="28"/>
          <w:szCs w:val="28"/>
          <w:lang w:val="en-US"/>
        </w:rPr>
        <w:t>:</w:t>
      </w:r>
      <w:r w:rsidRPr="007B5AC1">
        <w:rPr>
          <w:sz w:val="28"/>
          <w:szCs w:val="28"/>
          <w:lang w:val="en-US"/>
        </w:rPr>
        <w:tab/>
      </w:r>
    </w:p>
    <w:p w14:paraId="2F6F1D21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using System;</w:t>
      </w:r>
    </w:p>
    <w:p w14:paraId="7B166118" w14:textId="1F4334D2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using System.Text.Json;</w:t>
      </w:r>
    </w:p>
    <w:p w14:paraId="6F587784" w14:textId="704E202C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public class ParsingException : Exception{</w:t>
      </w:r>
    </w:p>
    <w:p w14:paraId="2FEDFF30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ParsingException(string message, Exception innerException)</w:t>
      </w:r>
    </w:p>
    <w:p w14:paraId="58638E35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: base(message, innerException) { }</w:t>
      </w:r>
    </w:p>
    <w:p w14:paraId="6002C46A" w14:textId="0035278F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}</w:t>
      </w:r>
    </w:p>
    <w:p w14:paraId="644EF59A" w14:textId="123B37E6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public class JsonParser{</w:t>
      </w:r>
    </w:p>
    <w:p w14:paraId="26A6CB47" w14:textId="04DC26B6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void Parse(string json)    {</w:t>
      </w:r>
    </w:p>
    <w:p w14:paraId="5C8C5883" w14:textId="0CC5BFC9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try        {</w:t>
      </w:r>
    </w:p>
    <w:p w14:paraId="0F2C7A07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JsonSerializer.Deserialize&lt;object&gt;(json);</w:t>
      </w:r>
    </w:p>
    <w:p w14:paraId="38520941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4A1EFE97" w14:textId="195B3960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catch (JsonException ex)        {</w:t>
      </w:r>
    </w:p>
    <w:p w14:paraId="2219D5FA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throw new JsonException("</w:t>
      </w:r>
      <w:r w:rsidRPr="005F2A49">
        <w:rPr>
          <w:sz w:val="28"/>
          <w:szCs w:val="28"/>
        </w:rPr>
        <w:t>Ошибка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при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парсинге</w:t>
      </w:r>
      <w:r w:rsidRPr="005F2A49">
        <w:rPr>
          <w:sz w:val="28"/>
          <w:szCs w:val="28"/>
          <w:lang w:val="en-US"/>
        </w:rPr>
        <w:t xml:space="preserve"> JSON </w:t>
      </w:r>
      <w:r w:rsidRPr="005F2A49">
        <w:rPr>
          <w:sz w:val="28"/>
          <w:szCs w:val="28"/>
        </w:rPr>
        <w:t>строки</w:t>
      </w:r>
      <w:r w:rsidRPr="005F2A49">
        <w:rPr>
          <w:sz w:val="28"/>
          <w:szCs w:val="28"/>
          <w:lang w:val="en-US"/>
        </w:rPr>
        <w:t>", ex);</w:t>
      </w:r>
    </w:p>
    <w:p w14:paraId="5432999B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343BBB95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4D912AD0" w14:textId="4998A34E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}</w:t>
      </w:r>
    </w:p>
    <w:p w14:paraId="6C69855D" w14:textId="5BB4DC1D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>public class DataProcessor{</w:t>
      </w:r>
    </w:p>
    <w:p w14:paraId="3110633B" w14:textId="446D386E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private readonly JsonParser _parser;</w:t>
      </w:r>
    </w:p>
    <w:p w14:paraId="266FB463" w14:textId="2D1AB598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DataProcessor()    {</w:t>
      </w:r>
    </w:p>
    <w:p w14:paraId="2668098A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_parser = new JsonParser();</w:t>
      </w:r>
    </w:p>
    <w:p w14:paraId="1D2E8499" w14:textId="74B555B1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7FF128B5" w14:textId="6BA56075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public void ProcessJson(string jsonInput)    {</w:t>
      </w:r>
    </w:p>
    <w:p w14:paraId="44CEED49" w14:textId="0C8E19CD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try        {</w:t>
      </w:r>
    </w:p>
    <w:p w14:paraId="5171DBA4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_parser.Parse(jsonInput);</w:t>
      </w:r>
    </w:p>
    <w:p w14:paraId="1803FF6B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Console.WriteLine("JSON </w:t>
      </w:r>
      <w:r w:rsidRPr="005F2A49">
        <w:rPr>
          <w:sz w:val="28"/>
          <w:szCs w:val="28"/>
        </w:rPr>
        <w:t>успешно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обработан</w:t>
      </w:r>
      <w:r w:rsidRPr="005F2A49">
        <w:rPr>
          <w:sz w:val="28"/>
          <w:szCs w:val="28"/>
          <w:lang w:val="en-US"/>
        </w:rPr>
        <w:t>.");</w:t>
      </w:r>
    </w:p>
    <w:p w14:paraId="6C6A615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7F9249DF" w14:textId="42807F9A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catch (Exception ex)        {</w:t>
      </w:r>
    </w:p>
    <w:p w14:paraId="2A28F5AF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var parsingException = new ParsingException(</w:t>
      </w:r>
    </w:p>
    <w:p w14:paraId="00661637" w14:textId="77777777" w:rsidR="005F2A49" w:rsidRP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  <w:lang w:val="en-US"/>
        </w:rPr>
        <w:t xml:space="preserve">                </w:t>
      </w:r>
      <w:r w:rsidRPr="005F2A49">
        <w:rPr>
          <w:sz w:val="28"/>
          <w:szCs w:val="28"/>
        </w:rPr>
        <w:t>"Не удалось обработать JSON данные",</w:t>
      </w:r>
    </w:p>
    <w:p w14:paraId="26BCC37B" w14:textId="56ABFE4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</w:rPr>
        <w:t xml:space="preserve">                </w:t>
      </w:r>
      <w:r w:rsidRPr="005F2A49">
        <w:rPr>
          <w:sz w:val="28"/>
          <w:szCs w:val="28"/>
          <w:lang w:val="en-US"/>
        </w:rPr>
        <w:t>ex);</w:t>
      </w:r>
    </w:p>
    <w:p w14:paraId="7B4C63E5" w14:textId="1F46C0A3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LogException(parsingException);</w:t>
      </w:r>
    </w:p>
    <w:p w14:paraId="3CA1513C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throw parsingException;</w:t>
      </w:r>
    </w:p>
    <w:p w14:paraId="13B64D2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}</w:t>
      </w:r>
    </w:p>
    <w:p w14:paraId="6094EF63" w14:textId="7858F4B1" w:rsidR="005F2A49" w:rsidRDefault="005F2A49" w:rsidP="005F2A49">
      <w:pPr>
        <w:ind w:firstLine="709"/>
        <w:rPr>
          <w:sz w:val="28"/>
          <w:szCs w:val="28"/>
        </w:rPr>
      </w:pPr>
      <w:r w:rsidRPr="005F2A49">
        <w:rPr>
          <w:sz w:val="28"/>
          <w:szCs w:val="28"/>
          <w:lang w:val="en-US"/>
        </w:rPr>
        <w:t xml:space="preserve">    }</w:t>
      </w:r>
    </w:p>
    <w:p w14:paraId="0C6C7C81" w14:textId="77777777" w:rsidR="00931C50" w:rsidRDefault="00931C50" w:rsidP="005F2A49">
      <w:pPr>
        <w:ind w:firstLine="709"/>
        <w:rPr>
          <w:sz w:val="28"/>
          <w:szCs w:val="28"/>
        </w:rPr>
      </w:pPr>
    </w:p>
    <w:p w14:paraId="11DFF3B7" w14:textId="77777777" w:rsidR="00931C50" w:rsidRDefault="00931C50" w:rsidP="005F2A49">
      <w:pPr>
        <w:ind w:firstLine="709"/>
        <w:rPr>
          <w:sz w:val="28"/>
          <w:szCs w:val="28"/>
        </w:rPr>
      </w:pPr>
    </w:p>
    <w:p w14:paraId="19621944" w14:textId="77777777" w:rsidR="00931C50" w:rsidRPr="00931C50" w:rsidRDefault="00931C50" w:rsidP="005F2A49">
      <w:pPr>
        <w:ind w:firstLine="709"/>
        <w:rPr>
          <w:sz w:val="28"/>
          <w:szCs w:val="28"/>
        </w:rPr>
      </w:pPr>
    </w:p>
    <w:p w14:paraId="69D0EF4D" w14:textId="0A491C57" w:rsidR="005F2A49" w:rsidRPr="001304CF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private void LogException(Exception ex)    {</w:t>
      </w:r>
    </w:p>
    <w:p w14:paraId="3ED4FF3E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lastRenderedPageBreak/>
        <w:t xml:space="preserve">        Console.WriteLine("--- </w:t>
      </w:r>
      <w:r w:rsidRPr="005F2A49">
        <w:rPr>
          <w:sz w:val="28"/>
          <w:szCs w:val="28"/>
        </w:rPr>
        <w:t>Лог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исключения</w:t>
      </w:r>
      <w:r w:rsidRPr="005F2A49">
        <w:rPr>
          <w:sz w:val="28"/>
          <w:szCs w:val="28"/>
          <w:lang w:val="en-US"/>
        </w:rPr>
        <w:t xml:space="preserve"> ---");</w:t>
      </w:r>
    </w:p>
    <w:p w14:paraId="0C50BDC6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Console.WriteLine($"</w:t>
      </w:r>
      <w:r w:rsidRPr="005F2A49">
        <w:rPr>
          <w:sz w:val="28"/>
          <w:szCs w:val="28"/>
        </w:rPr>
        <w:t>Сообщение</w:t>
      </w:r>
      <w:r w:rsidRPr="005F2A49">
        <w:rPr>
          <w:sz w:val="28"/>
          <w:szCs w:val="28"/>
          <w:lang w:val="en-US"/>
        </w:rPr>
        <w:t>: {ex.Message}");</w:t>
      </w:r>
    </w:p>
    <w:p w14:paraId="108D1D04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Console.WriteLine($"</w:t>
      </w:r>
      <w:r w:rsidRPr="005F2A49">
        <w:rPr>
          <w:sz w:val="28"/>
          <w:szCs w:val="28"/>
        </w:rPr>
        <w:t>Тип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исключения</w:t>
      </w:r>
      <w:r w:rsidRPr="005F2A49">
        <w:rPr>
          <w:sz w:val="28"/>
          <w:szCs w:val="28"/>
          <w:lang w:val="en-US"/>
        </w:rPr>
        <w:t>: {ex.GetType().Name}");</w:t>
      </w:r>
    </w:p>
    <w:p w14:paraId="3700AE77" w14:textId="0F79503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Console.WriteLine($"</w:t>
      </w:r>
      <w:r w:rsidRPr="005F2A49">
        <w:rPr>
          <w:sz w:val="28"/>
          <w:szCs w:val="28"/>
        </w:rPr>
        <w:t>Стек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вызовов</w:t>
      </w:r>
      <w:r w:rsidRPr="005F2A49">
        <w:rPr>
          <w:sz w:val="28"/>
          <w:szCs w:val="28"/>
          <w:lang w:val="en-US"/>
        </w:rPr>
        <w:t>: {ex.StackTrace}");</w:t>
      </w:r>
    </w:p>
    <w:p w14:paraId="01A15E15" w14:textId="3C070F65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if (ex.InnerException != null)        {</w:t>
      </w:r>
    </w:p>
    <w:p w14:paraId="26A2FC8F" w14:textId="77777777" w:rsidR="005F2A49" w:rsidRPr="005F2A49" w:rsidRDefault="005F2A49" w:rsidP="005F2A49">
      <w:pPr>
        <w:ind w:firstLine="709"/>
        <w:rPr>
          <w:sz w:val="28"/>
          <w:szCs w:val="28"/>
          <w:lang w:val="en-US"/>
        </w:rPr>
      </w:pPr>
      <w:r w:rsidRPr="005F2A49">
        <w:rPr>
          <w:sz w:val="28"/>
          <w:szCs w:val="28"/>
          <w:lang w:val="en-US"/>
        </w:rPr>
        <w:t xml:space="preserve">            Console.WriteLine("\n--- </w:t>
      </w:r>
      <w:r w:rsidRPr="005F2A49">
        <w:rPr>
          <w:sz w:val="28"/>
          <w:szCs w:val="28"/>
        </w:rPr>
        <w:t>Внутреннее</w:t>
      </w:r>
      <w:r w:rsidRPr="005F2A49">
        <w:rPr>
          <w:sz w:val="28"/>
          <w:szCs w:val="28"/>
          <w:lang w:val="en-US"/>
        </w:rPr>
        <w:t xml:space="preserve"> </w:t>
      </w:r>
      <w:r w:rsidRPr="005F2A49">
        <w:rPr>
          <w:sz w:val="28"/>
          <w:szCs w:val="28"/>
        </w:rPr>
        <w:t>исключение</w:t>
      </w:r>
      <w:r w:rsidRPr="005F2A49">
        <w:rPr>
          <w:sz w:val="28"/>
          <w:szCs w:val="28"/>
          <w:lang w:val="en-US"/>
        </w:rPr>
        <w:t xml:space="preserve"> ---");</w:t>
      </w:r>
    </w:p>
    <w:p w14:paraId="672F2D36" w14:textId="78B655C6" w:rsidR="00D333D9" w:rsidRPr="000619D4" w:rsidRDefault="00D333D9" w:rsidP="005F2A4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30"/>
        <w:gridCol w:w="4998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0EB6D770" w:rsidR="00D333D9" w:rsidRPr="005F2A49" w:rsidRDefault="009C185E" w:rsidP="008C7074">
            <w:pPr>
              <w:jc w:val="center"/>
              <w:rPr>
                <w:sz w:val="28"/>
                <w:szCs w:val="28"/>
              </w:rPr>
            </w:pPr>
            <w:r w:rsidRPr="009C185E">
              <w:rPr>
                <w:sz w:val="28"/>
                <w:szCs w:val="28"/>
              </w:rPr>
              <w:t>"{ invalid json }"</w:t>
            </w:r>
          </w:p>
        </w:tc>
        <w:tc>
          <w:tcPr>
            <w:tcW w:w="5069" w:type="dxa"/>
          </w:tcPr>
          <w:p w14:paraId="3B5E5807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--- Лог исключения ---</w:t>
            </w:r>
          </w:p>
          <w:p w14:paraId="2D63C8A7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Сообщение: Не удалось обработать JSON данные</w:t>
            </w:r>
          </w:p>
          <w:p w14:paraId="68158CC7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Тип исключения: ParsingException</w:t>
            </w:r>
          </w:p>
          <w:p w14:paraId="653048B6" w14:textId="2B67CCB6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Стек вызовов:</w:t>
            </w:r>
          </w:p>
          <w:p w14:paraId="086251B3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--- Внутреннее исключение ---</w:t>
            </w:r>
          </w:p>
          <w:p w14:paraId="3EE502DD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Сообщение: Ошибка при парсинге JSON строки</w:t>
            </w:r>
          </w:p>
          <w:p w14:paraId="72ABB305" w14:textId="77777777" w:rsidR="005F2A49" w:rsidRPr="005F2A49" w:rsidRDefault="005F2A49" w:rsidP="005F2A49">
            <w:pPr>
              <w:rPr>
                <w:sz w:val="28"/>
                <w:szCs w:val="28"/>
                <w:lang w:val="en-US"/>
              </w:rPr>
            </w:pPr>
            <w:r w:rsidRPr="005F2A49">
              <w:rPr>
                <w:sz w:val="28"/>
                <w:szCs w:val="28"/>
              </w:rPr>
              <w:t>Тип</w:t>
            </w:r>
            <w:r w:rsidRPr="005F2A49">
              <w:rPr>
                <w:sz w:val="28"/>
                <w:szCs w:val="28"/>
                <w:lang w:val="en-US"/>
              </w:rPr>
              <w:t>: JsonException</w:t>
            </w:r>
          </w:p>
          <w:p w14:paraId="3FFFC5BF" w14:textId="48251E96" w:rsidR="005F2A49" w:rsidRPr="005F2A49" w:rsidRDefault="005F2A49" w:rsidP="005F2A49">
            <w:pPr>
              <w:rPr>
                <w:sz w:val="28"/>
                <w:szCs w:val="28"/>
                <w:lang w:val="en-US"/>
              </w:rPr>
            </w:pPr>
            <w:r w:rsidRPr="005F2A49">
              <w:rPr>
                <w:sz w:val="28"/>
                <w:szCs w:val="28"/>
              </w:rPr>
              <w:t>Стек</w:t>
            </w:r>
            <w:r w:rsidRPr="005F2A49">
              <w:rPr>
                <w:sz w:val="28"/>
                <w:szCs w:val="28"/>
                <w:lang w:val="en-US"/>
              </w:rPr>
              <w:t xml:space="preserve"> </w:t>
            </w:r>
            <w:r w:rsidRPr="005F2A49">
              <w:rPr>
                <w:sz w:val="28"/>
                <w:szCs w:val="28"/>
              </w:rPr>
              <w:t>вызовов</w:t>
            </w:r>
            <w:r w:rsidRPr="005F2A49">
              <w:rPr>
                <w:sz w:val="28"/>
                <w:szCs w:val="28"/>
                <w:lang w:val="en-US"/>
              </w:rPr>
              <w:t>:    at JsonParser.Parse (String json) in C:\1\practicsC#\l8\z2\Program.cs:line 20</w:t>
            </w:r>
          </w:p>
          <w:p w14:paraId="5251FED6" w14:textId="77777777" w:rsidR="005F2A49" w:rsidRPr="005F2A49" w:rsidRDefault="005F2A49" w:rsidP="005F2A49">
            <w:pPr>
              <w:rPr>
                <w:sz w:val="28"/>
                <w:szCs w:val="28"/>
                <w:lang w:val="en-US"/>
              </w:rPr>
            </w:pPr>
            <w:r w:rsidRPr="005F2A49">
              <w:rPr>
                <w:sz w:val="28"/>
                <w:szCs w:val="28"/>
                <w:lang w:val="en-US"/>
              </w:rPr>
              <w:t xml:space="preserve">   at DataProcessor.ProcessJson(String jsonInput) in C:\1\practicsC#\l8\z2\Program.cs:line 38</w:t>
            </w:r>
          </w:p>
          <w:p w14:paraId="53428708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Исключение поймано в Main:</w:t>
            </w:r>
          </w:p>
          <w:p w14:paraId="3A431FEA" w14:textId="77777777" w:rsidR="005F2A49" w:rsidRPr="005F2A49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Сообщение: Не удалось обработать JSON данные</w:t>
            </w:r>
          </w:p>
          <w:p w14:paraId="199C4939" w14:textId="3C2C1DF6" w:rsidR="008C7074" w:rsidRDefault="005F2A49" w:rsidP="005F2A49">
            <w:pPr>
              <w:rPr>
                <w:sz w:val="28"/>
                <w:szCs w:val="28"/>
              </w:rPr>
            </w:pPr>
            <w:r w:rsidRPr="005F2A49">
              <w:rPr>
                <w:sz w:val="28"/>
                <w:szCs w:val="28"/>
              </w:rPr>
              <w:t>Внутреннее исключение: Ошибка при парсинге JSON строки</w:t>
            </w:r>
          </w:p>
        </w:tc>
      </w:tr>
    </w:tbl>
    <w:p w14:paraId="7498AEAA" w14:textId="77777777" w:rsidR="008C7074" w:rsidRDefault="008C7074" w:rsidP="005F2A49">
      <w:pPr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0EED986F" w:rsidR="00D333D9" w:rsidRPr="00054FE0" w:rsidRDefault="005F2A49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5F2A49">
        <w:rPr>
          <w:noProof/>
          <w:sz w:val="24"/>
          <w:szCs w:val="24"/>
        </w:rPr>
        <w:drawing>
          <wp:inline distT="0" distB="0" distL="0" distR="0" wp14:anchorId="4BFD8675" wp14:editId="609DC95D">
            <wp:extent cx="4161790" cy="1445270"/>
            <wp:effectExtent l="0" t="0" r="0" b="2540"/>
            <wp:docPr id="760967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67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219" cy="14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8C7074"/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ECEB5" w14:textId="77777777" w:rsidR="0070345E" w:rsidRDefault="0070345E">
      <w:r>
        <w:separator/>
      </w:r>
    </w:p>
  </w:endnote>
  <w:endnote w:type="continuationSeparator" w:id="0">
    <w:p w14:paraId="6085F64F" w14:textId="77777777" w:rsidR="0070345E" w:rsidRDefault="00703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4E1D0012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31C50">
                            <w:rPr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4E1D0012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931C50">
                      <w:rPr>
                        <w:bCs/>
                        <w:sz w:val="32"/>
                        <w:szCs w:val="28"/>
                      </w:rPr>
                      <w:t>7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r w:rsidRPr="006D4BD9">
                            <w:rPr>
                              <w:szCs w:val="18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r w:rsidRPr="006D4BD9">
                      <w:rPr>
                        <w:szCs w:val="18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Консульт.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BFC326A">
              <wp:simplePos x="0" y="0"/>
              <wp:positionH relativeFrom="column">
                <wp:posOffset>2096135</wp:posOffset>
              </wp:positionH>
              <wp:positionV relativeFrom="paragraph">
                <wp:posOffset>-393700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0E0F5" w14:textId="77777777" w:rsidR="00EC4AD2" w:rsidRPr="00EC4AD2" w:rsidRDefault="00EC4AD2" w:rsidP="00EC4AD2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EC4AD2">
                            <w:rPr>
                              <w:bCs/>
                              <w:sz w:val="24"/>
                              <w:szCs w:val="24"/>
                            </w:rPr>
                            <w:t>Структурная обработка исключений в .NET, проектирование собственных типов исключений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31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" filled="f" stroked="f">
              <v:textbox inset="0,0,0,0">
                <w:txbxContent>
                  <w:p w14:paraId="1150E0F5" w14:textId="77777777" w:rsidR="00EC4AD2" w:rsidRPr="00EC4AD2" w:rsidRDefault="00EC4AD2" w:rsidP="00EC4AD2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EC4AD2">
                      <w:rPr>
                        <w:bCs/>
                        <w:sz w:val="24"/>
                        <w:szCs w:val="24"/>
                      </w:rPr>
                      <w:t>Структурная обработка исключений в .NET, проектирование собственных типов исключений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№ докум</w:t>
                          </w:r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>№ докум</w:t>
                    </w:r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20CA488D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31C50">
                            <w:rPr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20CA488D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931C50">
                      <w:rPr>
                        <w:bCs/>
                        <w:sz w:val="32"/>
                        <w:szCs w:val="28"/>
                      </w:rPr>
                      <w:t>7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0B535" w14:textId="77777777" w:rsidR="0070345E" w:rsidRDefault="0070345E">
      <w:r>
        <w:separator/>
      </w:r>
    </w:p>
  </w:footnote>
  <w:footnote w:type="continuationSeparator" w:id="0">
    <w:p w14:paraId="4C74E0C6" w14:textId="77777777" w:rsidR="0070345E" w:rsidRDefault="00703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04CF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401A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3CE"/>
    <w:rsid w:val="00596C28"/>
    <w:rsid w:val="0059732C"/>
    <w:rsid w:val="0059785E"/>
    <w:rsid w:val="00597C77"/>
    <w:rsid w:val="005A020A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2F26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345E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374CF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C50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185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4DB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1FB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B92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57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23</cp:revision>
  <cp:lastPrinted>2018-04-06T11:32:00Z</cp:lastPrinted>
  <dcterms:created xsi:type="dcterms:W3CDTF">2025-03-17T11:20:00Z</dcterms:created>
  <dcterms:modified xsi:type="dcterms:W3CDTF">2025-04-10T10:39:00Z</dcterms:modified>
</cp:coreProperties>
</file>