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D2C1" w14:textId="3D520707" w:rsidR="00D333D9" w:rsidRPr="00805950" w:rsidRDefault="007E1A97" w:rsidP="00D333D9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>Лабораторная</w:t>
      </w:r>
      <w:r w:rsidR="00D333D9" w:rsidRPr="00805950">
        <w:rPr>
          <w:sz w:val="28"/>
          <w:szCs w:val="28"/>
        </w:rPr>
        <w:t xml:space="preserve"> работа </w:t>
      </w:r>
      <w:r>
        <w:rPr>
          <w:sz w:val="28"/>
          <w:szCs w:val="28"/>
        </w:rPr>
        <w:t>9</w:t>
      </w:r>
    </w:p>
    <w:p w14:paraId="645D2980" w14:textId="77777777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4F2E066D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>2. Система обработки задач (Queue)</w:t>
      </w:r>
    </w:p>
    <w:p w14:paraId="33B97484" w14:textId="7D75A78B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</w:rPr>
        <w:t>Класс</w:t>
      </w:r>
      <w:r w:rsidRPr="003D5901">
        <w:rPr>
          <w:sz w:val="28"/>
          <w:szCs w:val="28"/>
          <w:lang w:val="en-US"/>
        </w:rPr>
        <w:t xml:space="preserve"> Task </w:t>
      </w:r>
      <w:r w:rsidRPr="003D5901">
        <w:rPr>
          <w:sz w:val="28"/>
          <w:szCs w:val="28"/>
        </w:rPr>
        <w:t>с</w:t>
      </w:r>
      <w:r w:rsidRPr="003D5901">
        <w:rPr>
          <w:sz w:val="28"/>
          <w:szCs w:val="28"/>
          <w:lang w:val="en-US"/>
        </w:rPr>
        <w:t xml:space="preserve"> </w:t>
      </w:r>
      <w:r w:rsidRPr="003D5901">
        <w:rPr>
          <w:sz w:val="28"/>
          <w:szCs w:val="28"/>
        </w:rPr>
        <w:t>полями</w:t>
      </w:r>
      <w:r w:rsidRPr="003D5901">
        <w:rPr>
          <w:sz w:val="28"/>
          <w:szCs w:val="28"/>
          <w:lang w:val="en-US"/>
        </w:rPr>
        <w:t xml:space="preserve"> Id, Title, Priority.</w:t>
      </w:r>
    </w:p>
    <w:p w14:paraId="6CB7BB86" w14:textId="70028576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>Класс TaskManager использует Queue&amp;lt;Task&amp;gt; для управления задачами.</w:t>
      </w:r>
    </w:p>
    <w:p w14:paraId="1C6D471F" w14:textId="0C12A799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</w:rPr>
        <w:t>Реализовать</w:t>
      </w:r>
      <w:r w:rsidRPr="003D5901">
        <w:rPr>
          <w:sz w:val="28"/>
          <w:szCs w:val="28"/>
          <w:lang w:val="en-US"/>
        </w:rPr>
        <w:t xml:space="preserve"> </w:t>
      </w:r>
      <w:r w:rsidRPr="003D5901">
        <w:rPr>
          <w:sz w:val="28"/>
          <w:szCs w:val="28"/>
        </w:rPr>
        <w:t>методы</w:t>
      </w:r>
      <w:r w:rsidRPr="003D5901">
        <w:rPr>
          <w:sz w:val="28"/>
          <w:szCs w:val="28"/>
          <w:lang w:val="en-US"/>
        </w:rPr>
        <w:t xml:space="preserve"> AddTask(), ProcessTask(), GetPendingTasks().</w:t>
      </w:r>
    </w:p>
    <w:p w14:paraId="1A0D4AAB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</w:p>
    <w:p w14:paraId="1D99C5F0" w14:textId="1CF27488" w:rsidR="00D333D9" w:rsidRPr="003D5901" w:rsidRDefault="00D333D9" w:rsidP="003D5901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D59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3D5901">
        <w:rPr>
          <w:sz w:val="28"/>
          <w:szCs w:val="28"/>
          <w:lang w:val="en-US"/>
        </w:rPr>
        <w:t>:</w:t>
      </w:r>
      <w:r w:rsidRPr="003D5901">
        <w:rPr>
          <w:sz w:val="28"/>
          <w:szCs w:val="28"/>
          <w:lang w:val="en-US"/>
        </w:rPr>
        <w:tab/>
      </w:r>
    </w:p>
    <w:p w14:paraId="36FF509F" w14:textId="6B668FB0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>using System;</w:t>
      </w:r>
    </w:p>
    <w:p w14:paraId="45FB0AFF" w14:textId="58A3363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>public class Program{</w:t>
      </w:r>
    </w:p>
    <w:p w14:paraId="4F71C507" w14:textId="4E10890D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public static void Main()    {</w:t>
      </w:r>
    </w:p>
    <w:p w14:paraId="5830865C" w14:textId="0B015B19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TaskManager taskManager = new TaskManager();</w:t>
      </w:r>
    </w:p>
    <w:p w14:paraId="589F5F59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taskManager.AddTask(new Task(1, "</w:t>
      </w:r>
      <w:r w:rsidRPr="003D5901">
        <w:rPr>
          <w:sz w:val="28"/>
          <w:szCs w:val="28"/>
        </w:rPr>
        <w:t>Задача</w:t>
      </w:r>
      <w:r w:rsidRPr="003D5901">
        <w:rPr>
          <w:sz w:val="28"/>
          <w:szCs w:val="28"/>
          <w:lang w:val="en-US"/>
        </w:rPr>
        <w:t xml:space="preserve"> 1", 1));</w:t>
      </w:r>
    </w:p>
    <w:p w14:paraId="7519B0B2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taskManager.AddTask(new Task(2, "</w:t>
      </w:r>
      <w:r w:rsidRPr="003D5901">
        <w:rPr>
          <w:sz w:val="28"/>
          <w:szCs w:val="28"/>
        </w:rPr>
        <w:t>Задача</w:t>
      </w:r>
      <w:r w:rsidRPr="003D5901">
        <w:rPr>
          <w:sz w:val="28"/>
          <w:szCs w:val="28"/>
          <w:lang w:val="en-US"/>
        </w:rPr>
        <w:t xml:space="preserve"> 2", 2));</w:t>
      </w:r>
    </w:p>
    <w:p w14:paraId="130A101B" w14:textId="77C99260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taskManager.AddTask(new Task(3, "</w:t>
      </w:r>
      <w:r w:rsidRPr="003D5901">
        <w:rPr>
          <w:sz w:val="28"/>
          <w:szCs w:val="28"/>
        </w:rPr>
        <w:t>Задача</w:t>
      </w:r>
      <w:r w:rsidRPr="003D5901">
        <w:rPr>
          <w:sz w:val="28"/>
          <w:szCs w:val="28"/>
          <w:lang w:val="en-US"/>
        </w:rPr>
        <w:t xml:space="preserve"> 3", 3));</w:t>
      </w:r>
    </w:p>
    <w:p w14:paraId="0418A4B8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Console.WriteLine("</w:t>
      </w:r>
      <w:r w:rsidRPr="003D5901">
        <w:rPr>
          <w:sz w:val="28"/>
          <w:szCs w:val="28"/>
        </w:rPr>
        <w:t>Незавершенные</w:t>
      </w:r>
      <w:r w:rsidRPr="003D5901">
        <w:rPr>
          <w:sz w:val="28"/>
          <w:szCs w:val="28"/>
          <w:lang w:val="en-US"/>
        </w:rPr>
        <w:t xml:space="preserve"> </w:t>
      </w:r>
      <w:r w:rsidRPr="003D5901">
        <w:rPr>
          <w:sz w:val="28"/>
          <w:szCs w:val="28"/>
        </w:rPr>
        <w:t>задачи</w:t>
      </w:r>
      <w:r w:rsidRPr="003D5901">
        <w:rPr>
          <w:sz w:val="28"/>
          <w:szCs w:val="28"/>
          <w:lang w:val="en-US"/>
        </w:rPr>
        <w:t>:");</w:t>
      </w:r>
    </w:p>
    <w:p w14:paraId="36073EEC" w14:textId="799582D8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foreach (var task in taskManager.GetPendingTasks())        {</w:t>
      </w:r>
    </w:p>
    <w:p w14:paraId="4F05AA04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    Console.WriteLine(task);</w:t>
      </w:r>
    </w:p>
    <w:p w14:paraId="002EF6D5" w14:textId="6F610F51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}</w:t>
      </w:r>
    </w:p>
    <w:p w14:paraId="24C0028D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Console.WriteLine("\n</w:t>
      </w:r>
      <w:r w:rsidRPr="003D5901">
        <w:rPr>
          <w:sz w:val="28"/>
          <w:szCs w:val="28"/>
        </w:rPr>
        <w:t>Обработка</w:t>
      </w:r>
      <w:r w:rsidRPr="003D5901">
        <w:rPr>
          <w:sz w:val="28"/>
          <w:szCs w:val="28"/>
          <w:lang w:val="en-US"/>
        </w:rPr>
        <w:t xml:space="preserve"> </w:t>
      </w:r>
      <w:r w:rsidRPr="003D5901">
        <w:rPr>
          <w:sz w:val="28"/>
          <w:szCs w:val="28"/>
        </w:rPr>
        <w:t>задачи</w:t>
      </w:r>
      <w:r w:rsidRPr="003D5901">
        <w:rPr>
          <w:sz w:val="28"/>
          <w:szCs w:val="28"/>
          <w:lang w:val="en-US"/>
        </w:rPr>
        <w:t>:");</w:t>
      </w:r>
    </w:p>
    <w:p w14:paraId="752EA566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Task processedTask = taskManager.ProcessTask();</w:t>
      </w:r>
    </w:p>
    <w:p w14:paraId="34C8FA88" w14:textId="7E787D04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if (processedTask != null)        {</w:t>
      </w:r>
    </w:p>
    <w:p w14:paraId="1D40156A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    Console.WriteLine($"</w:t>
      </w:r>
      <w:r w:rsidRPr="003D5901">
        <w:rPr>
          <w:sz w:val="28"/>
          <w:szCs w:val="28"/>
        </w:rPr>
        <w:t>Обработана</w:t>
      </w:r>
      <w:r w:rsidRPr="003D5901">
        <w:rPr>
          <w:sz w:val="28"/>
          <w:szCs w:val="28"/>
          <w:lang w:val="en-US"/>
        </w:rPr>
        <w:t>: {processedTask}");</w:t>
      </w:r>
    </w:p>
    <w:p w14:paraId="3E824D76" w14:textId="77777777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}</w:t>
      </w:r>
    </w:p>
    <w:p w14:paraId="3931DBEF" w14:textId="16DB848B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else        {</w:t>
      </w:r>
    </w:p>
    <w:p w14:paraId="48CF2B5A" w14:textId="77777777" w:rsidR="003D5901" w:rsidRPr="00FB6A40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  <w:lang w:val="en-US"/>
        </w:rPr>
        <w:t xml:space="preserve">            </w:t>
      </w:r>
      <w:r w:rsidRPr="00FB6A40">
        <w:rPr>
          <w:sz w:val="28"/>
          <w:szCs w:val="28"/>
          <w:lang w:val="en-US"/>
        </w:rPr>
        <w:t>Console.WriteLine("</w:t>
      </w:r>
      <w:r w:rsidRPr="003D5901">
        <w:rPr>
          <w:sz w:val="28"/>
          <w:szCs w:val="28"/>
        </w:rPr>
        <w:t>Нет</w:t>
      </w:r>
      <w:r w:rsidRPr="00FB6A40">
        <w:rPr>
          <w:sz w:val="28"/>
          <w:szCs w:val="28"/>
          <w:lang w:val="en-US"/>
        </w:rPr>
        <w:t xml:space="preserve"> </w:t>
      </w:r>
      <w:r w:rsidRPr="003D5901">
        <w:rPr>
          <w:sz w:val="28"/>
          <w:szCs w:val="28"/>
        </w:rPr>
        <w:t>задач</w:t>
      </w:r>
      <w:r w:rsidRPr="00FB6A40">
        <w:rPr>
          <w:sz w:val="28"/>
          <w:szCs w:val="28"/>
          <w:lang w:val="en-US"/>
        </w:rPr>
        <w:t xml:space="preserve"> </w:t>
      </w:r>
      <w:r w:rsidRPr="003D5901">
        <w:rPr>
          <w:sz w:val="28"/>
          <w:szCs w:val="28"/>
        </w:rPr>
        <w:t>для</w:t>
      </w:r>
      <w:r w:rsidRPr="00FB6A40">
        <w:rPr>
          <w:sz w:val="28"/>
          <w:szCs w:val="28"/>
          <w:lang w:val="en-US"/>
        </w:rPr>
        <w:t xml:space="preserve"> </w:t>
      </w:r>
      <w:r w:rsidRPr="003D5901">
        <w:rPr>
          <w:sz w:val="28"/>
          <w:szCs w:val="28"/>
        </w:rPr>
        <w:t>обработки</w:t>
      </w:r>
      <w:r w:rsidRPr="00FB6A40">
        <w:rPr>
          <w:sz w:val="28"/>
          <w:szCs w:val="28"/>
          <w:lang w:val="en-US"/>
        </w:rPr>
        <w:t>.");</w:t>
      </w:r>
    </w:p>
    <w:p w14:paraId="0F68543D" w14:textId="5B9FA721" w:rsidR="003D5901" w:rsidRPr="003D5901" w:rsidRDefault="003D5901" w:rsidP="003D5901">
      <w:pPr>
        <w:ind w:firstLine="709"/>
        <w:rPr>
          <w:sz w:val="28"/>
          <w:szCs w:val="28"/>
        </w:rPr>
      </w:pPr>
      <w:r w:rsidRPr="00FB6A40">
        <w:rPr>
          <w:sz w:val="28"/>
          <w:szCs w:val="28"/>
          <w:lang w:val="en-US"/>
        </w:rPr>
        <w:t xml:space="preserve">        </w:t>
      </w:r>
      <w:r w:rsidRPr="003D5901">
        <w:rPr>
          <w:sz w:val="28"/>
          <w:szCs w:val="28"/>
        </w:rPr>
        <w:t>}</w:t>
      </w:r>
    </w:p>
    <w:p w14:paraId="30745531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 xml:space="preserve">        Console.WriteLine("\nОставшиеся незавершенные задачи:");</w:t>
      </w:r>
    </w:p>
    <w:p w14:paraId="4ACD4442" w14:textId="275EDC96" w:rsidR="003D5901" w:rsidRPr="003D5901" w:rsidRDefault="003D5901" w:rsidP="003D5901">
      <w:pPr>
        <w:ind w:firstLine="709"/>
        <w:rPr>
          <w:sz w:val="28"/>
          <w:szCs w:val="28"/>
          <w:lang w:val="en-US"/>
        </w:rPr>
      </w:pPr>
      <w:r w:rsidRPr="003D5901">
        <w:rPr>
          <w:sz w:val="28"/>
          <w:szCs w:val="28"/>
        </w:rPr>
        <w:t xml:space="preserve">        </w:t>
      </w:r>
      <w:r w:rsidRPr="003D5901">
        <w:rPr>
          <w:sz w:val="28"/>
          <w:szCs w:val="28"/>
          <w:lang w:val="en-US"/>
        </w:rPr>
        <w:t>foreach (var task in taskManager.GetPendingTasks())        {</w:t>
      </w:r>
    </w:p>
    <w:p w14:paraId="3FC06C6C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  <w:lang w:val="en-US"/>
        </w:rPr>
        <w:t xml:space="preserve">            </w:t>
      </w:r>
      <w:r w:rsidRPr="003D5901">
        <w:rPr>
          <w:sz w:val="28"/>
          <w:szCs w:val="28"/>
        </w:rPr>
        <w:t>Console.WriteLine(task);</w:t>
      </w:r>
    </w:p>
    <w:p w14:paraId="540C39E8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 xml:space="preserve">        }</w:t>
      </w:r>
    </w:p>
    <w:p w14:paraId="74166ED7" w14:textId="77777777" w:rsidR="003D5901" w:rsidRP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 xml:space="preserve">    }</w:t>
      </w:r>
    </w:p>
    <w:p w14:paraId="78259E36" w14:textId="77777777" w:rsidR="003D5901" w:rsidRDefault="003D5901" w:rsidP="003D5901">
      <w:pPr>
        <w:ind w:firstLine="709"/>
        <w:rPr>
          <w:sz w:val="28"/>
          <w:szCs w:val="28"/>
        </w:rPr>
      </w:pPr>
      <w:r w:rsidRPr="003D5901">
        <w:rPr>
          <w:sz w:val="28"/>
          <w:szCs w:val="28"/>
        </w:rPr>
        <w:t>}</w:t>
      </w:r>
    </w:p>
    <w:p w14:paraId="0F663EF0" w14:textId="77777777" w:rsidR="003D5901" w:rsidRDefault="003D5901" w:rsidP="003D5901">
      <w:pPr>
        <w:ind w:firstLine="709"/>
        <w:rPr>
          <w:sz w:val="28"/>
          <w:szCs w:val="28"/>
        </w:rPr>
      </w:pPr>
    </w:p>
    <w:p w14:paraId="0A6A57F1" w14:textId="77777777" w:rsidR="003D5901" w:rsidRDefault="003D5901" w:rsidP="003D5901">
      <w:pPr>
        <w:ind w:firstLine="709"/>
        <w:rPr>
          <w:sz w:val="28"/>
          <w:szCs w:val="28"/>
        </w:rPr>
      </w:pPr>
    </w:p>
    <w:p w14:paraId="540A7465" w14:textId="77777777" w:rsidR="003D5901" w:rsidRDefault="003D5901" w:rsidP="003D5901">
      <w:pPr>
        <w:ind w:firstLine="709"/>
        <w:rPr>
          <w:sz w:val="28"/>
          <w:szCs w:val="28"/>
        </w:rPr>
      </w:pPr>
    </w:p>
    <w:p w14:paraId="5C6FE8DC" w14:textId="77777777" w:rsidR="003D5901" w:rsidRDefault="003D5901" w:rsidP="003D5901">
      <w:pPr>
        <w:ind w:firstLine="709"/>
        <w:rPr>
          <w:sz w:val="28"/>
          <w:szCs w:val="28"/>
        </w:rPr>
      </w:pPr>
    </w:p>
    <w:p w14:paraId="14DCDE47" w14:textId="77777777" w:rsidR="003D5901" w:rsidRDefault="003D5901" w:rsidP="003D5901">
      <w:pPr>
        <w:ind w:firstLine="709"/>
        <w:rPr>
          <w:sz w:val="28"/>
          <w:szCs w:val="28"/>
        </w:rPr>
      </w:pPr>
    </w:p>
    <w:p w14:paraId="7EFC9884" w14:textId="77777777" w:rsidR="003D5901" w:rsidRDefault="003D5901" w:rsidP="003D5901">
      <w:pPr>
        <w:ind w:firstLine="709"/>
        <w:rPr>
          <w:sz w:val="28"/>
          <w:szCs w:val="28"/>
        </w:rPr>
      </w:pPr>
    </w:p>
    <w:p w14:paraId="6C760D6E" w14:textId="77777777" w:rsidR="003D5901" w:rsidRDefault="003D5901" w:rsidP="003D5901">
      <w:pPr>
        <w:ind w:firstLine="709"/>
        <w:rPr>
          <w:sz w:val="28"/>
          <w:szCs w:val="28"/>
        </w:rPr>
      </w:pPr>
    </w:p>
    <w:p w14:paraId="575DCABB" w14:textId="77777777" w:rsidR="003D5901" w:rsidRDefault="003D5901" w:rsidP="003D5901">
      <w:pPr>
        <w:ind w:firstLine="709"/>
        <w:rPr>
          <w:sz w:val="28"/>
          <w:szCs w:val="28"/>
        </w:rPr>
      </w:pPr>
    </w:p>
    <w:p w14:paraId="1A781159" w14:textId="77777777" w:rsidR="003D5901" w:rsidRDefault="003D5901" w:rsidP="003D5901">
      <w:pPr>
        <w:ind w:firstLine="709"/>
        <w:rPr>
          <w:sz w:val="28"/>
          <w:szCs w:val="28"/>
        </w:rPr>
      </w:pPr>
    </w:p>
    <w:p w14:paraId="70EE2526" w14:textId="77777777" w:rsidR="003D5901" w:rsidRDefault="003D5901" w:rsidP="003D5901">
      <w:pPr>
        <w:ind w:firstLine="709"/>
        <w:rPr>
          <w:sz w:val="28"/>
          <w:szCs w:val="28"/>
        </w:rPr>
      </w:pPr>
    </w:p>
    <w:p w14:paraId="672F2D36" w14:textId="7B140A0D" w:rsidR="00D333D9" w:rsidRPr="000619D4" w:rsidRDefault="00D333D9" w:rsidP="003D5901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lastRenderedPageBreak/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2"/>
        <w:gridCol w:w="4846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642D1DD3" w:rsidR="00D333D9" w:rsidRPr="005F2A49" w:rsidRDefault="00FB6A40" w:rsidP="008C7074">
            <w:pPr>
              <w:jc w:val="center"/>
              <w:rPr>
                <w:sz w:val="28"/>
                <w:szCs w:val="28"/>
              </w:rPr>
            </w:pPr>
            <w:r w:rsidRPr="00FB6A40">
              <w:rPr>
                <w:sz w:val="28"/>
                <w:szCs w:val="28"/>
              </w:rPr>
              <w:t>"Задача 1"</w:t>
            </w:r>
            <w:r>
              <w:rPr>
                <w:sz w:val="28"/>
                <w:szCs w:val="28"/>
              </w:rPr>
              <w:br/>
            </w:r>
            <w:r w:rsidRPr="00FB6A40">
              <w:rPr>
                <w:sz w:val="28"/>
                <w:szCs w:val="28"/>
              </w:rPr>
              <w:t xml:space="preserve">"Задача </w:t>
            </w:r>
            <w:r>
              <w:rPr>
                <w:sz w:val="28"/>
                <w:szCs w:val="28"/>
              </w:rPr>
              <w:t>2</w:t>
            </w:r>
            <w:r w:rsidRPr="00FB6A40">
              <w:rPr>
                <w:sz w:val="28"/>
                <w:szCs w:val="28"/>
              </w:rPr>
              <w:t>"</w:t>
            </w:r>
            <w:r>
              <w:rPr>
                <w:sz w:val="28"/>
                <w:szCs w:val="28"/>
              </w:rPr>
              <w:br/>
            </w:r>
            <w:r w:rsidRPr="00FB6A40">
              <w:rPr>
                <w:sz w:val="28"/>
                <w:szCs w:val="28"/>
              </w:rPr>
              <w:t xml:space="preserve">"Задача </w:t>
            </w:r>
            <w:r>
              <w:rPr>
                <w:sz w:val="28"/>
                <w:szCs w:val="28"/>
              </w:rPr>
              <w:t>3</w:t>
            </w:r>
            <w:r w:rsidRPr="00FB6A40">
              <w:rPr>
                <w:sz w:val="28"/>
                <w:szCs w:val="28"/>
              </w:rPr>
              <w:t>"</w:t>
            </w:r>
          </w:p>
        </w:tc>
        <w:tc>
          <w:tcPr>
            <w:tcW w:w="5069" w:type="dxa"/>
          </w:tcPr>
          <w:p w14:paraId="3DC4A8D8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>Незавершенные задачи:</w:t>
            </w:r>
          </w:p>
          <w:p w14:paraId="3C8E29AE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>ID: 1, Title: Задача 1, Priority: 1</w:t>
            </w:r>
          </w:p>
          <w:p w14:paraId="34E1CF6E" w14:textId="77777777" w:rsidR="003D5901" w:rsidRPr="003D5901" w:rsidRDefault="003D5901" w:rsidP="003D5901">
            <w:pPr>
              <w:rPr>
                <w:sz w:val="28"/>
                <w:szCs w:val="28"/>
                <w:lang w:val="en-US"/>
              </w:rPr>
            </w:pPr>
            <w:r w:rsidRPr="003D5901">
              <w:rPr>
                <w:sz w:val="28"/>
                <w:szCs w:val="28"/>
                <w:lang w:val="en-US"/>
              </w:rPr>
              <w:t xml:space="preserve">ID: 2, Title: </w:t>
            </w:r>
            <w:r w:rsidRPr="003D5901">
              <w:rPr>
                <w:sz w:val="28"/>
                <w:szCs w:val="28"/>
              </w:rPr>
              <w:t>Задача</w:t>
            </w:r>
            <w:r w:rsidRPr="003D5901">
              <w:rPr>
                <w:sz w:val="28"/>
                <w:szCs w:val="28"/>
                <w:lang w:val="en-US"/>
              </w:rPr>
              <w:t xml:space="preserve"> 2, Priority: 2</w:t>
            </w:r>
          </w:p>
          <w:p w14:paraId="55DF72EB" w14:textId="77777777" w:rsidR="003D5901" w:rsidRPr="003D5901" w:rsidRDefault="003D5901" w:rsidP="003D5901">
            <w:pPr>
              <w:rPr>
                <w:sz w:val="28"/>
                <w:szCs w:val="28"/>
                <w:lang w:val="en-US"/>
              </w:rPr>
            </w:pPr>
            <w:r w:rsidRPr="003D5901">
              <w:rPr>
                <w:sz w:val="28"/>
                <w:szCs w:val="28"/>
                <w:lang w:val="en-US"/>
              </w:rPr>
              <w:t xml:space="preserve">ID: 3, Title: </w:t>
            </w:r>
            <w:r w:rsidRPr="003D5901">
              <w:rPr>
                <w:sz w:val="28"/>
                <w:szCs w:val="28"/>
              </w:rPr>
              <w:t>Задача</w:t>
            </w:r>
            <w:r w:rsidRPr="003D5901">
              <w:rPr>
                <w:sz w:val="28"/>
                <w:szCs w:val="28"/>
                <w:lang w:val="en-US"/>
              </w:rPr>
              <w:t xml:space="preserve"> 3, Priority: 3</w:t>
            </w:r>
          </w:p>
          <w:p w14:paraId="784897E8" w14:textId="77777777" w:rsidR="003D5901" w:rsidRPr="003D5901" w:rsidRDefault="003D5901" w:rsidP="003D5901">
            <w:pPr>
              <w:rPr>
                <w:sz w:val="28"/>
                <w:szCs w:val="28"/>
                <w:lang w:val="en-US"/>
              </w:rPr>
            </w:pPr>
          </w:p>
          <w:p w14:paraId="13F886C3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>Обработка задачи:</w:t>
            </w:r>
          </w:p>
          <w:p w14:paraId="40569479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>Обработана: ID: 1, Title: Задача 1, Priority: 1</w:t>
            </w:r>
          </w:p>
          <w:p w14:paraId="548AB12F" w14:textId="77777777" w:rsidR="003D5901" w:rsidRPr="003D5901" w:rsidRDefault="003D5901" w:rsidP="003D5901">
            <w:pPr>
              <w:rPr>
                <w:sz w:val="28"/>
                <w:szCs w:val="28"/>
              </w:rPr>
            </w:pPr>
          </w:p>
          <w:p w14:paraId="67BC3FFF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>Оставшиеся незавершенные задачи:</w:t>
            </w:r>
          </w:p>
          <w:p w14:paraId="3BF0175E" w14:textId="77777777" w:rsidR="003D5901" w:rsidRPr="003D5901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>ID: 2, Title: Задача 2, Priority: 2</w:t>
            </w:r>
          </w:p>
          <w:p w14:paraId="199C4939" w14:textId="04BD430D" w:rsidR="008C7074" w:rsidRDefault="003D5901" w:rsidP="003D5901">
            <w:pPr>
              <w:rPr>
                <w:sz w:val="28"/>
                <w:szCs w:val="28"/>
              </w:rPr>
            </w:pPr>
            <w:r w:rsidRPr="003D5901">
              <w:rPr>
                <w:sz w:val="28"/>
                <w:szCs w:val="28"/>
              </w:rPr>
              <w:t>ID: 3, Title: Задача 3, Priority: 3</w:t>
            </w:r>
          </w:p>
        </w:tc>
      </w:tr>
    </w:tbl>
    <w:p w14:paraId="7498AEAA" w14:textId="77777777" w:rsidR="008C7074" w:rsidRDefault="008C7074" w:rsidP="005F2A49">
      <w:pPr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4255FA11" w:rsidR="00D333D9" w:rsidRPr="00054FE0" w:rsidRDefault="003D5901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3D5901">
        <w:rPr>
          <w:noProof/>
          <w:sz w:val="24"/>
          <w:szCs w:val="24"/>
        </w:rPr>
        <w:drawing>
          <wp:inline distT="0" distB="0" distL="0" distR="0" wp14:anchorId="77672D86" wp14:editId="4C4A553B">
            <wp:extent cx="4152900" cy="2066925"/>
            <wp:effectExtent l="0" t="0" r="0" b="9525"/>
            <wp:docPr id="36994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45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FA7" w14:textId="6130A961" w:rsidR="008C7074" w:rsidRDefault="00D333D9" w:rsidP="001D09D4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B71E809" w14:textId="77777777" w:rsidR="008C7074" w:rsidRPr="008C7074" w:rsidRDefault="008C7074" w:rsidP="008C7074"/>
    <w:sectPr w:rsidR="008C7074" w:rsidRPr="008C7074" w:rsidSect="002259D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16B0B" w14:textId="77777777" w:rsidR="00950DFE" w:rsidRDefault="00950DFE">
      <w:r>
        <w:separator/>
      </w:r>
    </w:p>
  </w:endnote>
  <w:endnote w:type="continuationSeparator" w:id="0">
    <w:p w14:paraId="66A87EA0" w14:textId="77777777" w:rsidR="00950DFE" w:rsidRDefault="0095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2DCC0A88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2DCC0A88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r w:rsidRPr="006D4BD9">
                            <w:rPr>
                              <w:szCs w:val="18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r w:rsidRPr="006D4BD9">
                      <w:rPr>
                        <w:szCs w:val="18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Консульт.</w:t>
    </w:r>
  </w:p>
  <w:p w14:paraId="4E3BF835" w14:textId="30A9DB0B" w:rsidR="00EC45D2" w:rsidRDefault="00C67555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3BFC326A">
              <wp:simplePos x="0" y="0"/>
              <wp:positionH relativeFrom="column">
                <wp:posOffset>2096135</wp:posOffset>
              </wp:positionH>
              <wp:positionV relativeFrom="paragraph">
                <wp:posOffset>-393700</wp:posOffset>
              </wp:positionV>
              <wp:extent cx="2339318" cy="732747"/>
              <wp:effectExtent l="0" t="0" r="444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9318" cy="7327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50E0F5" w14:textId="77777777" w:rsidR="00EC4AD2" w:rsidRPr="00EC4AD2" w:rsidRDefault="00EC4AD2" w:rsidP="00EC4AD2">
                          <w:pPr>
                            <w:jc w:val="center"/>
                            <w:rPr>
                              <w:bCs/>
                              <w:sz w:val="24"/>
                              <w:szCs w:val="24"/>
                            </w:rPr>
                          </w:pPr>
                          <w:r w:rsidRPr="00EC4AD2">
                            <w:rPr>
                              <w:bCs/>
                              <w:sz w:val="24"/>
                              <w:szCs w:val="24"/>
                            </w:rPr>
                            <w:t>Структурная обработка исключений в .NET, проектирование собственных типов исключений</w:t>
                          </w:r>
                        </w:p>
                        <w:p w14:paraId="39C40123" w14:textId="076BAFAF" w:rsidR="00EC45D2" w:rsidRPr="001A1524" w:rsidRDefault="00EC45D2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37" type="#_x0000_t202" style="position:absolute;margin-left:165.05pt;margin-top:-31pt;width:184.2pt;height:5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" filled="f" stroked="f">
              <v:textbox inset="0,0,0,0">
                <w:txbxContent>
                  <w:p w14:paraId="1150E0F5" w14:textId="77777777" w:rsidR="00EC4AD2" w:rsidRPr="00EC4AD2" w:rsidRDefault="00EC4AD2" w:rsidP="00EC4AD2">
                    <w:pPr>
                      <w:jc w:val="center"/>
                      <w:rPr>
                        <w:bCs/>
                        <w:sz w:val="24"/>
                        <w:szCs w:val="24"/>
                      </w:rPr>
                    </w:pPr>
                    <w:r w:rsidRPr="00EC4AD2">
                      <w:rPr>
                        <w:bCs/>
                        <w:sz w:val="24"/>
                        <w:szCs w:val="24"/>
                      </w:rPr>
                      <w:t>Структурная обработка исключений в .NET, проектирование собственных типов исключений</w:t>
                    </w:r>
                  </w:p>
                  <w:p w14:paraId="39C40123" w14:textId="076BAFAF" w:rsidR="00EC45D2" w:rsidRPr="001A1524" w:rsidRDefault="00EC45D2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875A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8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9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40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1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GrS5Fd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2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wQ1g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3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DvYMER4QAAAAsBAAAPAAAAAAAAAAAAAAAAADQEAABkcnMvZG93bnJldi54bWxQSwUGAAAA&#10;AAQABADzAAAAQgUAAAAA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4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pBKg9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6736C2D3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5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CjGiYF3gAAAAgBAAAPAAAAAAAAAAAAAAAAADQEAABkcnMvZG93bnJldi54bWxQSwUGAAAAAAQA&#10;BADzAAAAPwUAAAAA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№ докум</w:t>
                          </w:r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>№ докум</w:t>
                    </w:r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77777777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77777777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.01</w:t>
                    </w: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A8301" w14:textId="77777777" w:rsidR="00950DFE" w:rsidRDefault="00950DFE">
      <w:r>
        <w:separator/>
      </w:r>
    </w:p>
  </w:footnote>
  <w:footnote w:type="continuationSeparator" w:id="0">
    <w:p w14:paraId="4AA3B7B5" w14:textId="77777777" w:rsidR="00950DFE" w:rsidRDefault="0095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9D4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1CA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901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3F58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ABA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A4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42CA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002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1A97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DF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4449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794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0CD4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555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D1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571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A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1CE3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34B4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6A40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58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22</cp:revision>
  <cp:lastPrinted>2018-04-06T11:32:00Z</cp:lastPrinted>
  <dcterms:created xsi:type="dcterms:W3CDTF">2025-03-17T11:20:00Z</dcterms:created>
  <dcterms:modified xsi:type="dcterms:W3CDTF">2025-03-27T06:36:00Z</dcterms:modified>
</cp:coreProperties>
</file>