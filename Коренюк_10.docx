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15D3DDCC" w:rsidR="00D333D9" w:rsidRPr="00805950" w:rsidRDefault="007E1A97" w:rsidP="00D333D9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10</w:t>
      </w:r>
    </w:p>
    <w:p w14:paraId="645D2980" w14:textId="4CF3A995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  <w:r w:rsidR="003D60DB">
        <w:rPr>
          <w:sz w:val="28"/>
          <w:szCs w:val="28"/>
        </w:rPr>
        <w:t xml:space="preserve"> </w:t>
      </w:r>
    </w:p>
    <w:p w14:paraId="387DB09E" w14:textId="0BF3F2AA" w:rsidR="003D60DB" w:rsidRPr="003D60DB" w:rsidRDefault="003D60DB" w:rsidP="003D60DB">
      <w:pPr>
        <w:ind w:firstLine="709"/>
        <w:rPr>
          <w:sz w:val="28"/>
          <w:szCs w:val="28"/>
        </w:rPr>
      </w:pPr>
      <w:r w:rsidRPr="003D60DB">
        <w:rPr>
          <w:sz w:val="28"/>
          <w:szCs w:val="28"/>
        </w:rPr>
        <w:t>Основные операции с файламиКлассы:</w:t>
      </w:r>
    </w:p>
    <w:p w14:paraId="48ED8181" w14:textId="77777777" w:rsidR="003D60DB" w:rsidRPr="003D60DB" w:rsidRDefault="003D60DB" w:rsidP="003D60DB">
      <w:pPr>
        <w:ind w:firstLine="709"/>
        <w:rPr>
          <w:sz w:val="28"/>
          <w:szCs w:val="28"/>
        </w:rPr>
      </w:pPr>
      <w:r w:rsidRPr="003D60DB">
        <w:rPr>
          <w:sz w:val="28"/>
          <w:szCs w:val="28"/>
        </w:rPr>
        <w:t>1. FileManager – отвечает за создание, удаление, копирование, перемещение файлов.</w:t>
      </w:r>
    </w:p>
    <w:p w14:paraId="5A8DFF1D" w14:textId="77777777" w:rsidR="003D60DB" w:rsidRPr="003D60DB" w:rsidRDefault="003D60DB" w:rsidP="003D60DB">
      <w:pPr>
        <w:ind w:firstLine="709"/>
        <w:rPr>
          <w:sz w:val="28"/>
          <w:szCs w:val="28"/>
        </w:rPr>
      </w:pPr>
      <w:r w:rsidRPr="003D60DB">
        <w:rPr>
          <w:sz w:val="28"/>
          <w:szCs w:val="28"/>
        </w:rPr>
        <w:t>2. FileInfoProvider – получает информацию о файле (размер, дата создания, дата</w:t>
      </w:r>
    </w:p>
    <w:p w14:paraId="1A0D4AAB" w14:textId="1480DFCB" w:rsidR="003D5901" w:rsidRPr="003D5901" w:rsidRDefault="003D60DB" w:rsidP="003D60DB">
      <w:pPr>
        <w:ind w:firstLine="709"/>
        <w:rPr>
          <w:sz w:val="28"/>
          <w:szCs w:val="28"/>
          <w:lang w:val="en-US"/>
        </w:rPr>
      </w:pPr>
      <w:r w:rsidRPr="003D60DB">
        <w:rPr>
          <w:sz w:val="28"/>
          <w:szCs w:val="28"/>
        </w:rPr>
        <w:t>изменения).</w:t>
      </w:r>
    </w:p>
    <w:p w14:paraId="1D99C5F0" w14:textId="1CF27488" w:rsidR="00D333D9" w:rsidRPr="003D5901" w:rsidRDefault="00D333D9" w:rsidP="003D590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D59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D5901">
        <w:rPr>
          <w:sz w:val="28"/>
          <w:szCs w:val="28"/>
          <w:lang w:val="en-US"/>
        </w:rPr>
        <w:t>:</w:t>
      </w:r>
      <w:r w:rsidRPr="003D5901">
        <w:rPr>
          <w:sz w:val="28"/>
          <w:szCs w:val="28"/>
          <w:lang w:val="en-US"/>
        </w:rPr>
        <w:tab/>
      </w:r>
    </w:p>
    <w:p w14:paraId="08652DB7" w14:textId="50AB26F4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>using System;</w:t>
      </w:r>
    </w:p>
    <w:p w14:paraId="4A10C04A" w14:textId="510240F2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>public class Program{</w:t>
      </w:r>
    </w:p>
    <w:p w14:paraId="4375F0FE" w14:textId="5E8269BD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public static void Main()    {</w:t>
      </w:r>
    </w:p>
    <w:p w14:paraId="1EAB27E7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FileManager fileManager = new FileManager();</w:t>
      </w:r>
    </w:p>
    <w:p w14:paraId="0BB29287" w14:textId="4C1F7218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FileInfoProvider fileInfoProvider = new FileInfoProvider();</w:t>
      </w:r>
    </w:p>
    <w:p w14:paraId="5CAC0B79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filePath = "korenyuk.ev.txt"; </w:t>
      </w:r>
    </w:p>
    <w:p w14:paraId="4F411745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copyPath = "korenyuk_copy.ev.txt"; </w:t>
      </w:r>
    </w:p>
    <w:p w14:paraId="0F2684A4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movedPath = "new_directory/korenyuk.ev.txt"; </w:t>
      </w:r>
    </w:p>
    <w:p w14:paraId="51CC8EA3" w14:textId="6D68D4EA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string renamedPath = "korenyuk.io.txt";</w:t>
      </w:r>
    </w:p>
    <w:p w14:paraId="2F88D377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fileManager.CreateFile(filePath, "</w:t>
      </w:r>
      <w:r w:rsidRPr="00964AD3">
        <w:rPr>
          <w:sz w:val="28"/>
          <w:szCs w:val="28"/>
        </w:rPr>
        <w:t>Привет</w:t>
      </w:r>
      <w:r w:rsidRPr="00964AD3">
        <w:rPr>
          <w:sz w:val="28"/>
          <w:szCs w:val="28"/>
          <w:lang w:val="en-US"/>
        </w:rPr>
        <w:t xml:space="preserve">, </w:t>
      </w:r>
      <w:r w:rsidRPr="00964AD3">
        <w:rPr>
          <w:sz w:val="28"/>
          <w:szCs w:val="28"/>
        </w:rPr>
        <w:t>мир</w:t>
      </w:r>
      <w:r w:rsidRPr="00964AD3">
        <w:rPr>
          <w:sz w:val="28"/>
          <w:szCs w:val="28"/>
          <w:lang w:val="en-US"/>
        </w:rPr>
        <w:t>!");</w:t>
      </w:r>
    </w:p>
    <w:p w14:paraId="43BA80DC" w14:textId="69BCF8CF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Console.WriteLine(File.ReadAllText(filePath));</w:t>
      </w:r>
    </w:p>
    <w:p w14:paraId="2855B9E6" w14:textId="11A21B4F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fileInfoProvider.GetFileInfo(filePath);</w:t>
      </w:r>
    </w:p>
    <w:p w14:paraId="7BC96EF0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fileManager.CopyFile(filePath, copyPath);</w:t>
      </w:r>
    </w:p>
    <w:p w14:paraId="398B2B79" w14:textId="12FE4DB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Console.WriteLine($"</w:t>
      </w:r>
      <w:r w:rsidRPr="00964AD3">
        <w:rPr>
          <w:sz w:val="28"/>
          <w:szCs w:val="28"/>
        </w:rPr>
        <w:t>Копия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существует</w:t>
      </w:r>
      <w:r w:rsidRPr="00964AD3">
        <w:rPr>
          <w:sz w:val="28"/>
          <w:szCs w:val="28"/>
          <w:lang w:val="en-US"/>
        </w:rPr>
        <w:t>: {File.Exists(copyPath)}");</w:t>
      </w:r>
    </w:p>
    <w:p w14:paraId="2B0F940E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Directory.CreateDirectory(Path.GetDirectoryName(movedPath));</w:t>
      </w:r>
    </w:p>
    <w:p w14:paraId="0FAFA16C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fileManager.MoveFile(filePath, movedPath);</w:t>
      </w:r>
    </w:p>
    <w:p w14:paraId="5BBA6F56" w14:textId="40F818CE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Console.WriteLine($"</w:t>
      </w:r>
      <w:r w:rsidRPr="00964AD3">
        <w:rPr>
          <w:sz w:val="28"/>
          <w:szCs w:val="28"/>
        </w:rPr>
        <w:t>Файл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перемещен</w:t>
      </w:r>
      <w:r w:rsidRPr="00964AD3">
        <w:rPr>
          <w:sz w:val="28"/>
          <w:szCs w:val="28"/>
          <w:lang w:val="en-US"/>
        </w:rPr>
        <w:t>: {File.Exists(movedPath)}");</w:t>
      </w:r>
    </w:p>
    <w:p w14:paraId="1A4E0C0A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fileManager.RenameFile(movedPath, renamedPath);</w:t>
      </w:r>
    </w:p>
    <w:p w14:paraId="44CF5844" w14:textId="08DC80F0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Console.WriteLine($"</w:t>
      </w:r>
      <w:r w:rsidRPr="00964AD3">
        <w:rPr>
          <w:sz w:val="28"/>
          <w:szCs w:val="28"/>
        </w:rPr>
        <w:t>Файл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переименован</w:t>
      </w:r>
      <w:r w:rsidRPr="00964AD3">
        <w:rPr>
          <w:sz w:val="28"/>
          <w:szCs w:val="28"/>
          <w:lang w:val="en-US"/>
        </w:rPr>
        <w:t>: {File.Exists(renamedPath)}");</w:t>
      </w:r>
    </w:p>
    <w:p w14:paraId="21BA74EB" w14:textId="0E4B3276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try        {</w:t>
      </w:r>
    </w:p>
    <w:p w14:paraId="09242780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fileManager.DeleteFile(renamedPath);</w:t>
      </w:r>
    </w:p>
    <w:p w14:paraId="4B0C21F5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Console.WriteLine($"</w:t>
      </w:r>
      <w:r w:rsidRPr="00964AD3">
        <w:rPr>
          <w:sz w:val="28"/>
          <w:szCs w:val="28"/>
        </w:rPr>
        <w:t>Файл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удален</w:t>
      </w:r>
      <w:r w:rsidRPr="00964AD3">
        <w:rPr>
          <w:sz w:val="28"/>
          <w:szCs w:val="28"/>
          <w:lang w:val="en-US"/>
        </w:rPr>
        <w:t>: {File.Exists(renamedPath)}");</w:t>
      </w:r>
    </w:p>
    <w:p w14:paraId="2B7F8048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}</w:t>
      </w:r>
    </w:p>
    <w:p w14:paraId="3D128542" w14:textId="75DB7FFA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catch (FileNotFoundException e)        {</w:t>
      </w:r>
    </w:p>
    <w:p w14:paraId="0A8F0C1F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Console.WriteLine(e.Message);</w:t>
      </w:r>
    </w:p>
    <w:p w14:paraId="5F1F97E8" w14:textId="00C992FC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}</w:t>
      </w:r>
    </w:p>
    <w:p w14:paraId="5A138662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bool areEqual = fileInfoProvider.CompareFilesBySize(filePath, copyPath);</w:t>
      </w:r>
    </w:p>
    <w:p w14:paraId="275ABFDD" w14:textId="50187615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Console.WriteLine($"</w:t>
      </w:r>
      <w:r w:rsidRPr="00964AD3">
        <w:rPr>
          <w:sz w:val="28"/>
          <w:szCs w:val="28"/>
        </w:rPr>
        <w:t>Файлы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равны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по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размеру</w:t>
      </w:r>
      <w:r w:rsidRPr="00964AD3">
        <w:rPr>
          <w:sz w:val="28"/>
          <w:szCs w:val="28"/>
          <w:lang w:val="en-US"/>
        </w:rPr>
        <w:t>: {areEqual}");</w:t>
      </w:r>
    </w:p>
    <w:p w14:paraId="308A9252" w14:textId="5576E7BC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fileManager.DeleteFilesByPattern(".", "*.txt");</w:t>
      </w:r>
    </w:p>
    <w:p w14:paraId="4F1C1D25" w14:textId="77777777" w:rsidR="00964AD3" w:rsidRDefault="00964AD3" w:rsidP="00964AD3">
      <w:pPr>
        <w:ind w:firstLine="709"/>
        <w:rPr>
          <w:sz w:val="28"/>
          <w:szCs w:val="28"/>
        </w:rPr>
      </w:pPr>
      <w:r w:rsidRPr="00964AD3">
        <w:rPr>
          <w:sz w:val="28"/>
          <w:szCs w:val="28"/>
          <w:lang w:val="en-US"/>
        </w:rPr>
        <w:t xml:space="preserve">        fileManager.ListFiles(".");</w:t>
      </w:r>
    </w:p>
    <w:p w14:paraId="345983FF" w14:textId="77777777" w:rsidR="00964AD3" w:rsidRDefault="00964AD3" w:rsidP="00964AD3">
      <w:pPr>
        <w:ind w:firstLine="709"/>
        <w:rPr>
          <w:sz w:val="28"/>
          <w:szCs w:val="28"/>
        </w:rPr>
      </w:pPr>
    </w:p>
    <w:p w14:paraId="7B75A2BC" w14:textId="77777777" w:rsidR="00964AD3" w:rsidRPr="00964AD3" w:rsidRDefault="00964AD3" w:rsidP="00964AD3">
      <w:pPr>
        <w:ind w:firstLine="709"/>
        <w:rPr>
          <w:sz w:val="28"/>
          <w:szCs w:val="28"/>
        </w:rPr>
      </w:pPr>
    </w:p>
    <w:p w14:paraId="0496E79E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</w:p>
    <w:p w14:paraId="377DFB23" w14:textId="4DA4F003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lastRenderedPageBreak/>
        <w:t xml:space="preserve">        try        {</w:t>
      </w:r>
    </w:p>
    <w:p w14:paraId="771840F5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var attributes = fileInfoProvider.GetFileAttributes(filePath);</w:t>
      </w:r>
    </w:p>
    <w:p w14:paraId="7880EFA3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Console.WriteLine($"</w:t>
      </w:r>
      <w:r w:rsidRPr="00964AD3">
        <w:rPr>
          <w:sz w:val="28"/>
          <w:szCs w:val="28"/>
        </w:rPr>
        <w:t>Атрибуты</w:t>
      </w:r>
      <w:r w:rsidRPr="00964AD3">
        <w:rPr>
          <w:sz w:val="28"/>
          <w:szCs w:val="28"/>
          <w:lang w:val="en-US"/>
        </w:rPr>
        <w:t xml:space="preserve"> </w:t>
      </w:r>
      <w:r w:rsidRPr="00964AD3">
        <w:rPr>
          <w:sz w:val="28"/>
          <w:szCs w:val="28"/>
        </w:rPr>
        <w:t>файла</w:t>
      </w:r>
      <w:r w:rsidRPr="00964AD3">
        <w:rPr>
          <w:sz w:val="28"/>
          <w:szCs w:val="28"/>
          <w:lang w:val="en-US"/>
        </w:rPr>
        <w:t>: {attributes}");</w:t>
      </w:r>
    </w:p>
    <w:p w14:paraId="05762B24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}</w:t>
      </w:r>
    </w:p>
    <w:p w14:paraId="3DF686CF" w14:textId="6AF0FACF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catch (FileNotFoundException e)        {</w:t>
      </w:r>
    </w:p>
    <w:p w14:paraId="359E85FF" w14:textId="77777777" w:rsidR="00964AD3" w:rsidRPr="00964AD3" w:rsidRDefault="00964AD3" w:rsidP="00964AD3">
      <w:pPr>
        <w:ind w:firstLine="709"/>
        <w:rPr>
          <w:sz w:val="28"/>
          <w:szCs w:val="28"/>
          <w:lang w:val="en-US"/>
        </w:rPr>
      </w:pPr>
      <w:r w:rsidRPr="00964AD3">
        <w:rPr>
          <w:sz w:val="28"/>
          <w:szCs w:val="28"/>
          <w:lang w:val="en-US"/>
        </w:rPr>
        <w:t xml:space="preserve">            Console.WriteLine(e.Message);</w:t>
      </w:r>
    </w:p>
    <w:p w14:paraId="1D875677" w14:textId="77777777" w:rsidR="00964AD3" w:rsidRPr="00964AD3" w:rsidRDefault="00964AD3" w:rsidP="00964AD3">
      <w:pPr>
        <w:ind w:firstLine="709"/>
        <w:rPr>
          <w:sz w:val="28"/>
          <w:szCs w:val="28"/>
        </w:rPr>
      </w:pPr>
      <w:r w:rsidRPr="00964AD3">
        <w:rPr>
          <w:sz w:val="28"/>
          <w:szCs w:val="28"/>
          <w:lang w:val="en-US"/>
        </w:rPr>
        <w:t xml:space="preserve">        </w:t>
      </w:r>
      <w:r w:rsidRPr="00964AD3">
        <w:rPr>
          <w:sz w:val="28"/>
          <w:szCs w:val="28"/>
        </w:rPr>
        <w:t>}</w:t>
      </w:r>
    </w:p>
    <w:p w14:paraId="6C0CCA00" w14:textId="77777777" w:rsidR="00964AD3" w:rsidRPr="00964AD3" w:rsidRDefault="00964AD3" w:rsidP="00964AD3">
      <w:pPr>
        <w:ind w:firstLine="709"/>
        <w:rPr>
          <w:sz w:val="28"/>
          <w:szCs w:val="28"/>
        </w:rPr>
      </w:pPr>
      <w:r w:rsidRPr="00964AD3">
        <w:rPr>
          <w:sz w:val="28"/>
          <w:szCs w:val="28"/>
        </w:rPr>
        <w:t xml:space="preserve">    }</w:t>
      </w:r>
    </w:p>
    <w:p w14:paraId="1A781159" w14:textId="2186B864" w:rsidR="003D5901" w:rsidRDefault="00964AD3" w:rsidP="003D5901">
      <w:pPr>
        <w:ind w:firstLine="709"/>
        <w:rPr>
          <w:sz w:val="28"/>
          <w:szCs w:val="28"/>
        </w:rPr>
      </w:pPr>
      <w:r w:rsidRPr="00964AD3">
        <w:rPr>
          <w:sz w:val="28"/>
          <w:szCs w:val="28"/>
        </w:rPr>
        <w:t>}</w:t>
      </w:r>
    </w:p>
    <w:p w14:paraId="70EE2526" w14:textId="77777777" w:rsidR="003D5901" w:rsidRDefault="003D5901" w:rsidP="003D5901">
      <w:pPr>
        <w:ind w:firstLine="709"/>
        <w:rPr>
          <w:sz w:val="28"/>
          <w:szCs w:val="28"/>
        </w:rPr>
      </w:pPr>
    </w:p>
    <w:p w14:paraId="672F2D36" w14:textId="7B140A0D" w:rsidR="00D333D9" w:rsidRPr="000619D4" w:rsidRDefault="00D333D9" w:rsidP="003D5901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73"/>
        <w:gridCol w:w="4855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964AD3" w14:paraId="1BB1CCB4" w14:textId="77777777" w:rsidTr="001E7801">
        <w:tc>
          <w:tcPr>
            <w:tcW w:w="5068" w:type="dxa"/>
          </w:tcPr>
          <w:p w14:paraId="34577124" w14:textId="5D080050" w:rsidR="00D333D9" w:rsidRPr="005F2A49" w:rsidRDefault="00964AD3" w:rsidP="008C7074">
            <w:pPr>
              <w:jc w:val="center"/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korenyuk.ev.txt</w:t>
            </w:r>
          </w:p>
        </w:tc>
        <w:tc>
          <w:tcPr>
            <w:tcW w:w="5069" w:type="dxa"/>
          </w:tcPr>
          <w:p w14:paraId="47F5AEEA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Привет, мир!</w:t>
            </w:r>
          </w:p>
          <w:p w14:paraId="37441D7A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Размер: 21 байт</w:t>
            </w:r>
          </w:p>
          <w:p w14:paraId="4B2B9C53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Дата создания: 27.03.2025 9:29:30</w:t>
            </w:r>
          </w:p>
          <w:p w14:paraId="6318EF2C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Дата последнего изменения: 27.03.2025 9:29:30</w:t>
            </w:r>
          </w:p>
          <w:p w14:paraId="4E9C4EB7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Копия существует: True</w:t>
            </w:r>
          </w:p>
          <w:p w14:paraId="5D849340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Файл перемещен: True</w:t>
            </w:r>
          </w:p>
          <w:p w14:paraId="4211F71C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Файл переименован: True</w:t>
            </w:r>
          </w:p>
          <w:p w14:paraId="4641C67D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Файл удален: False</w:t>
            </w:r>
          </w:p>
          <w:p w14:paraId="646870AA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Один из файлов не существует.</w:t>
            </w:r>
          </w:p>
          <w:p w14:paraId="15B71FFF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Файлы равны по размеру: False</w:t>
            </w:r>
          </w:p>
          <w:p w14:paraId="2D53453E" w14:textId="77777777" w:rsidR="00964AD3" w:rsidRPr="00964AD3" w:rsidRDefault="00964AD3" w:rsidP="00964AD3">
            <w:pPr>
              <w:rPr>
                <w:sz w:val="28"/>
                <w:szCs w:val="28"/>
              </w:rPr>
            </w:pPr>
            <w:r w:rsidRPr="00964AD3">
              <w:rPr>
                <w:sz w:val="28"/>
                <w:szCs w:val="28"/>
              </w:rPr>
              <w:t>.\z1.deps.json</w:t>
            </w:r>
          </w:p>
          <w:p w14:paraId="6E941990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.\z1.dll</w:t>
            </w:r>
          </w:p>
          <w:p w14:paraId="42A59270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.\z1.exe</w:t>
            </w:r>
          </w:p>
          <w:p w14:paraId="64EFA688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.\z1.pdb</w:t>
            </w:r>
          </w:p>
          <w:p w14:paraId="58D4930F" w14:textId="77777777" w:rsidR="00964AD3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  <w:lang w:val="en-US"/>
              </w:rPr>
              <w:t>.\z1.runtimeconfig.json</w:t>
            </w:r>
          </w:p>
          <w:p w14:paraId="199C4939" w14:textId="6E1A969D" w:rsidR="008C7074" w:rsidRPr="00964AD3" w:rsidRDefault="00964AD3" w:rsidP="00964AD3">
            <w:pPr>
              <w:rPr>
                <w:sz w:val="28"/>
                <w:szCs w:val="28"/>
                <w:lang w:val="en-US"/>
              </w:rPr>
            </w:pPr>
            <w:r w:rsidRPr="00964AD3">
              <w:rPr>
                <w:sz w:val="28"/>
                <w:szCs w:val="28"/>
              </w:rPr>
              <w:t>Файл</w:t>
            </w:r>
            <w:r w:rsidRPr="00964AD3">
              <w:rPr>
                <w:sz w:val="28"/>
                <w:szCs w:val="28"/>
                <w:lang w:val="en-US"/>
              </w:rPr>
              <w:t xml:space="preserve"> </w:t>
            </w:r>
            <w:r w:rsidRPr="00964AD3">
              <w:rPr>
                <w:sz w:val="28"/>
                <w:szCs w:val="28"/>
              </w:rPr>
              <w:t>не</w:t>
            </w:r>
            <w:r w:rsidRPr="00964AD3">
              <w:rPr>
                <w:sz w:val="28"/>
                <w:szCs w:val="28"/>
                <w:lang w:val="en-US"/>
              </w:rPr>
              <w:t xml:space="preserve"> </w:t>
            </w:r>
            <w:r w:rsidRPr="00964AD3">
              <w:rPr>
                <w:sz w:val="28"/>
                <w:szCs w:val="28"/>
              </w:rPr>
              <w:t>найден</w:t>
            </w:r>
            <w:r w:rsidRPr="00964AD3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498AEAA" w14:textId="77777777" w:rsidR="008C7074" w:rsidRPr="00964AD3" w:rsidRDefault="008C7074" w:rsidP="005F2A49">
      <w:pPr>
        <w:rPr>
          <w:sz w:val="28"/>
          <w:szCs w:val="28"/>
          <w:lang w:val="en-US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2C70AD2A" w:rsidR="00D333D9" w:rsidRPr="00054FE0" w:rsidRDefault="00964AD3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964AD3">
        <w:rPr>
          <w:sz w:val="24"/>
          <w:szCs w:val="24"/>
        </w:rPr>
        <w:drawing>
          <wp:inline distT="0" distB="0" distL="0" distR="0" wp14:anchorId="79AFDDBA" wp14:editId="6F66A37A">
            <wp:extent cx="2491740" cy="1952661"/>
            <wp:effectExtent l="0" t="0" r="3810" b="9525"/>
            <wp:docPr id="189535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5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47" cy="19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61958" w14:textId="77777777" w:rsidR="00D4243C" w:rsidRDefault="00D4243C">
      <w:r>
        <w:separator/>
      </w:r>
    </w:p>
  </w:endnote>
  <w:endnote w:type="continuationSeparator" w:id="0">
    <w:p w14:paraId="4EBC5A6A" w14:textId="77777777" w:rsidR="00D4243C" w:rsidRDefault="00D4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F8906" w14:textId="77777777" w:rsidR="00E279E4" w:rsidRPr="00E279E4" w:rsidRDefault="00E279E4" w:rsidP="00E279E4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279E4">
                            <w:rPr>
                              <w:bCs/>
                              <w:sz w:val="24"/>
                              <w:szCs w:val="24"/>
                            </w:rPr>
                            <w:t>Работа с файлами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6C1F8906" w14:textId="77777777" w:rsidR="00E279E4" w:rsidRPr="00E279E4" w:rsidRDefault="00E279E4" w:rsidP="00E279E4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279E4">
                      <w:rPr>
                        <w:bCs/>
                        <w:sz w:val="24"/>
                        <w:szCs w:val="24"/>
                      </w:rPr>
                      <w:t>Работа с файлами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AA296" w14:textId="77777777" w:rsidR="00D4243C" w:rsidRDefault="00D4243C">
      <w:r>
        <w:separator/>
      </w:r>
    </w:p>
  </w:footnote>
  <w:footnote w:type="continuationSeparator" w:id="0">
    <w:p w14:paraId="7BEA3A25" w14:textId="77777777" w:rsidR="00D4243C" w:rsidRDefault="00D42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79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25</cp:revision>
  <cp:lastPrinted>2018-04-06T11:32:00Z</cp:lastPrinted>
  <dcterms:created xsi:type="dcterms:W3CDTF">2025-03-17T11:20:00Z</dcterms:created>
  <dcterms:modified xsi:type="dcterms:W3CDTF">2025-03-27T06:34:00Z</dcterms:modified>
</cp:coreProperties>
</file>