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D9821" w14:textId="77777777" w:rsidR="003344E1" w:rsidRPr="003344E1" w:rsidRDefault="003344E1" w:rsidP="003344E1">
      <w:pPr>
        <w:ind w:firstLine="709"/>
        <w:jc w:val="center"/>
        <w:rPr>
          <w:b/>
          <w:bCs/>
          <w:sz w:val="28"/>
          <w:szCs w:val="28"/>
        </w:rPr>
      </w:pPr>
      <w:r w:rsidRPr="003344E1">
        <w:rPr>
          <w:b/>
          <w:bCs/>
          <w:sz w:val="28"/>
          <w:szCs w:val="28"/>
        </w:rPr>
        <w:t>Многопользовательское приложение</w:t>
      </w:r>
    </w:p>
    <w:p w14:paraId="6004C713" w14:textId="180ED044" w:rsidR="002F5A5C" w:rsidRDefault="002E6CEF" w:rsidP="00104632">
      <w:pPr>
        <w:ind w:firstLine="709"/>
        <w:rPr>
          <w:sz w:val="28"/>
          <w:szCs w:val="28"/>
        </w:rPr>
      </w:pPr>
      <w:r w:rsidRPr="002E6CEF">
        <w:rPr>
          <w:sz w:val="28"/>
          <w:szCs w:val="28"/>
        </w:rPr>
        <w:t xml:space="preserve">Задание 1: </w:t>
      </w:r>
      <w:r w:rsidR="003938DD" w:rsidRPr="003938DD">
        <w:rPr>
          <w:sz w:val="28"/>
          <w:szCs w:val="28"/>
        </w:rPr>
        <w:t>Многопользовательское приложение</w:t>
      </w:r>
    </w:p>
    <w:p w14:paraId="7B4312B0" w14:textId="77777777" w:rsidR="00532C85" w:rsidRPr="00532C85" w:rsidRDefault="00532C85" w:rsidP="00104632">
      <w:pPr>
        <w:ind w:firstLine="709"/>
        <w:rPr>
          <w:sz w:val="28"/>
          <w:szCs w:val="28"/>
        </w:rPr>
      </w:pPr>
      <w:r w:rsidRPr="00532C85">
        <w:rPr>
          <w:sz w:val="28"/>
          <w:szCs w:val="28"/>
        </w:rPr>
        <w:t>2. CRM для небольшого бизнеса</w:t>
      </w:r>
    </w:p>
    <w:p w14:paraId="5730F707" w14:textId="3F80767A" w:rsidR="00532C85" w:rsidRPr="00532C85" w:rsidRDefault="00532C85" w:rsidP="00104632">
      <w:pPr>
        <w:ind w:firstLine="709"/>
        <w:rPr>
          <w:sz w:val="28"/>
          <w:szCs w:val="28"/>
        </w:rPr>
      </w:pPr>
      <w:r w:rsidRPr="00532C85">
        <w:rPr>
          <w:sz w:val="28"/>
          <w:szCs w:val="28"/>
        </w:rPr>
        <w:t>MVVM:</w:t>
      </w:r>
    </w:p>
    <w:p w14:paraId="6446FC34" w14:textId="2A8323BE" w:rsidR="00532C85" w:rsidRPr="00532C85" w:rsidRDefault="00532C85" w:rsidP="00104632">
      <w:pPr>
        <w:ind w:firstLine="709"/>
        <w:rPr>
          <w:sz w:val="28"/>
          <w:szCs w:val="28"/>
        </w:rPr>
      </w:pPr>
      <w:r w:rsidRPr="00532C85">
        <w:rPr>
          <w:sz w:val="28"/>
          <w:szCs w:val="28"/>
        </w:rPr>
        <w:t>Создать ClientModel, OrderModel.</w:t>
      </w:r>
    </w:p>
    <w:p w14:paraId="12463B13" w14:textId="65B2286D" w:rsidR="00532C85" w:rsidRPr="00532C85" w:rsidRDefault="00532C85" w:rsidP="00104632">
      <w:pPr>
        <w:ind w:firstLine="709"/>
        <w:rPr>
          <w:sz w:val="28"/>
          <w:szCs w:val="28"/>
        </w:rPr>
      </w:pPr>
      <w:r w:rsidRPr="00532C85">
        <w:rPr>
          <w:sz w:val="28"/>
          <w:szCs w:val="28"/>
        </w:rPr>
        <w:t>Реализовать CRMViewModel с коллекцией клиентов и заказов.</w:t>
      </w:r>
    </w:p>
    <w:p w14:paraId="2B54F5C3" w14:textId="065F6438" w:rsidR="00532C85" w:rsidRPr="00532C85" w:rsidRDefault="00532C85" w:rsidP="00104632">
      <w:pPr>
        <w:ind w:firstLine="709"/>
        <w:rPr>
          <w:sz w:val="28"/>
          <w:szCs w:val="28"/>
        </w:rPr>
      </w:pPr>
      <w:r w:rsidRPr="00532C85">
        <w:rPr>
          <w:sz w:val="28"/>
          <w:szCs w:val="28"/>
        </w:rPr>
        <w:t>Создать команды для добавления нового клиента, редактирования и</w:t>
      </w:r>
    </w:p>
    <w:p w14:paraId="7564F39B" w14:textId="77777777" w:rsidR="00532C85" w:rsidRPr="00532C85" w:rsidRDefault="00532C85" w:rsidP="00104632">
      <w:pPr>
        <w:rPr>
          <w:sz w:val="28"/>
          <w:szCs w:val="28"/>
        </w:rPr>
      </w:pPr>
      <w:r w:rsidRPr="00532C85">
        <w:rPr>
          <w:sz w:val="28"/>
          <w:szCs w:val="28"/>
        </w:rPr>
        <w:t>удаления.</w:t>
      </w:r>
    </w:p>
    <w:p w14:paraId="3CE2833C" w14:textId="1DF61D95" w:rsidR="00532C85" w:rsidRPr="00532C85" w:rsidRDefault="00532C85" w:rsidP="00104632">
      <w:pPr>
        <w:ind w:firstLine="709"/>
        <w:rPr>
          <w:sz w:val="28"/>
          <w:szCs w:val="28"/>
        </w:rPr>
      </w:pPr>
      <w:r w:rsidRPr="00532C85">
        <w:rPr>
          <w:sz w:val="28"/>
          <w:szCs w:val="28"/>
        </w:rPr>
        <w:t>Разделение логики и представления:</w:t>
      </w:r>
    </w:p>
    <w:p w14:paraId="58D16D70" w14:textId="09A0F88C" w:rsidR="00532C85" w:rsidRPr="00532C85" w:rsidRDefault="00532C85" w:rsidP="00104632">
      <w:pPr>
        <w:ind w:firstLine="709"/>
        <w:rPr>
          <w:sz w:val="28"/>
          <w:szCs w:val="28"/>
        </w:rPr>
      </w:pPr>
      <w:r w:rsidRPr="00532C85">
        <w:rPr>
          <w:sz w:val="28"/>
          <w:szCs w:val="28"/>
        </w:rPr>
        <w:t>Вынести бизнес-логику работы с клиентами в ClientService.</w:t>
      </w:r>
    </w:p>
    <w:p w14:paraId="756036F4" w14:textId="67D4FE2F" w:rsidR="00532C85" w:rsidRPr="00532C85" w:rsidRDefault="00532C85" w:rsidP="00104632">
      <w:pPr>
        <w:ind w:firstLine="709"/>
        <w:rPr>
          <w:sz w:val="28"/>
          <w:szCs w:val="28"/>
        </w:rPr>
      </w:pPr>
      <w:r w:rsidRPr="00532C85">
        <w:rPr>
          <w:sz w:val="28"/>
          <w:szCs w:val="28"/>
        </w:rPr>
        <w:t>В View оставить только DataBinding и визуальное оформление.</w:t>
      </w:r>
    </w:p>
    <w:p w14:paraId="0729239C" w14:textId="240A0523" w:rsidR="00532C85" w:rsidRPr="00532C85" w:rsidRDefault="00532C85" w:rsidP="00104632">
      <w:pPr>
        <w:ind w:firstLine="709"/>
        <w:rPr>
          <w:sz w:val="28"/>
          <w:szCs w:val="28"/>
        </w:rPr>
      </w:pPr>
      <w:r w:rsidRPr="00532C85">
        <w:rPr>
          <w:sz w:val="28"/>
          <w:szCs w:val="28"/>
        </w:rPr>
        <w:t>Асинхронное программирование:</w:t>
      </w:r>
    </w:p>
    <w:p w14:paraId="5047B99D" w14:textId="073F1E89" w:rsidR="00532C85" w:rsidRPr="00532C85" w:rsidRDefault="00532C85" w:rsidP="00104632">
      <w:pPr>
        <w:ind w:firstLine="709"/>
        <w:rPr>
          <w:sz w:val="28"/>
          <w:szCs w:val="28"/>
        </w:rPr>
      </w:pPr>
      <w:r w:rsidRPr="00532C85">
        <w:rPr>
          <w:sz w:val="28"/>
          <w:szCs w:val="28"/>
        </w:rPr>
        <w:t>Имплементировать загрузку списка клиентов через Task.Run().</w:t>
      </w:r>
    </w:p>
    <w:p w14:paraId="28C131E7" w14:textId="4B4EA7FF" w:rsidR="00B541C3" w:rsidRDefault="00532C85" w:rsidP="00104632">
      <w:pPr>
        <w:ind w:firstLine="709"/>
        <w:rPr>
          <w:sz w:val="28"/>
          <w:szCs w:val="28"/>
        </w:rPr>
      </w:pPr>
      <w:r w:rsidRPr="00532C85">
        <w:rPr>
          <w:sz w:val="28"/>
          <w:szCs w:val="28"/>
        </w:rPr>
        <w:t>Добавить индикатор загрузки.</w:t>
      </w:r>
    </w:p>
    <w:p w14:paraId="49B2F102" w14:textId="77777777" w:rsidR="001C5B51" w:rsidRDefault="001C5B51" w:rsidP="00104632">
      <w:pPr>
        <w:ind w:firstLine="709"/>
        <w:rPr>
          <w:sz w:val="28"/>
          <w:szCs w:val="28"/>
        </w:rPr>
      </w:pPr>
    </w:p>
    <w:p w14:paraId="0F5C6655" w14:textId="6C9A2D4B" w:rsidR="001A2702" w:rsidRPr="003344E1" w:rsidRDefault="00D333D9" w:rsidP="00B541C3">
      <w:pPr>
        <w:ind w:firstLine="709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3344E1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3344E1">
        <w:rPr>
          <w:sz w:val="28"/>
          <w:szCs w:val="28"/>
        </w:rPr>
        <w:t>:</w:t>
      </w:r>
      <w:r w:rsidRPr="003344E1">
        <w:rPr>
          <w:sz w:val="28"/>
          <w:szCs w:val="28"/>
        </w:rPr>
        <w:tab/>
      </w:r>
    </w:p>
    <w:p w14:paraId="3B86BAEA" w14:textId="77777777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>using System;</w:t>
      </w:r>
    </w:p>
    <w:p w14:paraId="3ABD82EB" w14:textId="77777777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>using System.Collections.ObjectModel;</w:t>
      </w:r>
    </w:p>
    <w:p w14:paraId="13543808" w14:textId="77777777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>using System.IO;</w:t>
      </w:r>
    </w:p>
    <w:p w14:paraId="20F64966" w14:textId="77777777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>using System.Windows;</w:t>
      </w:r>
    </w:p>
    <w:p w14:paraId="236A9444" w14:textId="77777777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>using System.Windows.Controls;</w:t>
      </w:r>
    </w:p>
    <w:p w14:paraId="43511152" w14:textId="48683D6E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>using System.Windows.Input;</w:t>
      </w:r>
    </w:p>
    <w:p w14:paraId="127818FB" w14:textId="62098684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>namespace CRMApp{</w:t>
      </w:r>
    </w:p>
    <w:p w14:paraId="0863D525" w14:textId="227A62D3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 xml:space="preserve">    public partial class MainWindow : Window    {</w:t>
      </w:r>
    </w:p>
    <w:p w14:paraId="5C516469" w14:textId="4C2E0F92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 xml:space="preserve">        public ObservableCollection&lt;Client&gt; Clients { get; set; }</w:t>
      </w:r>
    </w:p>
    <w:p w14:paraId="652E4F06" w14:textId="1E18227E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 xml:space="preserve">        public MainWindow()        {</w:t>
      </w:r>
    </w:p>
    <w:p w14:paraId="3C9A7737" w14:textId="77777777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 xml:space="preserve">            InitializeComponent();</w:t>
      </w:r>
    </w:p>
    <w:p w14:paraId="0CDC5140" w14:textId="77777777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 xml:space="preserve">            Clients = new ObservableCollection&lt;Client&gt;();</w:t>
      </w:r>
    </w:p>
    <w:p w14:paraId="70DDEE0D" w14:textId="1EEFF612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 xml:space="preserve">            ClientsListView.DataContext = this;</w:t>
      </w:r>
    </w:p>
    <w:p w14:paraId="0D025572" w14:textId="77777777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 xml:space="preserve">            LoadClients(); </w:t>
      </w:r>
    </w:p>
    <w:p w14:paraId="3E823C41" w14:textId="4F093BBD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 xml:space="preserve">        }</w:t>
      </w:r>
    </w:p>
    <w:p w14:paraId="4B94E773" w14:textId="3045B38D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 xml:space="preserve">        private void Exit_Click(object sender, RoutedEventArgs e)        {</w:t>
      </w:r>
    </w:p>
    <w:p w14:paraId="2A80081C" w14:textId="77777777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 xml:space="preserve">            Close();</w:t>
      </w:r>
    </w:p>
    <w:p w14:paraId="542D0BFE" w14:textId="7D0605A8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 xml:space="preserve">        }</w:t>
      </w:r>
    </w:p>
    <w:p w14:paraId="1CA88298" w14:textId="6B13EB46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 xml:space="preserve">        private void Window_KeyDown(object sender, KeyEventArgs e)        {</w:t>
      </w:r>
    </w:p>
    <w:p w14:paraId="21048720" w14:textId="7635D656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 xml:space="preserve">            if (Keyboard.Modifiers == ModifierKeys.Control)            {</w:t>
      </w:r>
    </w:p>
    <w:p w14:paraId="4170156F" w14:textId="2B4CBD44" w:rsidR="00B541C3" w:rsidRPr="00532C85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 xml:space="preserve">                switch (e.Key)                {</w:t>
      </w:r>
    </w:p>
    <w:p w14:paraId="1C22515E" w14:textId="77777777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 xml:space="preserve">                    case Key.N:</w:t>
      </w:r>
    </w:p>
    <w:p w14:paraId="6B984A41" w14:textId="77777777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 xml:space="preserve">                        AddClientCommand(null, null); </w:t>
      </w:r>
    </w:p>
    <w:p w14:paraId="4C6587EA" w14:textId="77777777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 xml:space="preserve">                        break;</w:t>
      </w:r>
    </w:p>
    <w:p w14:paraId="6E1BEFDA" w14:textId="77777777" w:rsidR="00B541C3" w:rsidRDefault="00B541C3" w:rsidP="00B541C3">
      <w:pPr>
        <w:ind w:firstLine="709"/>
        <w:rPr>
          <w:sz w:val="28"/>
          <w:szCs w:val="28"/>
        </w:rPr>
      </w:pPr>
      <w:r w:rsidRPr="00B541C3">
        <w:rPr>
          <w:sz w:val="28"/>
          <w:szCs w:val="28"/>
          <w:lang w:val="en-US"/>
        </w:rPr>
        <w:t xml:space="preserve">                    case Key.E:</w:t>
      </w:r>
    </w:p>
    <w:p w14:paraId="065B7D78" w14:textId="77777777" w:rsidR="003344E1" w:rsidRDefault="003344E1" w:rsidP="00B541C3">
      <w:pPr>
        <w:ind w:firstLine="709"/>
        <w:rPr>
          <w:sz w:val="28"/>
          <w:szCs w:val="28"/>
        </w:rPr>
      </w:pPr>
    </w:p>
    <w:p w14:paraId="4C8FDBC4" w14:textId="77777777" w:rsidR="003344E1" w:rsidRDefault="003344E1" w:rsidP="00B541C3">
      <w:pPr>
        <w:ind w:firstLine="709"/>
        <w:rPr>
          <w:sz w:val="28"/>
          <w:szCs w:val="28"/>
        </w:rPr>
      </w:pPr>
    </w:p>
    <w:p w14:paraId="75A81237" w14:textId="77777777" w:rsidR="003344E1" w:rsidRPr="003344E1" w:rsidRDefault="003344E1" w:rsidP="00B541C3">
      <w:pPr>
        <w:ind w:firstLine="709"/>
        <w:rPr>
          <w:sz w:val="28"/>
          <w:szCs w:val="28"/>
        </w:rPr>
      </w:pPr>
    </w:p>
    <w:p w14:paraId="40CD61DA" w14:textId="77777777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lastRenderedPageBreak/>
        <w:t xml:space="preserve">                        EditClientCommand(null, null); </w:t>
      </w:r>
    </w:p>
    <w:p w14:paraId="222FB227" w14:textId="77777777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 xml:space="preserve">                        break;</w:t>
      </w:r>
    </w:p>
    <w:p w14:paraId="1AD2405C" w14:textId="77777777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 xml:space="preserve">                    case Key.D:</w:t>
      </w:r>
    </w:p>
    <w:p w14:paraId="0774EDE9" w14:textId="68E2306A" w:rsidR="00B541C3" w:rsidRPr="00532C85" w:rsidRDefault="00B541C3" w:rsidP="00B541C3">
      <w:pPr>
        <w:ind w:firstLine="709"/>
        <w:rPr>
          <w:sz w:val="28"/>
          <w:szCs w:val="28"/>
        </w:rPr>
      </w:pPr>
      <w:r w:rsidRPr="00B541C3">
        <w:rPr>
          <w:sz w:val="28"/>
          <w:szCs w:val="28"/>
          <w:lang w:val="en-US"/>
        </w:rPr>
        <w:t xml:space="preserve">                        DeleteClientCommand</w:t>
      </w:r>
      <w:r w:rsidRPr="00532C85">
        <w:rPr>
          <w:sz w:val="28"/>
          <w:szCs w:val="28"/>
        </w:rPr>
        <w:t>(</w:t>
      </w:r>
      <w:r w:rsidRPr="00B541C3">
        <w:rPr>
          <w:sz w:val="28"/>
          <w:szCs w:val="28"/>
          <w:lang w:val="en-US"/>
        </w:rPr>
        <w:t>null</w:t>
      </w:r>
      <w:r w:rsidRPr="00532C85">
        <w:rPr>
          <w:sz w:val="28"/>
          <w:szCs w:val="28"/>
        </w:rPr>
        <w:t xml:space="preserve">, </w:t>
      </w:r>
      <w:r w:rsidRPr="00B541C3">
        <w:rPr>
          <w:sz w:val="28"/>
          <w:szCs w:val="28"/>
          <w:lang w:val="en-US"/>
        </w:rPr>
        <w:t>null</w:t>
      </w:r>
      <w:r w:rsidRPr="00532C85">
        <w:rPr>
          <w:sz w:val="28"/>
          <w:szCs w:val="28"/>
        </w:rPr>
        <w:t>);</w:t>
      </w:r>
    </w:p>
    <w:p w14:paraId="2EE1EB07" w14:textId="0508ECB9" w:rsidR="00B541C3" w:rsidRPr="00532C85" w:rsidRDefault="00B541C3" w:rsidP="00B541C3">
      <w:pPr>
        <w:ind w:firstLine="709"/>
        <w:rPr>
          <w:sz w:val="28"/>
          <w:szCs w:val="28"/>
        </w:rPr>
      </w:pPr>
      <w:r w:rsidRPr="00532C85">
        <w:rPr>
          <w:sz w:val="28"/>
          <w:szCs w:val="28"/>
        </w:rPr>
        <w:t xml:space="preserve">        </w:t>
      </w:r>
    </w:p>
    <w:p w14:paraId="672F2D36" w14:textId="7B140A0D" w:rsidR="00D333D9" w:rsidRPr="005870DC" w:rsidRDefault="00D333D9" w:rsidP="001A2702">
      <w:pPr>
        <w:ind w:firstLine="709"/>
        <w:rPr>
          <w:sz w:val="28"/>
          <w:szCs w:val="28"/>
        </w:rPr>
      </w:pPr>
      <w:r w:rsidRPr="000619D4">
        <w:rPr>
          <w:sz w:val="28"/>
          <w:szCs w:val="28"/>
        </w:rPr>
        <w:t>Таблица</w:t>
      </w:r>
      <w:r w:rsidRPr="005870DC">
        <w:rPr>
          <w:sz w:val="28"/>
          <w:szCs w:val="28"/>
        </w:rPr>
        <w:t xml:space="preserve"> 1.1 – </w:t>
      </w:r>
      <w:r w:rsidRPr="000619D4">
        <w:rPr>
          <w:sz w:val="28"/>
          <w:szCs w:val="28"/>
        </w:rPr>
        <w:t>Входные</w:t>
      </w:r>
      <w:r w:rsidRPr="005870DC">
        <w:rPr>
          <w:sz w:val="28"/>
          <w:szCs w:val="28"/>
        </w:rPr>
        <w:t xml:space="preserve"> </w:t>
      </w:r>
      <w:r w:rsidRPr="000619D4">
        <w:rPr>
          <w:sz w:val="28"/>
          <w:szCs w:val="28"/>
        </w:rPr>
        <w:t>и</w:t>
      </w:r>
      <w:r w:rsidRPr="005870DC">
        <w:rPr>
          <w:sz w:val="28"/>
          <w:szCs w:val="28"/>
        </w:rPr>
        <w:t xml:space="preserve"> </w:t>
      </w:r>
      <w:r w:rsidRPr="000619D4">
        <w:rPr>
          <w:sz w:val="28"/>
          <w:szCs w:val="28"/>
        </w:rPr>
        <w:t>выходные</w:t>
      </w:r>
      <w:r w:rsidRPr="005870DC">
        <w:rPr>
          <w:sz w:val="28"/>
          <w:szCs w:val="28"/>
        </w:rPr>
        <w:t xml:space="preserve"> </w:t>
      </w:r>
      <w:r w:rsidRPr="000619D4">
        <w:rPr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5"/>
        <w:gridCol w:w="4813"/>
      </w:tblGrid>
      <w:tr w:rsidR="00D333D9" w14:paraId="6E7908E7" w14:textId="77777777" w:rsidTr="001E7801">
        <w:tc>
          <w:tcPr>
            <w:tcW w:w="5068" w:type="dxa"/>
          </w:tcPr>
          <w:p w14:paraId="17E65F97" w14:textId="77777777" w:rsidR="00D333D9" w:rsidRDefault="00D333D9" w:rsidP="001A2702">
            <w:pPr>
              <w:ind w:firstLine="70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7BEDD7B4" w14:textId="77777777" w:rsidR="00D333D9" w:rsidRDefault="00D333D9" w:rsidP="001A2702">
            <w:pPr>
              <w:ind w:firstLine="70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D333D9" w:rsidRPr="002E6CEF" w14:paraId="1BB1CCB4" w14:textId="77777777" w:rsidTr="001E7801">
        <w:tc>
          <w:tcPr>
            <w:tcW w:w="5068" w:type="dxa"/>
          </w:tcPr>
          <w:p w14:paraId="7904D46D" w14:textId="593FB30A" w:rsidR="008C6F14" w:rsidRPr="008C6F14" w:rsidRDefault="008C6F14" w:rsidP="008C6F14">
            <w:pPr>
              <w:rPr>
                <w:sz w:val="28"/>
                <w:szCs w:val="28"/>
              </w:rPr>
            </w:pPr>
            <w:r w:rsidRPr="008C6F14">
              <w:rPr>
                <w:sz w:val="28"/>
                <w:szCs w:val="28"/>
              </w:rPr>
              <w:t>ФИО:</w:t>
            </w:r>
          </w:p>
          <w:p w14:paraId="495653CE" w14:textId="77777777" w:rsidR="008C6F14" w:rsidRPr="008C6F14" w:rsidRDefault="008C6F14" w:rsidP="008C6F14">
            <w:pPr>
              <w:ind w:left="720"/>
              <w:rPr>
                <w:sz w:val="28"/>
                <w:szCs w:val="28"/>
              </w:rPr>
            </w:pPr>
            <w:r w:rsidRPr="008C6F14">
              <w:rPr>
                <w:sz w:val="28"/>
                <w:szCs w:val="28"/>
              </w:rPr>
              <w:t>Тип: string</w:t>
            </w:r>
          </w:p>
          <w:p w14:paraId="35E23073" w14:textId="750DAAC7" w:rsidR="008C6F14" w:rsidRPr="008C6F14" w:rsidRDefault="008C6F14" w:rsidP="008C6F14">
            <w:pPr>
              <w:rPr>
                <w:sz w:val="28"/>
                <w:szCs w:val="28"/>
              </w:rPr>
            </w:pPr>
            <w:r w:rsidRPr="008C6F14">
              <w:rPr>
                <w:sz w:val="28"/>
                <w:szCs w:val="28"/>
              </w:rPr>
              <w:t>Контакт:</w:t>
            </w:r>
          </w:p>
          <w:p w14:paraId="41697E46" w14:textId="77777777" w:rsidR="008C6F14" w:rsidRPr="008C6F14" w:rsidRDefault="008C6F14" w:rsidP="008C6F14">
            <w:pPr>
              <w:ind w:left="720"/>
              <w:rPr>
                <w:sz w:val="28"/>
                <w:szCs w:val="28"/>
              </w:rPr>
            </w:pPr>
            <w:r w:rsidRPr="008C6F14">
              <w:rPr>
                <w:sz w:val="28"/>
                <w:szCs w:val="28"/>
              </w:rPr>
              <w:t>Тип: string</w:t>
            </w:r>
          </w:p>
          <w:p w14:paraId="294192A5" w14:textId="777CFB5C" w:rsidR="008C6F14" w:rsidRPr="008C6F14" w:rsidRDefault="008C6F14" w:rsidP="008C6F14">
            <w:pPr>
              <w:rPr>
                <w:sz w:val="28"/>
                <w:szCs w:val="28"/>
              </w:rPr>
            </w:pPr>
            <w:r w:rsidRPr="008C6F14">
              <w:rPr>
                <w:sz w:val="28"/>
                <w:szCs w:val="28"/>
              </w:rPr>
              <w:t>История взаимодействий:</w:t>
            </w:r>
          </w:p>
          <w:p w14:paraId="53A393D0" w14:textId="77777777" w:rsidR="008C6F14" w:rsidRDefault="008C6F14" w:rsidP="008C6F14">
            <w:pPr>
              <w:ind w:left="720"/>
              <w:rPr>
                <w:sz w:val="28"/>
                <w:szCs w:val="28"/>
                <w:lang w:val="en-US"/>
              </w:rPr>
            </w:pPr>
            <w:r w:rsidRPr="008C6F14">
              <w:rPr>
                <w:sz w:val="28"/>
                <w:szCs w:val="28"/>
              </w:rPr>
              <w:t>Тип: string</w:t>
            </w:r>
          </w:p>
          <w:p w14:paraId="204F2326" w14:textId="1F22028F" w:rsidR="00B541C3" w:rsidRDefault="00B541C3" w:rsidP="00B541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клиента:</w:t>
            </w:r>
          </w:p>
          <w:p w14:paraId="060BBC92" w14:textId="77777777" w:rsidR="00B541C3" w:rsidRDefault="00B541C3" w:rsidP="00B541C3">
            <w:pPr>
              <w:ind w:left="720"/>
              <w:rPr>
                <w:sz w:val="28"/>
                <w:szCs w:val="28"/>
                <w:lang w:val="en-US"/>
              </w:rPr>
            </w:pPr>
            <w:r w:rsidRPr="008C6F14">
              <w:rPr>
                <w:sz w:val="28"/>
                <w:szCs w:val="28"/>
              </w:rPr>
              <w:t>Тип: string</w:t>
            </w:r>
          </w:p>
          <w:p w14:paraId="34577124" w14:textId="07053D03" w:rsidR="008C6F14" w:rsidRPr="005F2A49" w:rsidRDefault="008C6F14" w:rsidP="00B541C3">
            <w:pPr>
              <w:ind w:left="720"/>
              <w:rPr>
                <w:sz w:val="28"/>
                <w:szCs w:val="28"/>
              </w:rPr>
            </w:pPr>
          </w:p>
        </w:tc>
        <w:tc>
          <w:tcPr>
            <w:tcW w:w="5069" w:type="dxa"/>
          </w:tcPr>
          <w:p w14:paraId="199C4939" w14:textId="2C470C94" w:rsidR="008C7074" w:rsidRPr="00B541C3" w:rsidRDefault="008C6F14" w:rsidP="008E683E">
            <w:pPr>
              <w:ind w:firstLine="42"/>
              <w:rPr>
                <w:sz w:val="28"/>
                <w:szCs w:val="28"/>
                <w:lang w:val="en-US"/>
              </w:rPr>
            </w:pPr>
            <w:r w:rsidRPr="008C6F14">
              <w:rPr>
                <w:sz w:val="28"/>
                <w:szCs w:val="28"/>
              </w:rPr>
              <w:t>Шаталин</w:t>
            </w:r>
            <w:r>
              <w:rPr>
                <w:sz w:val="28"/>
                <w:szCs w:val="28"/>
              </w:rPr>
              <w:t xml:space="preserve">, </w:t>
            </w:r>
            <w:r w:rsidRPr="008C6F14">
              <w:rPr>
                <w:sz w:val="28"/>
                <w:szCs w:val="28"/>
              </w:rPr>
              <w:t>+375331331312</w:t>
            </w:r>
            <w:r>
              <w:rPr>
                <w:sz w:val="28"/>
                <w:szCs w:val="28"/>
              </w:rPr>
              <w:t xml:space="preserve">, </w:t>
            </w:r>
            <w:r w:rsidRPr="008C6F14">
              <w:rPr>
                <w:sz w:val="28"/>
                <w:szCs w:val="28"/>
              </w:rPr>
              <w:t>продали</w:t>
            </w:r>
            <w:r w:rsidR="00B541C3">
              <w:rPr>
                <w:sz w:val="28"/>
                <w:szCs w:val="28"/>
              </w:rPr>
              <w:t xml:space="preserve">, </w:t>
            </w:r>
            <w:r w:rsidR="00B541C3">
              <w:rPr>
                <w:sz w:val="28"/>
                <w:szCs w:val="28"/>
                <w:lang w:val="en-US"/>
              </w:rPr>
              <w:t>VIP</w:t>
            </w:r>
          </w:p>
        </w:tc>
      </w:tr>
    </w:tbl>
    <w:p w14:paraId="7498AEAA" w14:textId="77777777" w:rsidR="008C7074" w:rsidRPr="00964AD3" w:rsidRDefault="008C7074" w:rsidP="001A2702">
      <w:pPr>
        <w:ind w:firstLine="709"/>
        <w:rPr>
          <w:sz w:val="28"/>
          <w:szCs w:val="28"/>
          <w:lang w:val="en-US"/>
        </w:rPr>
      </w:pPr>
    </w:p>
    <w:p w14:paraId="24DC490B" w14:textId="1E68EB25" w:rsidR="00B86B3C" w:rsidRDefault="00D333D9" w:rsidP="00B541C3">
      <w:pPr>
        <w:ind w:firstLine="709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14:paraId="7C3150F9" w14:textId="542ABA7D" w:rsidR="003344E1" w:rsidRDefault="003344E1" w:rsidP="003344E1">
      <w:pPr>
        <w:ind w:firstLine="709"/>
        <w:jc w:val="center"/>
        <w:rPr>
          <w:sz w:val="24"/>
          <w:szCs w:val="24"/>
        </w:rPr>
      </w:pPr>
      <w:r w:rsidRPr="003344E1">
        <w:rPr>
          <w:sz w:val="24"/>
          <w:szCs w:val="24"/>
        </w:rPr>
        <w:drawing>
          <wp:inline distT="0" distB="0" distL="0" distR="0" wp14:anchorId="06413FC1" wp14:editId="5C98A344">
            <wp:extent cx="4085590" cy="1870266"/>
            <wp:effectExtent l="0" t="0" r="0" b="0"/>
            <wp:docPr id="14024108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4108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2935" cy="187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11FAF" w14:textId="6FAC186E" w:rsidR="003344E1" w:rsidRDefault="003344E1" w:rsidP="003344E1">
      <w:pPr>
        <w:pStyle w:val="af1"/>
        <w:ind w:firstLine="709"/>
        <w:jc w:val="center"/>
      </w:pPr>
      <w:r w:rsidRPr="00054FE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54FE0">
        <w:rPr>
          <w:i w:val="0"/>
          <w:iCs w:val="0"/>
          <w:color w:val="auto"/>
          <w:sz w:val="28"/>
          <w:szCs w:val="28"/>
        </w:rPr>
        <w:fldChar w:fldCharType="begin"/>
      </w:r>
      <w:r w:rsidRPr="00054FE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54FE0">
        <w:rPr>
          <w:i w:val="0"/>
          <w:iCs w:val="0"/>
          <w:color w:val="auto"/>
          <w:sz w:val="28"/>
          <w:szCs w:val="28"/>
        </w:rPr>
        <w:fldChar w:fldCharType="separate"/>
      </w:r>
      <w:r w:rsidRPr="00054FE0">
        <w:rPr>
          <w:i w:val="0"/>
          <w:iCs w:val="0"/>
          <w:noProof/>
          <w:color w:val="auto"/>
          <w:sz w:val="28"/>
          <w:szCs w:val="28"/>
        </w:rPr>
        <w:t>1</w:t>
      </w:r>
      <w:r w:rsidRPr="00054FE0">
        <w:rPr>
          <w:i w:val="0"/>
          <w:iCs w:val="0"/>
          <w:color w:val="auto"/>
          <w:sz w:val="28"/>
          <w:szCs w:val="28"/>
        </w:rPr>
        <w:fldChar w:fldCharType="end"/>
      </w:r>
      <w:r w:rsidRPr="00054FE0">
        <w:rPr>
          <w:i w:val="0"/>
          <w:iCs w:val="0"/>
          <w:color w:val="auto"/>
          <w:sz w:val="28"/>
          <w:szCs w:val="28"/>
        </w:rPr>
        <w:t xml:space="preserve"> – </w:t>
      </w:r>
      <w:r>
        <w:rPr>
          <w:i w:val="0"/>
          <w:iCs w:val="0"/>
          <w:color w:val="auto"/>
          <w:sz w:val="28"/>
          <w:szCs w:val="28"/>
        </w:rPr>
        <w:t>Окно входа и регистрации</w:t>
      </w:r>
    </w:p>
    <w:p w14:paraId="3FADEB40" w14:textId="77777777" w:rsidR="003344E1" w:rsidRDefault="003344E1" w:rsidP="003344E1">
      <w:pPr>
        <w:ind w:firstLine="709"/>
        <w:jc w:val="center"/>
        <w:rPr>
          <w:sz w:val="24"/>
          <w:szCs w:val="24"/>
        </w:rPr>
      </w:pPr>
    </w:p>
    <w:p w14:paraId="18423156" w14:textId="77777777" w:rsidR="00B86B3C" w:rsidRDefault="00B86B3C" w:rsidP="001A2702">
      <w:pPr>
        <w:keepNext/>
        <w:spacing w:line="360" w:lineRule="auto"/>
        <w:ind w:firstLine="709"/>
        <w:jc w:val="center"/>
        <w:rPr>
          <w:sz w:val="24"/>
          <w:szCs w:val="24"/>
        </w:rPr>
      </w:pPr>
    </w:p>
    <w:p w14:paraId="712768EE" w14:textId="32130BE7" w:rsidR="00D333D9" w:rsidRPr="00054FE0" w:rsidRDefault="003344E1" w:rsidP="001A2702">
      <w:pPr>
        <w:keepNext/>
        <w:spacing w:line="360" w:lineRule="auto"/>
        <w:ind w:firstLine="709"/>
        <w:jc w:val="center"/>
        <w:rPr>
          <w:sz w:val="24"/>
          <w:szCs w:val="24"/>
        </w:rPr>
      </w:pPr>
      <w:r w:rsidRPr="003344E1">
        <w:rPr>
          <w:sz w:val="24"/>
          <w:szCs w:val="24"/>
        </w:rPr>
        <w:drawing>
          <wp:inline distT="0" distB="0" distL="0" distR="0" wp14:anchorId="1FBC7988" wp14:editId="60311940">
            <wp:extent cx="4123188" cy="2085123"/>
            <wp:effectExtent l="0" t="0" r="0" b="0"/>
            <wp:docPr id="538728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7282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5405" cy="208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FFA7" w14:textId="5BD4A14F" w:rsidR="008C7074" w:rsidRDefault="00D333D9" w:rsidP="001A2702">
      <w:pPr>
        <w:pStyle w:val="af1"/>
        <w:ind w:firstLine="709"/>
        <w:jc w:val="center"/>
      </w:pPr>
      <w:r w:rsidRPr="00054FE0">
        <w:rPr>
          <w:i w:val="0"/>
          <w:iCs w:val="0"/>
          <w:color w:val="auto"/>
          <w:sz w:val="28"/>
          <w:szCs w:val="28"/>
        </w:rPr>
        <w:t xml:space="preserve">Рисунок </w:t>
      </w:r>
      <w:r w:rsidR="003344E1">
        <w:rPr>
          <w:i w:val="0"/>
          <w:iCs w:val="0"/>
          <w:color w:val="auto"/>
          <w:sz w:val="28"/>
          <w:szCs w:val="28"/>
        </w:rPr>
        <w:t>2</w:t>
      </w:r>
      <w:r w:rsidRPr="00054FE0">
        <w:rPr>
          <w:i w:val="0"/>
          <w:iCs w:val="0"/>
          <w:color w:val="auto"/>
          <w:sz w:val="28"/>
          <w:szCs w:val="28"/>
        </w:rPr>
        <w:t xml:space="preserve"> – Результат работы программы</w:t>
      </w:r>
    </w:p>
    <w:p w14:paraId="4B71E809" w14:textId="77777777" w:rsidR="008C7074" w:rsidRPr="008C7074" w:rsidRDefault="008C7074" w:rsidP="001A2702">
      <w:pPr>
        <w:ind w:firstLine="709"/>
      </w:pPr>
    </w:p>
    <w:sectPr w:rsidR="008C7074" w:rsidRPr="008C7074" w:rsidSect="002259D4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7F6117" w14:textId="77777777" w:rsidR="00276AFC" w:rsidRDefault="00276AFC">
      <w:r>
        <w:separator/>
      </w:r>
    </w:p>
  </w:endnote>
  <w:endnote w:type="continuationSeparator" w:id="0">
    <w:p w14:paraId="1DDA0C81" w14:textId="77777777" w:rsidR="00276AFC" w:rsidRDefault="00276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4E47B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36E175B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755A0" w14:textId="77777777" w:rsidR="00EC45D2" w:rsidRDefault="00731BA0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2616AB75" wp14:editId="4EBC68B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66EE80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PAGE  </w:instrText>
    </w:r>
    <w:r w:rsidR="00EC45D2">
      <w:rPr>
        <w:rStyle w:val="a6"/>
      </w:rPr>
      <w:fldChar w:fldCharType="separate"/>
    </w:r>
    <w:r>
      <w:rPr>
        <w:rStyle w:val="a6"/>
        <w:noProof/>
      </w:rPr>
      <w:t>5</w:t>
    </w:r>
    <w:r w:rsidR="00EC45D2">
      <w:rPr>
        <w:rStyle w:val="a6"/>
      </w:rPr>
      <w:fldChar w:fldCharType="end"/>
    </w:r>
  </w:p>
  <w:p w14:paraId="547CDC3A" w14:textId="77777777" w:rsidR="00EC45D2" w:rsidRDefault="002259D4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D092931" wp14:editId="537DFCF0">
              <wp:simplePos x="0" y="0"/>
              <wp:positionH relativeFrom="column">
                <wp:posOffset>1969770</wp:posOffset>
              </wp:positionH>
              <wp:positionV relativeFrom="paragraph">
                <wp:posOffset>5080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0DE5D3" w14:textId="2DCC0A88" w:rsidR="006D4BD9" w:rsidRPr="006D4BD9" w:rsidRDefault="0070586F" w:rsidP="006D4BD9">
                          <w:pPr>
                            <w:spacing w:after="200" w:line="276" w:lineRule="auto"/>
                            <w:jc w:val="center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П 5-04-0612-02.41ТП.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-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249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C214F">
                            <w:rPr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p w14:paraId="4336987C" w14:textId="77777777" w:rsidR="001F61A9" w:rsidRPr="001A1524" w:rsidRDefault="001F61A9" w:rsidP="001F61A9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A1524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Pr="001A1524">
                            <w:rPr>
                              <w:sz w:val="28"/>
                              <w:szCs w:val="28"/>
                              <w:lang w:val="en-US"/>
                            </w:rPr>
                            <w:t>24</w:t>
                          </w:r>
                          <w:r w:rsidRPr="001A1524"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  <w:p w14:paraId="208495CE" w14:textId="77777777" w:rsidR="001F61A9" w:rsidRPr="001A1524" w:rsidRDefault="001F61A9" w:rsidP="001F61A9">
                          <w:pPr>
                            <w:rPr>
                              <w:szCs w:val="48"/>
                            </w:rPr>
                          </w:pPr>
                        </w:p>
                        <w:p w14:paraId="1973C1A0" w14:textId="77777777" w:rsidR="001F61A9" w:rsidRPr="001A1524" w:rsidRDefault="001F61A9" w:rsidP="001F61A9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  <w:p w14:paraId="08D7DD09" w14:textId="77777777" w:rsidR="00EC45D2" w:rsidRPr="00AB1C9E" w:rsidRDefault="00EC45D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092931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155.1pt;margin-top:.4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" filled="f" stroked="f">
              <v:textbox inset="0,0,0,0">
                <w:txbxContent>
                  <w:p w14:paraId="2F0DE5D3" w14:textId="2DCC0A88" w:rsidR="006D4BD9" w:rsidRPr="006D4BD9" w:rsidRDefault="0070586F" w:rsidP="006D4BD9">
                    <w:pPr>
                      <w:spacing w:after="200" w:line="276" w:lineRule="auto"/>
                      <w:jc w:val="center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П 5-04-0612-02.41ТП.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К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-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249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EC214F">
                      <w:rPr>
                        <w:bCs/>
                        <w:sz w:val="32"/>
                        <w:szCs w:val="28"/>
                      </w:rPr>
                      <w:t>5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.01</w:t>
                    </w:r>
                  </w:p>
                  <w:p w14:paraId="4336987C" w14:textId="77777777" w:rsidR="001F61A9" w:rsidRPr="001A1524" w:rsidRDefault="001F61A9" w:rsidP="001F61A9">
                    <w:pPr>
                      <w:spacing w:line="360" w:lineRule="auto"/>
                      <w:ind w:firstLine="709"/>
                      <w:jc w:val="center"/>
                      <w:rPr>
                        <w:sz w:val="28"/>
                        <w:szCs w:val="28"/>
                      </w:rPr>
                    </w:pPr>
                    <w:r w:rsidRPr="001A1524">
                      <w:rPr>
                        <w:sz w:val="28"/>
                        <w:szCs w:val="28"/>
                      </w:rPr>
                      <w:t>.</w:t>
                    </w:r>
                    <w:r w:rsidRPr="001A1524">
                      <w:rPr>
                        <w:sz w:val="28"/>
                        <w:szCs w:val="28"/>
                        <w:lang w:val="en-US"/>
                      </w:rPr>
                      <w:t>24</w:t>
                    </w:r>
                    <w:r w:rsidRPr="001A1524">
                      <w:rPr>
                        <w:sz w:val="28"/>
                        <w:szCs w:val="28"/>
                      </w:rPr>
                      <w:t>.0</w:t>
                    </w:r>
                    <w:r>
                      <w:rPr>
                        <w:sz w:val="28"/>
                        <w:szCs w:val="28"/>
                      </w:rPr>
                      <w:t>1</w:t>
                    </w:r>
                  </w:p>
                  <w:p w14:paraId="208495CE" w14:textId="77777777" w:rsidR="001F61A9" w:rsidRPr="001A1524" w:rsidRDefault="001F61A9" w:rsidP="001F61A9">
                    <w:pPr>
                      <w:rPr>
                        <w:szCs w:val="48"/>
                      </w:rPr>
                    </w:pPr>
                  </w:p>
                  <w:p w14:paraId="1973C1A0" w14:textId="77777777" w:rsidR="001F61A9" w:rsidRPr="001A1524" w:rsidRDefault="001F61A9" w:rsidP="001F61A9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  <w:p w14:paraId="08D7DD09" w14:textId="77777777" w:rsidR="00EC45D2" w:rsidRPr="00AB1C9E" w:rsidRDefault="00EC45D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235D6F9C" wp14:editId="528F8724">
              <wp:simplePos x="0" y="0"/>
              <wp:positionH relativeFrom="column">
                <wp:posOffset>5943600</wp:posOffset>
              </wp:positionH>
              <wp:positionV relativeFrom="paragraph">
                <wp:posOffset>-80645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6612E4" w14:textId="77777777" w:rsidR="00EC45D2" w:rsidRPr="006D4BD9" w:rsidRDefault="00EC45D2" w:rsidP="009A4E6B">
                          <w:pPr>
                            <w:jc w:val="center"/>
                            <w:rPr>
                              <w:iCs/>
                            </w:rPr>
                          </w:pPr>
                          <w:r w:rsidRPr="006D4BD9">
                            <w:rPr>
                              <w:iCs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5D6F9C" id="Text Box 74" o:spid="_x0000_s1027" type="#_x0000_t202" style="position:absolute;margin-left:468pt;margin-top:-6.3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" filled="f" stroked="f">
              <v:textbox inset="0,0,0,0">
                <w:txbxContent>
                  <w:p w14:paraId="3A6612E4" w14:textId="77777777" w:rsidR="00EC45D2" w:rsidRPr="006D4BD9" w:rsidRDefault="00EC45D2" w:rsidP="009A4E6B">
                    <w:pPr>
                      <w:jc w:val="center"/>
                      <w:rPr>
                        <w:iCs/>
                      </w:rPr>
                    </w:pPr>
                    <w:r w:rsidRPr="006D4BD9">
                      <w:rPr>
                        <w:iCs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7405741" wp14:editId="2A603706">
              <wp:simplePos x="0" y="0"/>
              <wp:positionH relativeFrom="column">
                <wp:posOffset>1628775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D3A133" w14:textId="77777777" w:rsidR="00EC45D2" w:rsidRPr="006D4BD9" w:rsidRDefault="00EC45D2" w:rsidP="009E436E">
                          <w:pPr>
                            <w:jc w:val="center"/>
                            <w:rPr>
                              <w:iCs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405741" id="Text Box 73" o:spid="_x0000_s1028" type="#_x0000_t202" style="position:absolute;margin-left:128.2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" filled="f" stroked="f">
              <v:textbox inset="0,0,0,0">
                <w:txbxContent>
                  <w:p w14:paraId="19D3A133" w14:textId="77777777" w:rsidR="00EC45D2" w:rsidRPr="006D4BD9" w:rsidRDefault="00EC45D2" w:rsidP="009E436E">
                    <w:pPr>
                      <w:jc w:val="center"/>
                      <w:rPr>
                        <w:iCs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82BB5EC" wp14:editId="4FEF0948">
              <wp:simplePos x="0" y="0"/>
              <wp:positionH relativeFrom="column">
                <wp:posOffset>1076325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787727" w14:textId="77777777" w:rsidR="00EC45D2" w:rsidRPr="006D4BD9" w:rsidRDefault="00EC45D2" w:rsidP="009E60BC">
                          <w:pPr>
                            <w:jc w:val="center"/>
                            <w:rPr>
                              <w:iCs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2BB5EC" id="Text Box 72" o:spid="_x0000_s1029" type="#_x0000_t202" style="position:absolute;margin-left:84.7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" filled="f" stroked="f">
              <v:textbox inset="0,0,0,0">
                <w:txbxContent>
                  <w:p w14:paraId="1D787727" w14:textId="77777777" w:rsidR="00EC45D2" w:rsidRPr="006D4BD9" w:rsidRDefault="00EC45D2" w:rsidP="009E60BC">
                    <w:pPr>
                      <w:jc w:val="center"/>
                      <w:rPr>
                        <w:iCs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043F43D" wp14:editId="69FD7CE8">
              <wp:simplePos x="0" y="0"/>
              <wp:positionH relativeFrom="column">
                <wp:posOffset>302260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CE41BF" w14:textId="77777777" w:rsidR="00EC45D2" w:rsidRPr="006D4BD9" w:rsidRDefault="00EC45D2" w:rsidP="009E436E">
                          <w:pPr>
                            <w:jc w:val="center"/>
                            <w:rPr>
                              <w:iCs/>
                              <w:spacing w:val="-20"/>
                            </w:rPr>
                          </w:pPr>
                          <w:r w:rsidRPr="006D4BD9">
                            <w:rPr>
                              <w:iCs/>
                              <w:spacing w:val="-20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43F43D" id="Text Box 71" o:spid="_x0000_s1030" type="#_x0000_t202" style="position:absolute;margin-left:23.8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" filled="f" stroked="f">
              <v:textbox inset="0,0,0,0">
                <w:txbxContent>
                  <w:p w14:paraId="12CE41BF" w14:textId="77777777" w:rsidR="00EC45D2" w:rsidRPr="006D4BD9" w:rsidRDefault="00EC45D2" w:rsidP="009E436E">
                    <w:pPr>
                      <w:jc w:val="center"/>
                      <w:rPr>
                        <w:iCs/>
                        <w:spacing w:val="-20"/>
                      </w:rPr>
                    </w:pPr>
                    <w:r w:rsidRPr="006D4BD9">
                      <w:rPr>
                        <w:iCs/>
                        <w:spacing w:val="-20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CADCBB0" wp14:editId="726BFEFE">
              <wp:simplePos x="0" y="0"/>
              <wp:positionH relativeFrom="column">
                <wp:posOffset>43815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A35C6B" w14:textId="77777777" w:rsidR="00EC45D2" w:rsidRPr="006D4BD9" w:rsidRDefault="00EC45D2" w:rsidP="003C1523">
                          <w:pPr>
                            <w:rPr>
                              <w:iCs/>
                              <w:spacing w:val="-20"/>
                            </w:rPr>
                          </w:pPr>
                          <w:r w:rsidRPr="006D4BD9">
                            <w:rPr>
                              <w:iCs/>
                              <w:spacing w:val="-20"/>
                            </w:rPr>
                            <w:t>Лист</w:t>
                          </w:r>
                        </w:p>
                        <w:p w14:paraId="411D4DD0" w14:textId="77777777" w:rsidR="00EC45D2" w:rsidRPr="00DB6EFE" w:rsidRDefault="00EC45D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DCBB0" id="Text Box 101" o:spid="_x0000_s1031" type="#_x0000_t202" style="position:absolute;margin-left:3.4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" filled="f" stroked="f">
              <v:textbox inset="0,0,0,0">
                <w:txbxContent>
                  <w:p w14:paraId="27A35C6B" w14:textId="77777777" w:rsidR="00EC45D2" w:rsidRPr="006D4BD9" w:rsidRDefault="00EC45D2" w:rsidP="003C1523">
                    <w:pPr>
                      <w:rPr>
                        <w:iCs/>
                        <w:spacing w:val="-20"/>
                      </w:rPr>
                    </w:pPr>
                    <w:r w:rsidRPr="006D4BD9">
                      <w:rPr>
                        <w:iCs/>
                        <w:spacing w:val="-20"/>
                      </w:rPr>
                      <w:t>Лист</w:t>
                    </w:r>
                  </w:p>
                  <w:p w14:paraId="411D4DD0" w14:textId="77777777" w:rsidR="00EC45D2" w:rsidRPr="00DB6EFE" w:rsidRDefault="00EC45D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422513B" wp14:editId="2393211F">
              <wp:simplePos x="0" y="0"/>
              <wp:positionH relativeFrom="column">
                <wp:posOffset>-371475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70C116" w14:textId="77777777" w:rsidR="00EC45D2" w:rsidRPr="00060DC2" w:rsidRDefault="00EC45D2" w:rsidP="009E436E">
                          <w:pPr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Изм</w:t>
                          </w:r>
                          <w:r w:rsidRPr="00060DC2">
                            <w:rPr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22513B" id="Text Box 69" o:spid="_x0000_s1032" type="#_x0000_t202" style="position:absolute;margin-left:-29.2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" filled="f" stroked="f">
              <v:textbox inset="0,0,0,0">
                <w:txbxContent>
                  <w:p w14:paraId="3570C116" w14:textId="77777777" w:rsidR="00EC45D2" w:rsidRPr="00060DC2" w:rsidRDefault="00EC45D2" w:rsidP="009E436E">
                    <w:pPr>
                      <w:jc w:val="center"/>
                      <w:rPr>
                        <w:i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Изм</w:t>
                    </w:r>
                    <w:r w:rsidRPr="00060DC2">
                      <w:rPr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5E6A7030" wp14:editId="345EB7AE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00A99F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wbAf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0B96AAC" wp14:editId="543E27DE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7B86E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F8C5240" wp14:editId="753C62F3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22B2DC" w14:textId="77777777" w:rsidR="00EC45D2" w:rsidRPr="00FF6A3A" w:rsidRDefault="00EC45D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8C5240"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" filled="f" stroked="f">
              <v:textbox inset="0,0,0,0">
                <w:txbxContent>
                  <w:p w14:paraId="0622B2DC" w14:textId="77777777" w:rsidR="00EC45D2" w:rsidRPr="00FF6A3A" w:rsidRDefault="00EC45D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28ACEE4D" wp14:editId="0D3EDAB7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4D4C51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F5950AF" wp14:editId="607917D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7F4B1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2095BF19" wp14:editId="2BD0E9F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43D20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08AB7D73" wp14:editId="35F84F6A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6EA271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20B568C" wp14:editId="580405CF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93337C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2D5FC4F2" wp14:editId="4E133D39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60933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3208E38" wp14:editId="22FCE45F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1FB0A0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892E9" w14:textId="77777777" w:rsidR="00EC45D2" w:rsidRDefault="00EC45D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31BA0">
      <w:rPr>
        <w:rStyle w:val="a6"/>
        <w:noProof/>
      </w:rPr>
      <w:t>4</w:t>
    </w:r>
    <w:r>
      <w:rPr>
        <w:rStyle w:val="a6"/>
      </w:rPr>
      <w:fldChar w:fldCharType="end"/>
    </w:r>
  </w:p>
  <w:p w14:paraId="1888AC05" w14:textId="77777777" w:rsidR="00EC45D2" w:rsidRDefault="00731BA0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A02C450" wp14:editId="073229C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D0EF41" w14:textId="77777777" w:rsidR="00EC45D2" w:rsidRPr="006D4BD9" w:rsidRDefault="00EC45D2">
                          <w:pPr>
                            <w:rPr>
                              <w:szCs w:val="18"/>
                            </w:rPr>
                          </w:pPr>
                          <w:r w:rsidRPr="006D4BD9">
                            <w:t xml:space="preserve"> </w:t>
                          </w:r>
                          <w:r w:rsidRPr="006D4BD9">
                            <w:rPr>
                              <w:szCs w:val="18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02C450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5ED0EF41" w14:textId="77777777" w:rsidR="00EC45D2" w:rsidRPr="006D4BD9" w:rsidRDefault="00EC45D2">
                    <w:pPr>
                      <w:rPr>
                        <w:szCs w:val="18"/>
                      </w:rPr>
                    </w:pPr>
                    <w:r w:rsidRPr="006D4BD9">
                      <w:t xml:space="preserve"> </w:t>
                    </w:r>
                    <w:r w:rsidRPr="006D4BD9">
                      <w:rPr>
                        <w:szCs w:val="18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795C4F" wp14:editId="0CD71234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99E381" w14:textId="77777777" w:rsidR="00EC45D2" w:rsidRPr="000865E0" w:rsidRDefault="00EC45D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795C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5499E381" w14:textId="77777777" w:rsidR="00EC45D2" w:rsidRPr="000865E0" w:rsidRDefault="00EC45D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EC45D2">
      <w:rPr>
        <w:rFonts w:ascii="GOST type B" w:hAnsi="GOST type B"/>
        <w:i/>
      </w:rPr>
      <w:t xml:space="preserve"> Консульт.</w:t>
    </w:r>
  </w:p>
  <w:p w14:paraId="4E3BF835" w14:textId="30A9DB0B" w:rsidR="00EC45D2" w:rsidRDefault="00C67555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6B431F0" wp14:editId="3902E8DA">
              <wp:simplePos x="0" y="0"/>
              <wp:positionH relativeFrom="column">
                <wp:posOffset>2096135</wp:posOffset>
              </wp:positionH>
              <wp:positionV relativeFrom="paragraph">
                <wp:posOffset>-203200</wp:posOffset>
              </wp:positionV>
              <wp:extent cx="2339318" cy="732747"/>
              <wp:effectExtent l="0" t="0" r="444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9318" cy="73274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5CC11B" w14:textId="77777777" w:rsidR="003938DD" w:rsidRPr="003938DD" w:rsidRDefault="003938DD" w:rsidP="003938DD">
                          <w:pPr>
                            <w:jc w:val="center"/>
                            <w:rPr>
                              <w:bCs/>
                              <w:sz w:val="24"/>
                              <w:szCs w:val="24"/>
                            </w:rPr>
                          </w:pPr>
                          <w:r w:rsidRPr="003938DD">
                            <w:rPr>
                              <w:bCs/>
                              <w:sz w:val="24"/>
                              <w:szCs w:val="24"/>
                            </w:rPr>
                            <w:t>Многопользовательское приложение</w:t>
                          </w:r>
                        </w:p>
                        <w:p w14:paraId="39C40123" w14:textId="076BAFAF" w:rsidR="00EC45D2" w:rsidRPr="001A1524" w:rsidRDefault="00EC45D2" w:rsidP="00D333D9">
                          <w:pPr>
                            <w:jc w:val="center"/>
                            <w:rPr>
                              <w:bCs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B431F0" id="Text Box 102" o:spid="_x0000_s1037" type="#_x0000_t202" style="position:absolute;margin-left:165.05pt;margin-top:-16pt;width:184.2pt;height:57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" filled="f" stroked="f">
              <v:textbox inset="0,0,0,0">
                <w:txbxContent>
                  <w:p w14:paraId="0B5CC11B" w14:textId="77777777" w:rsidR="003938DD" w:rsidRPr="003938DD" w:rsidRDefault="003938DD" w:rsidP="003938DD">
                    <w:pPr>
                      <w:jc w:val="center"/>
                      <w:rPr>
                        <w:bCs/>
                        <w:sz w:val="24"/>
                        <w:szCs w:val="24"/>
                      </w:rPr>
                    </w:pPr>
                    <w:r w:rsidRPr="003938DD">
                      <w:rPr>
                        <w:bCs/>
                        <w:sz w:val="24"/>
                        <w:szCs w:val="24"/>
                      </w:rPr>
                      <w:t>Многопользовательское приложение</w:t>
                    </w:r>
                  </w:p>
                  <w:p w14:paraId="39C40123" w14:textId="076BAFAF" w:rsidR="00EC45D2" w:rsidRPr="001A1524" w:rsidRDefault="00EC45D2" w:rsidP="00D333D9">
                    <w:pPr>
                      <w:jc w:val="center"/>
                      <w:rPr>
                        <w:bCs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F875A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1E1FDA7" wp14:editId="45CCC250">
              <wp:simplePos x="0" y="0"/>
              <wp:positionH relativeFrom="column">
                <wp:posOffset>360046</wp:posOffset>
              </wp:positionH>
              <wp:positionV relativeFrom="paragraph">
                <wp:posOffset>-327660</wp:posOffset>
              </wp:positionV>
              <wp:extent cx="751840" cy="176530"/>
              <wp:effectExtent l="0" t="0" r="10160" b="1397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1840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3ECEBE" w14:textId="0A54C5A2" w:rsidR="00EC45D2" w:rsidRPr="00F875A4" w:rsidRDefault="00CA3FF1" w:rsidP="00ED2DDB">
                          <w:pPr>
                            <w:rPr>
                              <w:sz w:val="14"/>
                              <w:szCs w:val="12"/>
                            </w:rPr>
                          </w:pPr>
                          <w:r>
                            <w:rPr>
                              <w:sz w:val="14"/>
                              <w:szCs w:val="12"/>
                            </w:rPr>
                            <w:t>Новик А.И</w:t>
                          </w:r>
                          <w:r w:rsidR="00AE35B9">
                            <w:rPr>
                              <w:sz w:val="14"/>
                              <w:szCs w:val="1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E1FDA7" id="Text Box 53" o:spid="_x0000_s1038" type="#_x0000_t202" style="position:absolute;margin-left:28.35pt;margin-top:-25.8pt;width:59.2pt;height:13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" filled="f" stroked="f">
              <v:textbox inset="0,0,0,0">
                <w:txbxContent>
                  <w:p w14:paraId="243ECEBE" w14:textId="0A54C5A2" w:rsidR="00EC45D2" w:rsidRPr="00F875A4" w:rsidRDefault="00CA3FF1" w:rsidP="00ED2DDB">
                    <w:pPr>
                      <w:rPr>
                        <w:sz w:val="14"/>
                        <w:szCs w:val="12"/>
                      </w:rPr>
                    </w:pPr>
                    <w:r>
                      <w:rPr>
                        <w:sz w:val="14"/>
                        <w:szCs w:val="12"/>
                      </w:rPr>
                      <w:t>Новик А.И</w:t>
                    </w:r>
                    <w:r w:rsidR="00AE35B9">
                      <w:rPr>
                        <w:sz w:val="14"/>
                        <w:szCs w:val="1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B475E50" wp14:editId="5BFA0870">
              <wp:simplePos x="0" y="0"/>
              <wp:positionH relativeFrom="column">
                <wp:posOffset>-337820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25D01" w14:textId="77777777" w:rsidR="00EC45D2" w:rsidRPr="006D4BD9" w:rsidRDefault="00EC45D2">
                          <w:pPr>
                            <w:rPr>
                              <w:szCs w:val="18"/>
                            </w:rPr>
                          </w:pPr>
                          <w:r w:rsidRPr="006D4BD9">
                            <w:rPr>
                              <w:szCs w:val="18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475E50" id="Text Box 111" o:spid="_x0000_s1039" type="#_x0000_t202" style="position:absolute;margin-left:-26.6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" stroked="f">
              <v:fill opacity="0"/>
              <v:textbox inset="0,0,0,0">
                <w:txbxContent>
                  <w:p w14:paraId="20525D01" w14:textId="77777777" w:rsidR="00EC45D2" w:rsidRPr="006D4BD9" w:rsidRDefault="00EC45D2">
                    <w:pPr>
                      <w:rPr>
                        <w:szCs w:val="18"/>
                      </w:rPr>
                    </w:pPr>
                    <w:r w:rsidRPr="006D4BD9">
                      <w:rPr>
                        <w:szCs w:val="18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222A7AD" wp14:editId="26875C69">
              <wp:simplePos x="0" y="0"/>
              <wp:positionH relativeFrom="column">
                <wp:posOffset>-323850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677802" w14:textId="77777777" w:rsidR="00EC45D2" w:rsidRPr="00DA032F" w:rsidRDefault="00EC45D2" w:rsidP="00177EEA">
                          <w:r w:rsidRPr="00DA032F"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22A7AD" id="Text Box 50" o:spid="_x0000_s1040" type="#_x0000_t202" style="position:absolute;margin-left:-25.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" filled="f" stroked="f">
              <v:textbox inset="0,0,0,0">
                <w:txbxContent>
                  <w:p w14:paraId="6A677802" w14:textId="77777777" w:rsidR="00EC45D2" w:rsidRPr="00DA032F" w:rsidRDefault="00EC45D2" w:rsidP="00177EEA">
                    <w:r w:rsidRPr="00DA032F"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1F0E357" wp14:editId="014E471E">
              <wp:simplePos x="0" y="0"/>
              <wp:positionH relativeFrom="column">
                <wp:posOffset>-332740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BE440" w14:textId="77777777" w:rsidR="00EC45D2" w:rsidRPr="006D4BD9" w:rsidRDefault="00EC45D2" w:rsidP="00177EE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6D4BD9">
                            <w:rPr>
                              <w:rFonts w:ascii="GOST type B" w:hAnsi="GOST type B"/>
                            </w:rPr>
                            <w:t xml:space="preserve"> </w:t>
                          </w:r>
                          <w:r w:rsidRPr="006D4BD9">
                            <w:rPr>
                              <w:sz w:val="22"/>
                            </w:rPr>
                            <w:t>Пров</w:t>
                          </w:r>
                          <w:r w:rsidRPr="006D4BD9">
                            <w:rPr>
                              <w:rFonts w:ascii="ISOCPEUR" w:hAnsi="ISOCPEUR"/>
                              <w:sz w:val="22"/>
                            </w:rPr>
                            <w:t>.</w:t>
                          </w:r>
                        </w:p>
                        <w:p w14:paraId="29904FCE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0526289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39AED4D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8E5A0C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521453E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6A2EEC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96CD94" w14:textId="77777777" w:rsidR="00EC45D2" w:rsidRPr="00A74DFB" w:rsidRDefault="00EC45D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F0E357" id="Text Box 51" o:spid="_x0000_s1041" type="#_x0000_t202" style="position:absolute;margin-left:-26.2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" filled="f" stroked="f">
              <v:textbox inset="0,0,0,0">
                <w:txbxContent>
                  <w:p w14:paraId="5A9BE440" w14:textId="77777777" w:rsidR="00EC45D2" w:rsidRPr="006D4BD9" w:rsidRDefault="00EC45D2" w:rsidP="00177EEA">
                    <w:pPr>
                      <w:rPr>
                        <w:rFonts w:ascii="ISOCPEUR" w:hAnsi="ISOCPEUR"/>
                        <w:sz w:val="22"/>
                      </w:rPr>
                    </w:pPr>
                    <w:r w:rsidRPr="006D4BD9">
                      <w:rPr>
                        <w:rFonts w:ascii="GOST type B" w:hAnsi="GOST type B"/>
                      </w:rPr>
                      <w:t xml:space="preserve"> </w:t>
                    </w:r>
                    <w:r w:rsidRPr="006D4BD9">
                      <w:rPr>
                        <w:sz w:val="22"/>
                      </w:rPr>
                      <w:t>Пров</w:t>
                    </w:r>
                    <w:r w:rsidRPr="006D4BD9">
                      <w:rPr>
                        <w:rFonts w:ascii="ISOCPEUR" w:hAnsi="ISOCPEUR"/>
                        <w:sz w:val="22"/>
                      </w:rPr>
                      <w:t>.</w:t>
                    </w:r>
                  </w:p>
                  <w:p w14:paraId="29904FCE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0526289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39AED4D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8E5A0C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521453E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6A2EEC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96CD94" w14:textId="77777777" w:rsidR="00EC45D2" w:rsidRPr="00A74DFB" w:rsidRDefault="00EC45D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0AFA74" wp14:editId="47370297">
              <wp:simplePos x="0" y="0"/>
              <wp:positionH relativeFrom="column">
                <wp:posOffset>4496435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F4FD0E" w14:textId="77777777" w:rsidR="00EC45D2" w:rsidRPr="006D4BD9" w:rsidRDefault="00EC45D2" w:rsidP="00177EEA">
                          <w:pPr>
                            <w:jc w:val="center"/>
                          </w:pPr>
                          <w:r w:rsidRPr="006D4BD9"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0AFA74" id="Text Box 38" o:spid="_x0000_s1042" type="#_x0000_t202" style="position:absolute;margin-left:354.05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4wQ1g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" filled="f" stroked="f">
              <v:textbox inset="0,0,0,0">
                <w:txbxContent>
                  <w:p w14:paraId="35F4FD0E" w14:textId="77777777" w:rsidR="00EC45D2" w:rsidRPr="006D4BD9" w:rsidRDefault="00EC45D2" w:rsidP="00177EEA">
                    <w:pPr>
                      <w:jc w:val="center"/>
                    </w:pPr>
                    <w:r w:rsidRPr="006D4BD9"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6B4704" wp14:editId="429032AE">
              <wp:simplePos x="0" y="0"/>
              <wp:positionH relativeFrom="column">
                <wp:posOffset>5057140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0477E9" w14:textId="77777777" w:rsidR="00EC45D2" w:rsidRPr="006D4BD9" w:rsidRDefault="00EC45D2" w:rsidP="005C2B70">
                          <w:pPr>
                            <w:jc w:val="center"/>
                          </w:pPr>
                          <w:r w:rsidRPr="006D4BD9"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6B4704" id="Text Box 40" o:spid="_x0000_s1043" type="#_x0000_t202" style="position:absolute;margin-left:398.2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" filled="f" stroked="f">
              <v:textbox inset="0,0,0,0">
                <w:txbxContent>
                  <w:p w14:paraId="250477E9" w14:textId="77777777" w:rsidR="00EC45D2" w:rsidRPr="006D4BD9" w:rsidRDefault="00EC45D2" w:rsidP="005C2B70">
                    <w:pPr>
                      <w:jc w:val="center"/>
                    </w:pPr>
                    <w:r w:rsidRPr="006D4BD9"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0F508F7" wp14:editId="4365B7B5">
              <wp:simplePos x="0" y="0"/>
              <wp:positionH relativeFrom="column">
                <wp:posOffset>5584190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475138" w14:textId="77777777" w:rsidR="00EC45D2" w:rsidRPr="006D4BD9" w:rsidRDefault="00EC45D2">
                          <w:pPr>
                            <w:jc w:val="center"/>
                          </w:pPr>
                          <w:r w:rsidRPr="006D4BD9"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F508F7" id="Text Box 41" o:spid="_x0000_s1044" type="#_x0000_t202" style="position:absolute;margin-left:439.7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" filled="f" stroked="f">
              <v:textbox inset="0,0,0,0">
                <w:txbxContent>
                  <w:p w14:paraId="37475138" w14:textId="77777777" w:rsidR="00EC45D2" w:rsidRPr="006D4BD9" w:rsidRDefault="00EC45D2">
                    <w:pPr>
                      <w:jc w:val="center"/>
                    </w:pPr>
                    <w:r w:rsidRPr="006D4BD9"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0457BA3" wp14:editId="6736C2D3">
              <wp:simplePos x="0" y="0"/>
              <wp:positionH relativeFrom="column">
                <wp:posOffset>4500245</wp:posOffset>
              </wp:positionH>
              <wp:positionV relativeFrom="paragraph">
                <wp:posOffset>14605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0CED44" w14:textId="77777777" w:rsidR="004977C1" w:rsidRPr="00E95D78" w:rsidRDefault="004977C1" w:rsidP="004977C1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65F6FB87" w14:textId="77777777" w:rsidR="004977C1" w:rsidRPr="00F12A8B" w:rsidRDefault="004977C1" w:rsidP="004977C1">
                          <w:pPr>
                            <w:rPr>
                              <w:szCs w:val="32"/>
                            </w:rPr>
                          </w:pPr>
                        </w:p>
                        <w:p w14:paraId="4F1C623A" w14:textId="77777777" w:rsidR="00EC45D2" w:rsidRPr="00F12A8B" w:rsidRDefault="00EC45D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457BA3" id="Text Box 37" o:spid="_x0000_s1045" type="#_x0000_t202" style="position:absolute;margin-left:354.35pt;margin-top:1.1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" filled="f" stroked="f">
              <v:textbox inset="0,0,0,0">
                <w:txbxContent>
                  <w:p w14:paraId="170CED44" w14:textId="77777777" w:rsidR="004977C1" w:rsidRPr="00E95D78" w:rsidRDefault="004977C1" w:rsidP="004977C1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E95D78">
                      <w:rPr>
                        <w:sz w:val="24"/>
                        <w:szCs w:val="24"/>
                      </w:rPr>
                      <w:t>Г</w:t>
                    </w:r>
                    <w:r>
                      <w:rPr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sz w:val="24"/>
                        <w:szCs w:val="24"/>
                      </w:rPr>
                      <w:t>ТТиД</w:t>
                    </w:r>
                  </w:p>
                  <w:p w14:paraId="65F6FB87" w14:textId="77777777" w:rsidR="004977C1" w:rsidRPr="00F12A8B" w:rsidRDefault="004977C1" w:rsidP="004977C1">
                    <w:pPr>
                      <w:rPr>
                        <w:szCs w:val="32"/>
                      </w:rPr>
                    </w:pPr>
                  </w:p>
                  <w:p w14:paraId="4F1C623A" w14:textId="77777777" w:rsidR="00EC45D2" w:rsidRPr="00F12A8B" w:rsidRDefault="00EC45D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9039B6D" wp14:editId="6A6E60C3">
              <wp:simplePos x="0" y="0"/>
              <wp:positionH relativeFrom="column">
                <wp:posOffset>387985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C49E56" w14:textId="77777777" w:rsidR="00EC45D2" w:rsidRPr="006D4BD9" w:rsidRDefault="002259D4" w:rsidP="00ED2DDB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Коренюк Е.В.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039B6D" id="Text Box 52" o:spid="_x0000_s1046" type="#_x0000_t202" style="position:absolute;margin-left:30.55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" filled="f" stroked="f">
              <v:textbox inset="0,0,0,0">
                <w:txbxContent>
                  <w:p w14:paraId="6BC49E56" w14:textId="77777777" w:rsidR="00EC45D2" w:rsidRPr="006D4BD9" w:rsidRDefault="002259D4" w:rsidP="00ED2DDB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Коренюк Е.В.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7831393" wp14:editId="6A92B61B">
              <wp:simplePos x="0" y="0"/>
              <wp:positionH relativeFrom="column">
                <wp:posOffset>1624330</wp:posOffset>
              </wp:positionH>
              <wp:positionV relativeFrom="paragraph">
                <wp:posOffset>-695325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010EF3" w14:textId="77777777" w:rsidR="00EC45D2" w:rsidRPr="006D4BD9" w:rsidRDefault="00EC45D2" w:rsidP="005C791F">
                          <w:pPr>
                            <w:jc w:val="center"/>
                          </w:pPr>
                          <w:r w:rsidRPr="006D4BD9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831393" id="Text Box 49" o:spid="_x0000_s1047" type="#_x0000_t202" style="position:absolute;margin-left:127.9pt;margin-top:-54.7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" filled="f" stroked="f">
              <v:textbox inset="0,0,0,0">
                <w:txbxContent>
                  <w:p w14:paraId="73010EF3" w14:textId="77777777" w:rsidR="00EC45D2" w:rsidRPr="006D4BD9" w:rsidRDefault="00EC45D2" w:rsidP="005C791F">
                    <w:pPr>
                      <w:jc w:val="center"/>
                    </w:pPr>
                    <w:r w:rsidRPr="006D4BD9"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961237F" wp14:editId="3E9B7203">
              <wp:simplePos x="0" y="0"/>
              <wp:positionH relativeFrom="column">
                <wp:posOffset>1123950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B9DA4B" w14:textId="77777777" w:rsidR="00EC45D2" w:rsidRPr="006D4BD9" w:rsidRDefault="00EC45D2" w:rsidP="00A74DFB">
                          <w:r w:rsidRPr="006D4BD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6D4BD9"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61237F" id="Text Box 48" o:spid="_x0000_s1048" type="#_x0000_t202" style="position:absolute;margin-left:88.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" filled="f" stroked="f">
              <v:textbox inset="0,0,0,0">
                <w:txbxContent>
                  <w:p w14:paraId="54B9DA4B" w14:textId="77777777" w:rsidR="00EC45D2" w:rsidRPr="006D4BD9" w:rsidRDefault="00EC45D2" w:rsidP="00A74DFB">
                    <w:r w:rsidRPr="006D4BD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6D4BD9"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C71C3BD" wp14:editId="636F2404">
              <wp:simplePos x="0" y="0"/>
              <wp:positionH relativeFrom="column">
                <wp:posOffset>209550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DB9756" w14:textId="77777777" w:rsidR="00EC45D2" w:rsidRPr="006D4BD9" w:rsidRDefault="00EC45D2">
                          <w:pPr>
                            <w:jc w:val="center"/>
                            <w:rPr>
                              <w:spacing w:val="-20"/>
                            </w:rPr>
                          </w:pPr>
                          <w:r w:rsidRPr="006D4BD9">
                            <w:rPr>
                              <w:spacing w:val="-20"/>
                            </w:rPr>
                            <w:t>№ докум</w:t>
                          </w:r>
                        </w:p>
                        <w:p w14:paraId="6249BE98" w14:textId="77777777" w:rsidR="00AF7EA9" w:rsidRDefault="00AF7EA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71C3BD" id="Text Box 47" o:spid="_x0000_s1049" type="#_x0000_t202" style="position:absolute;margin-left:16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" filled="f" stroked="f">
              <v:textbox inset="0,0,0,0">
                <w:txbxContent>
                  <w:p w14:paraId="6BDB9756" w14:textId="77777777" w:rsidR="00EC45D2" w:rsidRPr="006D4BD9" w:rsidRDefault="00EC45D2">
                    <w:pPr>
                      <w:jc w:val="center"/>
                      <w:rPr>
                        <w:spacing w:val="-20"/>
                      </w:rPr>
                    </w:pPr>
                    <w:r w:rsidRPr="006D4BD9">
                      <w:rPr>
                        <w:spacing w:val="-20"/>
                      </w:rPr>
                      <w:t>№ докум</w:t>
                    </w:r>
                  </w:p>
                  <w:p w14:paraId="6249BE98" w14:textId="77777777" w:rsidR="00AF7EA9" w:rsidRDefault="00AF7EA9"/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9C59F1F" wp14:editId="6D7630CA">
              <wp:simplePos x="0" y="0"/>
              <wp:positionH relativeFrom="column">
                <wp:posOffset>-61595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F2F209" w14:textId="77777777" w:rsidR="00EC45D2" w:rsidRPr="00AF7EA9" w:rsidRDefault="00EC45D2">
                          <w:pPr>
                            <w:jc w:val="center"/>
                            <w:rPr>
                              <w:i/>
                              <w:spacing w:val="-20"/>
                              <w:lang w:val="en-US"/>
                            </w:rPr>
                          </w:pPr>
                          <w:r w:rsidRPr="006D4BD9">
                            <w:rPr>
                              <w:spacing w:val="-20"/>
                            </w:rPr>
                            <w:t>Лист</w:t>
                          </w:r>
                          <w:r w:rsidRPr="00AF7EA9">
                            <w:rPr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59F1F" id="Text Box 45" o:spid="_x0000_s1050" type="#_x0000_t202" style="position:absolute;margin-left:-4.85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" filled="f" stroked="f">
              <v:textbox inset="0,0,0,0">
                <w:txbxContent>
                  <w:p w14:paraId="20F2F209" w14:textId="77777777" w:rsidR="00EC45D2" w:rsidRPr="00AF7EA9" w:rsidRDefault="00EC45D2">
                    <w:pPr>
                      <w:jc w:val="center"/>
                      <w:rPr>
                        <w:i/>
                        <w:spacing w:val="-20"/>
                        <w:lang w:val="en-US"/>
                      </w:rPr>
                    </w:pPr>
                    <w:r w:rsidRPr="006D4BD9">
                      <w:rPr>
                        <w:spacing w:val="-20"/>
                      </w:rPr>
                      <w:t>Лист</w:t>
                    </w:r>
                    <w:r w:rsidRPr="00AF7EA9">
                      <w:rPr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3AAEFD" wp14:editId="6858189E">
              <wp:simplePos x="0" y="0"/>
              <wp:positionH relativeFrom="column">
                <wp:posOffset>-360680</wp:posOffset>
              </wp:positionH>
              <wp:positionV relativeFrom="paragraph">
                <wp:posOffset>-695325</wp:posOffset>
              </wp:positionV>
              <wp:extent cx="360680" cy="154940"/>
              <wp:effectExtent l="0" t="0" r="3810" b="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A6B5" w14:textId="77777777" w:rsidR="00EC45D2" w:rsidRPr="003D3EB3" w:rsidRDefault="00EC45D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6D4BD9">
                            <w:t>Изм</w:t>
                          </w:r>
                          <w:r w:rsidRPr="003D3EB3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3AAEFD" id="Text Box 46" o:spid="_x0000_s1051" type="#_x0000_t202" style="position:absolute;margin-left:-28.4pt;margin-top:-54.7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" filled="f" stroked="f">
              <v:textbox inset="0,0,0,0">
                <w:txbxContent>
                  <w:p w14:paraId="51F6A6B5" w14:textId="77777777" w:rsidR="00EC45D2" w:rsidRPr="003D3EB3" w:rsidRDefault="00EC45D2" w:rsidP="00515D3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6D4BD9">
                      <w:t>Изм</w:t>
                    </w:r>
                    <w:r w:rsidRPr="003D3EB3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6B55724" wp14:editId="45DCCF94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C6C6C7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43142FE4" wp14:editId="787E1079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6BD24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k56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74AD936" wp14:editId="2D7BABC8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8D0498" w14:textId="77777777" w:rsidR="00EC45D2" w:rsidRPr="004E1F61" w:rsidRDefault="00EC45D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4AD936" id="Text Box 92" o:spid="_x0000_s105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" filled="f" stroked="f">
              <v:textbox inset="0,0,0,0">
                <w:txbxContent>
                  <w:p w14:paraId="378D0498" w14:textId="77777777" w:rsidR="00EC45D2" w:rsidRPr="004E1F61" w:rsidRDefault="00EC45D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C79F636" wp14:editId="6DE77EA9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3A8DBF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4F2FBC6" wp14:editId="58B1C7C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7F143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74ADA64" wp14:editId="4DA8FCC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E35EE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6F63EF3" wp14:editId="0FD9D64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732A3" w14:textId="77777777" w:rsidR="00EC45D2" w:rsidRPr="00DC2D43" w:rsidRDefault="00EC45D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F63EF3" id="Text Box 114" o:spid="_x0000_s105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KSNxET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768732A3" w14:textId="77777777" w:rsidR="00EC45D2" w:rsidRPr="00DC2D43" w:rsidRDefault="00EC45D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2FD5D9F" wp14:editId="3CFD66B7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9B1C29" w14:textId="77777777" w:rsidR="00EC45D2" w:rsidRPr="00DC2D43" w:rsidRDefault="00EC45D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D5D9F" id="Text Box 113" o:spid="_x0000_s105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" stroked="f">
              <v:fill opacity="0"/>
              <v:textbox inset="0,0,0,0">
                <w:txbxContent>
                  <w:p w14:paraId="309B1C29" w14:textId="77777777" w:rsidR="00EC45D2" w:rsidRPr="00DC2D43" w:rsidRDefault="00EC45D2" w:rsidP="00DC2D43"/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05A5F08" wp14:editId="05FCACF9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83D628" w14:textId="77777777" w:rsidR="00EC45D2" w:rsidRDefault="00EC45D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5A5F08" id="Text Box 112" o:spid="_x0000_s105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AUO4+i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4F83D628" w14:textId="77777777" w:rsidR="00EC45D2" w:rsidRDefault="00EC45D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31BA0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984719F" wp14:editId="7907BE32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81AC51" w14:textId="77777777" w:rsidR="006D4BD9" w:rsidRPr="006D4BD9" w:rsidRDefault="0070586F" w:rsidP="006D4BD9">
                          <w:pPr>
                            <w:spacing w:after="200" w:line="276" w:lineRule="auto"/>
                            <w:jc w:val="center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bookmarkStart w:id="0" w:name="_Hlk170724655"/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П 5-04-0612-02.41ТП.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-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249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746DA1">
                            <w:rPr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bookmarkEnd w:id="0"/>
                        <w:p w14:paraId="4BBC5693" w14:textId="77777777" w:rsidR="00924B9E" w:rsidRPr="001A1524" w:rsidRDefault="00924B9E" w:rsidP="00924B9E">
                          <w:pPr>
                            <w:rPr>
                              <w:szCs w:val="48"/>
                            </w:rPr>
                          </w:pPr>
                        </w:p>
                        <w:p w14:paraId="13521342" w14:textId="77777777" w:rsidR="00EC45D2" w:rsidRPr="001A1524" w:rsidRDefault="00EC45D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84719F" id="Text Box 103" o:spid="_x0000_s1056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" filled="f" stroked="f">
              <v:textbox inset="0,0,0,0">
                <w:txbxContent>
                  <w:p w14:paraId="2A81AC51" w14:textId="77777777" w:rsidR="006D4BD9" w:rsidRPr="006D4BD9" w:rsidRDefault="0070586F" w:rsidP="006D4BD9">
                    <w:pPr>
                      <w:spacing w:after="200" w:line="276" w:lineRule="auto"/>
                      <w:jc w:val="center"/>
                      <w:rPr>
                        <w:bCs/>
                        <w:sz w:val="32"/>
                        <w:szCs w:val="28"/>
                      </w:rPr>
                    </w:pPr>
                    <w:bookmarkStart w:id="1" w:name="_Hlk170724655"/>
                    <w:r>
                      <w:rPr>
                        <w:bCs/>
                        <w:sz w:val="32"/>
                        <w:szCs w:val="28"/>
                      </w:rPr>
                      <w:t>У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П 5-04-0612-02.41ТП.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К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-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249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746DA1">
                      <w:rPr>
                        <w:bCs/>
                        <w:sz w:val="32"/>
                        <w:szCs w:val="28"/>
                      </w:rPr>
                      <w:t>5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.01</w:t>
                    </w:r>
                  </w:p>
                  <w:bookmarkEnd w:id="1"/>
                  <w:p w14:paraId="4BBC5693" w14:textId="77777777" w:rsidR="00924B9E" w:rsidRPr="001A1524" w:rsidRDefault="00924B9E" w:rsidP="00924B9E">
                    <w:pPr>
                      <w:rPr>
                        <w:szCs w:val="48"/>
                      </w:rPr>
                    </w:pPr>
                  </w:p>
                  <w:p w14:paraId="13521342" w14:textId="77777777" w:rsidR="00EC45D2" w:rsidRPr="001A1524" w:rsidRDefault="00EC45D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9187169" wp14:editId="79C39CB0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4FA554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05EFA15" wp14:editId="36ACD21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2C1B5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03B93C" wp14:editId="6CE5EB3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9FAC0C" w14:textId="77777777" w:rsidR="00EC45D2" w:rsidRPr="00961A19" w:rsidRDefault="00EC45D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03B93C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3B9FAC0C" w14:textId="77777777" w:rsidR="00EC45D2" w:rsidRPr="00961A19" w:rsidRDefault="00EC45D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7D9491" wp14:editId="2BB9549F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92A82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F01859" wp14:editId="38E2FE33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19D11E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73ECBB5" wp14:editId="3F19CF26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1DE21F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2CA9F6" wp14:editId="3881354F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D7A0DB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FE6E39A" wp14:editId="67B664DB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5B85A5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B482490" wp14:editId="79AF7D94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73E570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5C718BBA" wp14:editId="0B0A4D3E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AC05F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4201DE" wp14:editId="704E59EB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FE62F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8DC7606" wp14:editId="0CA87C28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6FF2F7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36AFB1F2" wp14:editId="0D4A5939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9765DC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84D9E0B" wp14:editId="54B510FE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A7B7C0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159C9FF" wp14:editId="2CA720C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EA01C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2A1C777" wp14:editId="336DF1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73FB97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BC9459A" wp14:editId="137FF605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2B2747" w14:textId="77777777" w:rsidR="00EC45D2" w:rsidRPr="00961A19" w:rsidRDefault="00EC45D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C9459A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232B2747" w14:textId="77777777" w:rsidR="00EC45D2" w:rsidRPr="00961A19" w:rsidRDefault="00EC45D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 w:rsidR="00731BA0">
      <w:rPr>
        <w:rStyle w:val="a6"/>
        <w:noProof/>
      </w:rPr>
      <w:t>2</w:t>
    </w:r>
    <w:r w:rsidR="00EC45D2">
      <w:rPr>
        <w:rStyle w:val="a6"/>
      </w:rPr>
      <w:fldChar w:fldCharType="end"/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 w:rsidR="00731BA0">
      <w:rPr>
        <w:rStyle w:val="a6"/>
        <w:noProof/>
      </w:rPr>
      <w:t>2</w:t>
    </w:r>
    <w:r w:rsidR="00EC45D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4F0B93" w14:textId="77777777" w:rsidR="00276AFC" w:rsidRDefault="00276AFC">
      <w:r>
        <w:separator/>
      </w:r>
    </w:p>
  </w:footnote>
  <w:footnote w:type="continuationSeparator" w:id="0">
    <w:p w14:paraId="6DE99821" w14:textId="77777777" w:rsidR="00276AFC" w:rsidRDefault="00276A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1E10B" w14:textId="77777777" w:rsidR="00EC45D2" w:rsidRDefault="00731BA0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795C831" wp14:editId="482DF4D7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75162B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C6&#10;bIeO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C59C63" w14:textId="77777777" w:rsidR="00EC45D2" w:rsidRDefault="00731BA0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AD1C4CF" wp14:editId="3C78312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389629" w14:textId="77777777" w:rsidR="00EC45D2" w:rsidRPr="008A3B3D" w:rsidRDefault="00EC45D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D1C4C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7F389629" w14:textId="77777777" w:rsidR="00EC45D2" w:rsidRPr="008A3B3D" w:rsidRDefault="00EC45D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147E3"/>
    <w:multiLevelType w:val="multilevel"/>
    <w:tmpl w:val="2BF2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43387"/>
    <w:multiLevelType w:val="multilevel"/>
    <w:tmpl w:val="2008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4" w15:restartNumberingAfterBreak="0">
    <w:nsid w:val="0A97751A"/>
    <w:multiLevelType w:val="hybridMultilevel"/>
    <w:tmpl w:val="829AD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15550B"/>
    <w:multiLevelType w:val="multilevel"/>
    <w:tmpl w:val="96FA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7" w15:restartNumberingAfterBreak="0">
    <w:nsid w:val="14442A9A"/>
    <w:multiLevelType w:val="multilevel"/>
    <w:tmpl w:val="0B1ED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1267F0"/>
    <w:multiLevelType w:val="multilevel"/>
    <w:tmpl w:val="581E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417806"/>
    <w:multiLevelType w:val="multilevel"/>
    <w:tmpl w:val="BE5E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2776FA"/>
    <w:multiLevelType w:val="multilevel"/>
    <w:tmpl w:val="32F4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12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3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4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20F80435"/>
    <w:multiLevelType w:val="hybridMultilevel"/>
    <w:tmpl w:val="0C08D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3A68CF"/>
    <w:multiLevelType w:val="multilevel"/>
    <w:tmpl w:val="389E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2AB519C2"/>
    <w:multiLevelType w:val="multilevel"/>
    <w:tmpl w:val="C1FEB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3144A4"/>
    <w:multiLevelType w:val="multilevel"/>
    <w:tmpl w:val="12DC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2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3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4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5" w15:restartNumberingAfterBreak="0">
    <w:nsid w:val="442869CE"/>
    <w:multiLevelType w:val="hybridMultilevel"/>
    <w:tmpl w:val="0354F74A"/>
    <w:lvl w:ilvl="0" w:tplc="7018A0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58452688"/>
    <w:multiLevelType w:val="hybridMultilevel"/>
    <w:tmpl w:val="E04EC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0079B9"/>
    <w:multiLevelType w:val="multilevel"/>
    <w:tmpl w:val="E432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17C14FF"/>
    <w:multiLevelType w:val="multilevel"/>
    <w:tmpl w:val="77289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D30A56"/>
    <w:multiLevelType w:val="multilevel"/>
    <w:tmpl w:val="6714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6554B8"/>
    <w:multiLevelType w:val="multilevel"/>
    <w:tmpl w:val="9A4A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8107E3"/>
    <w:multiLevelType w:val="multilevel"/>
    <w:tmpl w:val="7A0EF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5" w15:restartNumberingAfterBreak="0">
    <w:nsid w:val="6CC919EF"/>
    <w:multiLevelType w:val="multilevel"/>
    <w:tmpl w:val="4408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37" w15:restartNumberingAfterBreak="0">
    <w:nsid w:val="6E9E6338"/>
    <w:multiLevelType w:val="multilevel"/>
    <w:tmpl w:val="4DBE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9B4D1B"/>
    <w:multiLevelType w:val="multilevel"/>
    <w:tmpl w:val="AC1E6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0CF1650"/>
    <w:multiLevelType w:val="hybridMultilevel"/>
    <w:tmpl w:val="63424CC6"/>
    <w:lvl w:ilvl="0" w:tplc="7234A6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3F252FB"/>
    <w:multiLevelType w:val="multilevel"/>
    <w:tmpl w:val="204415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74B22351"/>
    <w:multiLevelType w:val="hybridMultilevel"/>
    <w:tmpl w:val="DCE84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3" w15:restartNumberingAfterBreak="0">
    <w:nsid w:val="7D114ED4"/>
    <w:multiLevelType w:val="multilevel"/>
    <w:tmpl w:val="9E6A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343768">
    <w:abstractNumId w:val="13"/>
  </w:num>
  <w:num w:numId="2" w16cid:durableId="748774178">
    <w:abstractNumId w:val="14"/>
  </w:num>
  <w:num w:numId="3" w16cid:durableId="1161041815">
    <w:abstractNumId w:val="22"/>
  </w:num>
  <w:num w:numId="4" w16cid:durableId="2005351456">
    <w:abstractNumId w:val="3"/>
  </w:num>
  <w:num w:numId="5" w16cid:durableId="1019085123">
    <w:abstractNumId w:val="21"/>
  </w:num>
  <w:num w:numId="6" w16cid:durableId="70085741">
    <w:abstractNumId w:val="2"/>
  </w:num>
  <w:num w:numId="7" w16cid:durableId="1186599297">
    <w:abstractNumId w:val="12"/>
  </w:num>
  <w:num w:numId="8" w16cid:durableId="709647090">
    <w:abstractNumId w:val="29"/>
  </w:num>
  <w:num w:numId="9" w16cid:durableId="392430846">
    <w:abstractNumId w:val="24"/>
  </w:num>
  <w:num w:numId="10" w16cid:durableId="785318391">
    <w:abstractNumId w:val="34"/>
  </w:num>
  <w:num w:numId="11" w16cid:durableId="1059327546">
    <w:abstractNumId w:val="42"/>
  </w:num>
  <w:num w:numId="12" w16cid:durableId="405610592">
    <w:abstractNumId w:val="23"/>
  </w:num>
  <w:num w:numId="13" w16cid:durableId="1928688578">
    <w:abstractNumId w:val="6"/>
  </w:num>
  <w:num w:numId="14" w16cid:durableId="1680765826">
    <w:abstractNumId w:val="11"/>
  </w:num>
  <w:num w:numId="15" w16cid:durableId="489366490">
    <w:abstractNumId w:val="26"/>
  </w:num>
  <w:num w:numId="16" w16cid:durableId="1025132905">
    <w:abstractNumId w:val="20"/>
  </w:num>
  <w:num w:numId="17" w16cid:durableId="838152401">
    <w:abstractNumId w:val="17"/>
  </w:num>
  <w:num w:numId="18" w16cid:durableId="776876851">
    <w:abstractNumId w:val="36"/>
  </w:num>
  <w:num w:numId="19" w16cid:durableId="1361198771">
    <w:abstractNumId w:val="40"/>
  </w:num>
  <w:num w:numId="20" w16cid:durableId="50009425">
    <w:abstractNumId w:val="0"/>
  </w:num>
  <w:num w:numId="21" w16cid:durableId="1800954132">
    <w:abstractNumId w:val="19"/>
  </w:num>
  <w:num w:numId="22" w16cid:durableId="869537953">
    <w:abstractNumId w:val="16"/>
  </w:num>
  <w:num w:numId="23" w16cid:durableId="13313086">
    <w:abstractNumId w:val="8"/>
  </w:num>
  <w:num w:numId="24" w16cid:durableId="379282595">
    <w:abstractNumId w:val="5"/>
  </w:num>
  <w:num w:numId="25" w16cid:durableId="282882525">
    <w:abstractNumId w:val="31"/>
  </w:num>
  <w:num w:numId="26" w16cid:durableId="2085174806">
    <w:abstractNumId w:val="30"/>
  </w:num>
  <w:num w:numId="27" w16cid:durableId="497229758">
    <w:abstractNumId w:val="27"/>
  </w:num>
  <w:num w:numId="28" w16cid:durableId="316960556">
    <w:abstractNumId w:val="41"/>
  </w:num>
  <w:num w:numId="29" w16cid:durableId="1716925295">
    <w:abstractNumId w:val="38"/>
  </w:num>
  <w:num w:numId="30" w16cid:durableId="1828009885">
    <w:abstractNumId w:val="18"/>
  </w:num>
  <w:num w:numId="31" w16cid:durableId="920257660">
    <w:abstractNumId w:val="4"/>
  </w:num>
  <w:num w:numId="32" w16cid:durableId="244800394">
    <w:abstractNumId w:val="25"/>
  </w:num>
  <w:num w:numId="33" w16cid:durableId="2117677424">
    <w:abstractNumId w:val="32"/>
  </w:num>
  <w:num w:numId="34" w16cid:durableId="1121343007">
    <w:abstractNumId w:val="43"/>
  </w:num>
  <w:num w:numId="35" w16cid:durableId="603222860">
    <w:abstractNumId w:val="9"/>
  </w:num>
  <w:num w:numId="36" w16cid:durableId="754864330">
    <w:abstractNumId w:val="1"/>
  </w:num>
  <w:num w:numId="37" w16cid:durableId="526985208">
    <w:abstractNumId w:val="37"/>
  </w:num>
  <w:num w:numId="38" w16cid:durableId="1249467064">
    <w:abstractNumId w:val="10"/>
  </w:num>
  <w:num w:numId="39" w16cid:durableId="571234734">
    <w:abstractNumId w:val="15"/>
  </w:num>
  <w:num w:numId="40" w16cid:durableId="1519080344">
    <w:abstractNumId w:val="39"/>
  </w:num>
  <w:num w:numId="41" w16cid:durableId="70737605">
    <w:abstractNumId w:val="33"/>
  </w:num>
  <w:num w:numId="42" w16cid:durableId="2138528130">
    <w:abstractNumId w:val="35"/>
  </w:num>
  <w:num w:numId="43" w16cid:durableId="633800326">
    <w:abstractNumId w:val="7"/>
  </w:num>
  <w:num w:numId="44" w16cid:durableId="192977637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ru-RU" w:vendorID="1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3D9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187"/>
    <w:rsid w:val="00022C6E"/>
    <w:rsid w:val="000230C0"/>
    <w:rsid w:val="00023706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0B1"/>
    <w:rsid w:val="00034609"/>
    <w:rsid w:val="0003494E"/>
    <w:rsid w:val="0003591D"/>
    <w:rsid w:val="00035C50"/>
    <w:rsid w:val="00035E88"/>
    <w:rsid w:val="00037EFB"/>
    <w:rsid w:val="00041AEF"/>
    <w:rsid w:val="0004214A"/>
    <w:rsid w:val="00043624"/>
    <w:rsid w:val="00044A76"/>
    <w:rsid w:val="00046355"/>
    <w:rsid w:val="00046EB0"/>
    <w:rsid w:val="0004793E"/>
    <w:rsid w:val="00047DDF"/>
    <w:rsid w:val="00051A10"/>
    <w:rsid w:val="00051F36"/>
    <w:rsid w:val="0005213F"/>
    <w:rsid w:val="00052DDB"/>
    <w:rsid w:val="000534AE"/>
    <w:rsid w:val="000536F2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C2"/>
    <w:rsid w:val="00060DF9"/>
    <w:rsid w:val="0006124E"/>
    <w:rsid w:val="00063C06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87AAF"/>
    <w:rsid w:val="0009046E"/>
    <w:rsid w:val="00090AB9"/>
    <w:rsid w:val="00092AB5"/>
    <w:rsid w:val="00093BC4"/>
    <w:rsid w:val="00093CAE"/>
    <w:rsid w:val="00094A58"/>
    <w:rsid w:val="0009501A"/>
    <w:rsid w:val="00095737"/>
    <w:rsid w:val="000961CC"/>
    <w:rsid w:val="00097C5B"/>
    <w:rsid w:val="000A0D0E"/>
    <w:rsid w:val="000A1803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09D"/>
    <w:rsid w:val="000B2C95"/>
    <w:rsid w:val="000B3903"/>
    <w:rsid w:val="000B57BE"/>
    <w:rsid w:val="000B6B75"/>
    <w:rsid w:val="000B7E02"/>
    <w:rsid w:val="000C02E1"/>
    <w:rsid w:val="000C2BC2"/>
    <w:rsid w:val="000C3354"/>
    <w:rsid w:val="000C3BE7"/>
    <w:rsid w:val="000C5219"/>
    <w:rsid w:val="000C56B2"/>
    <w:rsid w:val="000C5FFC"/>
    <w:rsid w:val="000C63B8"/>
    <w:rsid w:val="000C67C4"/>
    <w:rsid w:val="000D0DDF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D7BFD"/>
    <w:rsid w:val="000E19A4"/>
    <w:rsid w:val="000E3F16"/>
    <w:rsid w:val="000E3F64"/>
    <w:rsid w:val="000E4D7E"/>
    <w:rsid w:val="000E7217"/>
    <w:rsid w:val="000F0172"/>
    <w:rsid w:val="000F287B"/>
    <w:rsid w:val="000F2C87"/>
    <w:rsid w:val="000F3CDC"/>
    <w:rsid w:val="000F4739"/>
    <w:rsid w:val="000F6857"/>
    <w:rsid w:val="000F692C"/>
    <w:rsid w:val="000F747F"/>
    <w:rsid w:val="000F7D27"/>
    <w:rsid w:val="00100442"/>
    <w:rsid w:val="001020A4"/>
    <w:rsid w:val="001026E6"/>
    <w:rsid w:val="00103879"/>
    <w:rsid w:val="00104632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536"/>
    <w:rsid w:val="00113F6C"/>
    <w:rsid w:val="00114416"/>
    <w:rsid w:val="00115479"/>
    <w:rsid w:val="0011564B"/>
    <w:rsid w:val="00116D32"/>
    <w:rsid w:val="001207D6"/>
    <w:rsid w:val="001214B1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47FD"/>
    <w:rsid w:val="00134892"/>
    <w:rsid w:val="001360A3"/>
    <w:rsid w:val="001367AC"/>
    <w:rsid w:val="00136C83"/>
    <w:rsid w:val="00137022"/>
    <w:rsid w:val="00140229"/>
    <w:rsid w:val="00142C03"/>
    <w:rsid w:val="00143448"/>
    <w:rsid w:val="00143F11"/>
    <w:rsid w:val="00144DAA"/>
    <w:rsid w:val="001454FA"/>
    <w:rsid w:val="001500D5"/>
    <w:rsid w:val="00150752"/>
    <w:rsid w:val="001508DA"/>
    <w:rsid w:val="00150EC3"/>
    <w:rsid w:val="00151D26"/>
    <w:rsid w:val="00154957"/>
    <w:rsid w:val="00156D6D"/>
    <w:rsid w:val="00156E05"/>
    <w:rsid w:val="00156E32"/>
    <w:rsid w:val="00157014"/>
    <w:rsid w:val="0015754E"/>
    <w:rsid w:val="0015791F"/>
    <w:rsid w:val="00161C5D"/>
    <w:rsid w:val="00163602"/>
    <w:rsid w:val="001637AE"/>
    <w:rsid w:val="00164222"/>
    <w:rsid w:val="0016528D"/>
    <w:rsid w:val="001659D2"/>
    <w:rsid w:val="001669CB"/>
    <w:rsid w:val="00173263"/>
    <w:rsid w:val="00173E75"/>
    <w:rsid w:val="00173F12"/>
    <w:rsid w:val="001762EA"/>
    <w:rsid w:val="00176F13"/>
    <w:rsid w:val="0017710D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1876"/>
    <w:rsid w:val="00191D4D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524"/>
    <w:rsid w:val="001A1B67"/>
    <w:rsid w:val="001A1F8B"/>
    <w:rsid w:val="001A2702"/>
    <w:rsid w:val="001A3029"/>
    <w:rsid w:val="001A5315"/>
    <w:rsid w:val="001A63E5"/>
    <w:rsid w:val="001A6430"/>
    <w:rsid w:val="001A78C4"/>
    <w:rsid w:val="001B02B3"/>
    <w:rsid w:val="001B0D2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1A68"/>
    <w:rsid w:val="001C2580"/>
    <w:rsid w:val="001C275A"/>
    <w:rsid w:val="001C27D4"/>
    <w:rsid w:val="001C338B"/>
    <w:rsid w:val="001C3B79"/>
    <w:rsid w:val="001C3CB5"/>
    <w:rsid w:val="001C49F0"/>
    <w:rsid w:val="001C4DA5"/>
    <w:rsid w:val="001C57C8"/>
    <w:rsid w:val="001C5B51"/>
    <w:rsid w:val="001C712F"/>
    <w:rsid w:val="001C72A1"/>
    <w:rsid w:val="001C7849"/>
    <w:rsid w:val="001D09D4"/>
    <w:rsid w:val="001D0EE3"/>
    <w:rsid w:val="001D28A0"/>
    <w:rsid w:val="001D4B48"/>
    <w:rsid w:val="001D4B79"/>
    <w:rsid w:val="001D6FC7"/>
    <w:rsid w:val="001D75AB"/>
    <w:rsid w:val="001D781A"/>
    <w:rsid w:val="001D79F3"/>
    <w:rsid w:val="001E0506"/>
    <w:rsid w:val="001E14EC"/>
    <w:rsid w:val="001E2099"/>
    <w:rsid w:val="001E257C"/>
    <w:rsid w:val="001E25BD"/>
    <w:rsid w:val="001E2CBA"/>
    <w:rsid w:val="001E3004"/>
    <w:rsid w:val="001E33D2"/>
    <w:rsid w:val="001E4172"/>
    <w:rsid w:val="001E7126"/>
    <w:rsid w:val="001E71F0"/>
    <w:rsid w:val="001E7CC0"/>
    <w:rsid w:val="001F0710"/>
    <w:rsid w:val="001F08D6"/>
    <w:rsid w:val="001F2418"/>
    <w:rsid w:val="001F3DDA"/>
    <w:rsid w:val="001F3E6A"/>
    <w:rsid w:val="001F403A"/>
    <w:rsid w:val="001F46E9"/>
    <w:rsid w:val="001F5500"/>
    <w:rsid w:val="001F555D"/>
    <w:rsid w:val="001F61A9"/>
    <w:rsid w:val="001F6A9F"/>
    <w:rsid w:val="001F6C02"/>
    <w:rsid w:val="001F7155"/>
    <w:rsid w:val="001F7942"/>
    <w:rsid w:val="002000B4"/>
    <w:rsid w:val="00200E83"/>
    <w:rsid w:val="00201EE3"/>
    <w:rsid w:val="002022E7"/>
    <w:rsid w:val="0020296D"/>
    <w:rsid w:val="0020379D"/>
    <w:rsid w:val="0020564E"/>
    <w:rsid w:val="00205C11"/>
    <w:rsid w:val="0021039E"/>
    <w:rsid w:val="0021063F"/>
    <w:rsid w:val="00210695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2A7"/>
    <w:rsid w:val="00223355"/>
    <w:rsid w:val="002233E9"/>
    <w:rsid w:val="00223590"/>
    <w:rsid w:val="00223827"/>
    <w:rsid w:val="00223A48"/>
    <w:rsid w:val="00223BCA"/>
    <w:rsid w:val="00224287"/>
    <w:rsid w:val="0022445C"/>
    <w:rsid w:val="00224547"/>
    <w:rsid w:val="00224CE1"/>
    <w:rsid w:val="002253EA"/>
    <w:rsid w:val="0022571B"/>
    <w:rsid w:val="002259D4"/>
    <w:rsid w:val="002261A0"/>
    <w:rsid w:val="002263C2"/>
    <w:rsid w:val="0022759E"/>
    <w:rsid w:val="0023154A"/>
    <w:rsid w:val="002327A7"/>
    <w:rsid w:val="00232CFA"/>
    <w:rsid w:val="0023386D"/>
    <w:rsid w:val="00234299"/>
    <w:rsid w:val="00235211"/>
    <w:rsid w:val="00235EA7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1E2E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38"/>
    <w:rsid w:val="002632C8"/>
    <w:rsid w:val="0026407E"/>
    <w:rsid w:val="00264817"/>
    <w:rsid w:val="00265066"/>
    <w:rsid w:val="0026532E"/>
    <w:rsid w:val="002662E0"/>
    <w:rsid w:val="00266AC7"/>
    <w:rsid w:val="00267BE1"/>
    <w:rsid w:val="00271EB0"/>
    <w:rsid w:val="00273769"/>
    <w:rsid w:val="002739B8"/>
    <w:rsid w:val="00273C82"/>
    <w:rsid w:val="00273E95"/>
    <w:rsid w:val="0027471D"/>
    <w:rsid w:val="00275049"/>
    <w:rsid w:val="00275C23"/>
    <w:rsid w:val="00276AFC"/>
    <w:rsid w:val="002772EA"/>
    <w:rsid w:val="0028009C"/>
    <w:rsid w:val="00280922"/>
    <w:rsid w:val="002811FC"/>
    <w:rsid w:val="0028130C"/>
    <w:rsid w:val="00282EF4"/>
    <w:rsid w:val="00283118"/>
    <w:rsid w:val="00283C59"/>
    <w:rsid w:val="002850DC"/>
    <w:rsid w:val="002855D8"/>
    <w:rsid w:val="00285D66"/>
    <w:rsid w:val="00286066"/>
    <w:rsid w:val="00286CCC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0495"/>
    <w:rsid w:val="002A1119"/>
    <w:rsid w:val="002A25C8"/>
    <w:rsid w:val="002A283D"/>
    <w:rsid w:val="002A3007"/>
    <w:rsid w:val="002A37B8"/>
    <w:rsid w:val="002A56B8"/>
    <w:rsid w:val="002A63A0"/>
    <w:rsid w:val="002A68C6"/>
    <w:rsid w:val="002A6FD5"/>
    <w:rsid w:val="002A7BDC"/>
    <w:rsid w:val="002B0F41"/>
    <w:rsid w:val="002B1C6C"/>
    <w:rsid w:val="002B52D6"/>
    <w:rsid w:val="002B5777"/>
    <w:rsid w:val="002B5872"/>
    <w:rsid w:val="002B6F7D"/>
    <w:rsid w:val="002B730C"/>
    <w:rsid w:val="002C1231"/>
    <w:rsid w:val="002C1FD7"/>
    <w:rsid w:val="002C1FEE"/>
    <w:rsid w:val="002C21EE"/>
    <w:rsid w:val="002C321D"/>
    <w:rsid w:val="002C32B4"/>
    <w:rsid w:val="002C3723"/>
    <w:rsid w:val="002C5EC4"/>
    <w:rsid w:val="002C72A4"/>
    <w:rsid w:val="002D012C"/>
    <w:rsid w:val="002D030A"/>
    <w:rsid w:val="002D0399"/>
    <w:rsid w:val="002D053F"/>
    <w:rsid w:val="002D057C"/>
    <w:rsid w:val="002D077D"/>
    <w:rsid w:val="002D0822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BDC"/>
    <w:rsid w:val="002E10C4"/>
    <w:rsid w:val="002E12AF"/>
    <w:rsid w:val="002E2DD1"/>
    <w:rsid w:val="002E3305"/>
    <w:rsid w:val="002E3412"/>
    <w:rsid w:val="002E3773"/>
    <w:rsid w:val="002E3EC0"/>
    <w:rsid w:val="002E44B9"/>
    <w:rsid w:val="002E6CEF"/>
    <w:rsid w:val="002E785E"/>
    <w:rsid w:val="002E7B25"/>
    <w:rsid w:val="002F0A29"/>
    <w:rsid w:val="002F1575"/>
    <w:rsid w:val="002F33D6"/>
    <w:rsid w:val="002F3458"/>
    <w:rsid w:val="002F360F"/>
    <w:rsid w:val="002F5A31"/>
    <w:rsid w:val="002F5A5C"/>
    <w:rsid w:val="002F6333"/>
    <w:rsid w:val="002F6A5B"/>
    <w:rsid w:val="002F6F0C"/>
    <w:rsid w:val="002F7285"/>
    <w:rsid w:val="0030043D"/>
    <w:rsid w:val="00302CFC"/>
    <w:rsid w:val="00303283"/>
    <w:rsid w:val="00304371"/>
    <w:rsid w:val="00304851"/>
    <w:rsid w:val="00304F17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4E6"/>
    <w:rsid w:val="0031761C"/>
    <w:rsid w:val="00317891"/>
    <w:rsid w:val="00320778"/>
    <w:rsid w:val="00320BCC"/>
    <w:rsid w:val="003229FA"/>
    <w:rsid w:val="003230C5"/>
    <w:rsid w:val="003247B7"/>
    <w:rsid w:val="00326866"/>
    <w:rsid w:val="00326D81"/>
    <w:rsid w:val="00327148"/>
    <w:rsid w:val="00330264"/>
    <w:rsid w:val="00330EAC"/>
    <w:rsid w:val="00331457"/>
    <w:rsid w:val="003317FB"/>
    <w:rsid w:val="003337C6"/>
    <w:rsid w:val="00333DE5"/>
    <w:rsid w:val="00333E5E"/>
    <w:rsid w:val="003341C5"/>
    <w:rsid w:val="003344E1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334"/>
    <w:rsid w:val="00345E99"/>
    <w:rsid w:val="00346435"/>
    <w:rsid w:val="00350372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AAB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4B77"/>
    <w:rsid w:val="00375646"/>
    <w:rsid w:val="00376A00"/>
    <w:rsid w:val="00376B9E"/>
    <w:rsid w:val="00380071"/>
    <w:rsid w:val="0038082A"/>
    <w:rsid w:val="00380AFF"/>
    <w:rsid w:val="00381E34"/>
    <w:rsid w:val="00382F75"/>
    <w:rsid w:val="00383626"/>
    <w:rsid w:val="00384A0B"/>
    <w:rsid w:val="00384F1E"/>
    <w:rsid w:val="003851F2"/>
    <w:rsid w:val="00386B1B"/>
    <w:rsid w:val="00386B64"/>
    <w:rsid w:val="00386CFC"/>
    <w:rsid w:val="00387709"/>
    <w:rsid w:val="00390D00"/>
    <w:rsid w:val="00391517"/>
    <w:rsid w:val="00393795"/>
    <w:rsid w:val="003938DD"/>
    <w:rsid w:val="00394273"/>
    <w:rsid w:val="00395ABF"/>
    <w:rsid w:val="00397FDE"/>
    <w:rsid w:val="003A017C"/>
    <w:rsid w:val="003A04C9"/>
    <w:rsid w:val="003A1B43"/>
    <w:rsid w:val="003A2052"/>
    <w:rsid w:val="003A222A"/>
    <w:rsid w:val="003A2E9A"/>
    <w:rsid w:val="003A35FB"/>
    <w:rsid w:val="003A3F2C"/>
    <w:rsid w:val="003A43B7"/>
    <w:rsid w:val="003A5539"/>
    <w:rsid w:val="003A5745"/>
    <w:rsid w:val="003A6338"/>
    <w:rsid w:val="003B0987"/>
    <w:rsid w:val="003B139E"/>
    <w:rsid w:val="003B17E3"/>
    <w:rsid w:val="003B2831"/>
    <w:rsid w:val="003B4A68"/>
    <w:rsid w:val="003B4BA6"/>
    <w:rsid w:val="003B5717"/>
    <w:rsid w:val="003B6D3A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AD4"/>
    <w:rsid w:val="003C6E88"/>
    <w:rsid w:val="003C7132"/>
    <w:rsid w:val="003D030A"/>
    <w:rsid w:val="003D2938"/>
    <w:rsid w:val="003D3009"/>
    <w:rsid w:val="003D3C20"/>
    <w:rsid w:val="003D3EB3"/>
    <w:rsid w:val="003D3FA5"/>
    <w:rsid w:val="003D4A31"/>
    <w:rsid w:val="003D4A93"/>
    <w:rsid w:val="003D4CEB"/>
    <w:rsid w:val="003D5901"/>
    <w:rsid w:val="003D5A2E"/>
    <w:rsid w:val="003D60DB"/>
    <w:rsid w:val="003D647F"/>
    <w:rsid w:val="003D6724"/>
    <w:rsid w:val="003D7A6D"/>
    <w:rsid w:val="003D7EFB"/>
    <w:rsid w:val="003E0980"/>
    <w:rsid w:val="003E11F9"/>
    <w:rsid w:val="003E15D2"/>
    <w:rsid w:val="003E211D"/>
    <w:rsid w:val="003E2774"/>
    <w:rsid w:val="003E497F"/>
    <w:rsid w:val="003E4F35"/>
    <w:rsid w:val="003E5442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5EA"/>
    <w:rsid w:val="00402C86"/>
    <w:rsid w:val="0040322A"/>
    <w:rsid w:val="00403C4C"/>
    <w:rsid w:val="0040415D"/>
    <w:rsid w:val="0040498D"/>
    <w:rsid w:val="00405E76"/>
    <w:rsid w:val="00407997"/>
    <w:rsid w:val="00410B27"/>
    <w:rsid w:val="00410DC9"/>
    <w:rsid w:val="004110E3"/>
    <w:rsid w:val="00411109"/>
    <w:rsid w:val="004134CF"/>
    <w:rsid w:val="004137D7"/>
    <w:rsid w:val="00413AA8"/>
    <w:rsid w:val="00413C54"/>
    <w:rsid w:val="00414066"/>
    <w:rsid w:val="00414F57"/>
    <w:rsid w:val="004158F5"/>
    <w:rsid w:val="00415E42"/>
    <w:rsid w:val="0041661F"/>
    <w:rsid w:val="00416B93"/>
    <w:rsid w:val="00416E14"/>
    <w:rsid w:val="0041741C"/>
    <w:rsid w:val="00420719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363BE"/>
    <w:rsid w:val="00436446"/>
    <w:rsid w:val="004410DB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0774"/>
    <w:rsid w:val="00451A43"/>
    <w:rsid w:val="00452270"/>
    <w:rsid w:val="00452BA7"/>
    <w:rsid w:val="004531D0"/>
    <w:rsid w:val="00454A08"/>
    <w:rsid w:val="00455ECF"/>
    <w:rsid w:val="00455F31"/>
    <w:rsid w:val="00456001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7798E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7C1"/>
    <w:rsid w:val="004A0D6A"/>
    <w:rsid w:val="004A1079"/>
    <w:rsid w:val="004A1D8A"/>
    <w:rsid w:val="004A1E91"/>
    <w:rsid w:val="004A21D7"/>
    <w:rsid w:val="004A25AA"/>
    <w:rsid w:val="004A3902"/>
    <w:rsid w:val="004A39A1"/>
    <w:rsid w:val="004A3F58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412"/>
    <w:rsid w:val="004C0BF9"/>
    <w:rsid w:val="004C1946"/>
    <w:rsid w:val="004C3071"/>
    <w:rsid w:val="004C31F3"/>
    <w:rsid w:val="004C4C10"/>
    <w:rsid w:val="004C5A86"/>
    <w:rsid w:val="004C66EC"/>
    <w:rsid w:val="004C7964"/>
    <w:rsid w:val="004C7D47"/>
    <w:rsid w:val="004D005D"/>
    <w:rsid w:val="004D0F6E"/>
    <w:rsid w:val="004D1C0A"/>
    <w:rsid w:val="004D2011"/>
    <w:rsid w:val="004D258A"/>
    <w:rsid w:val="004D32A2"/>
    <w:rsid w:val="004D36FB"/>
    <w:rsid w:val="004D3E68"/>
    <w:rsid w:val="004D4E39"/>
    <w:rsid w:val="004D67C4"/>
    <w:rsid w:val="004D7AD7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1364"/>
    <w:rsid w:val="00503073"/>
    <w:rsid w:val="00503250"/>
    <w:rsid w:val="00503ABF"/>
    <w:rsid w:val="00503ED8"/>
    <w:rsid w:val="005051C4"/>
    <w:rsid w:val="00506420"/>
    <w:rsid w:val="00506BC9"/>
    <w:rsid w:val="00507D38"/>
    <w:rsid w:val="0051074F"/>
    <w:rsid w:val="00510D59"/>
    <w:rsid w:val="00511756"/>
    <w:rsid w:val="00511F88"/>
    <w:rsid w:val="00512116"/>
    <w:rsid w:val="00512828"/>
    <w:rsid w:val="005135B4"/>
    <w:rsid w:val="00513BBE"/>
    <w:rsid w:val="00514151"/>
    <w:rsid w:val="00514D59"/>
    <w:rsid w:val="00515B1B"/>
    <w:rsid w:val="00515D3C"/>
    <w:rsid w:val="00515DF9"/>
    <w:rsid w:val="00516137"/>
    <w:rsid w:val="0051679A"/>
    <w:rsid w:val="00517123"/>
    <w:rsid w:val="00522044"/>
    <w:rsid w:val="00522CDD"/>
    <w:rsid w:val="005251B3"/>
    <w:rsid w:val="0052570E"/>
    <w:rsid w:val="00525F4D"/>
    <w:rsid w:val="00526711"/>
    <w:rsid w:val="005267E3"/>
    <w:rsid w:val="00526CF7"/>
    <w:rsid w:val="0052709F"/>
    <w:rsid w:val="005270E1"/>
    <w:rsid w:val="005302E4"/>
    <w:rsid w:val="005302FC"/>
    <w:rsid w:val="00530592"/>
    <w:rsid w:val="00530F01"/>
    <w:rsid w:val="00531202"/>
    <w:rsid w:val="005322DB"/>
    <w:rsid w:val="005323D8"/>
    <w:rsid w:val="00532C85"/>
    <w:rsid w:val="005330BD"/>
    <w:rsid w:val="005333E6"/>
    <w:rsid w:val="00533FA8"/>
    <w:rsid w:val="00534551"/>
    <w:rsid w:val="005369E4"/>
    <w:rsid w:val="00536EED"/>
    <w:rsid w:val="00537C53"/>
    <w:rsid w:val="00540FC2"/>
    <w:rsid w:val="00541628"/>
    <w:rsid w:val="00541A7C"/>
    <w:rsid w:val="005438F0"/>
    <w:rsid w:val="00544D12"/>
    <w:rsid w:val="00544DB2"/>
    <w:rsid w:val="00544E0E"/>
    <w:rsid w:val="00545F3F"/>
    <w:rsid w:val="00546F93"/>
    <w:rsid w:val="005471FB"/>
    <w:rsid w:val="0054729C"/>
    <w:rsid w:val="005501C4"/>
    <w:rsid w:val="00550312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0D01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053"/>
    <w:rsid w:val="0058464A"/>
    <w:rsid w:val="00584924"/>
    <w:rsid w:val="00585C16"/>
    <w:rsid w:val="00585D8C"/>
    <w:rsid w:val="00587057"/>
    <w:rsid w:val="005870DC"/>
    <w:rsid w:val="00591972"/>
    <w:rsid w:val="005928D3"/>
    <w:rsid w:val="00592CE8"/>
    <w:rsid w:val="00592E6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A6ABA"/>
    <w:rsid w:val="005B0A3E"/>
    <w:rsid w:val="005B0F7A"/>
    <w:rsid w:val="005B1411"/>
    <w:rsid w:val="005B2677"/>
    <w:rsid w:val="005B2CAF"/>
    <w:rsid w:val="005B3144"/>
    <w:rsid w:val="005B593F"/>
    <w:rsid w:val="005B5C2E"/>
    <w:rsid w:val="005B5ECA"/>
    <w:rsid w:val="005B7811"/>
    <w:rsid w:val="005B78A4"/>
    <w:rsid w:val="005B7CA1"/>
    <w:rsid w:val="005C1222"/>
    <w:rsid w:val="005C123B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129"/>
    <w:rsid w:val="005F2A49"/>
    <w:rsid w:val="005F2C94"/>
    <w:rsid w:val="005F3A2D"/>
    <w:rsid w:val="005F4D93"/>
    <w:rsid w:val="005F50BD"/>
    <w:rsid w:val="005F7604"/>
    <w:rsid w:val="00600CA7"/>
    <w:rsid w:val="006011B7"/>
    <w:rsid w:val="00601AD5"/>
    <w:rsid w:val="00601C96"/>
    <w:rsid w:val="00601F4C"/>
    <w:rsid w:val="00602571"/>
    <w:rsid w:val="00602D89"/>
    <w:rsid w:val="00607AF6"/>
    <w:rsid w:val="006102D8"/>
    <w:rsid w:val="00610366"/>
    <w:rsid w:val="006107BB"/>
    <w:rsid w:val="0061190C"/>
    <w:rsid w:val="00611954"/>
    <w:rsid w:val="00612F2C"/>
    <w:rsid w:val="00612F36"/>
    <w:rsid w:val="0061357D"/>
    <w:rsid w:val="00613993"/>
    <w:rsid w:val="0061402C"/>
    <w:rsid w:val="00614276"/>
    <w:rsid w:val="0061509D"/>
    <w:rsid w:val="00615A6C"/>
    <w:rsid w:val="00620B3F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769"/>
    <w:rsid w:val="006379EC"/>
    <w:rsid w:val="0064015C"/>
    <w:rsid w:val="00642407"/>
    <w:rsid w:val="0064349F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6DE"/>
    <w:rsid w:val="00654A0A"/>
    <w:rsid w:val="00655F15"/>
    <w:rsid w:val="0065617D"/>
    <w:rsid w:val="00660249"/>
    <w:rsid w:val="00660383"/>
    <w:rsid w:val="00660954"/>
    <w:rsid w:val="00660CDF"/>
    <w:rsid w:val="00661011"/>
    <w:rsid w:val="006613D1"/>
    <w:rsid w:val="006629A6"/>
    <w:rsid w:val="00662B5F"/>
    <w:rsid w:val="00662BEB"/>
    <w:rsid w:val="00662D3F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468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1DBB"/>
    <w:rsid w:val="00692985"/>
    <w:rsid w:val="006930D1"/>
    <w:rsid w:val="00693C82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BC9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5D4"/>
    <w:rsid w:val="006B1E2E"/>
    <w:rsid w:val="006B2563"/>
    <w:rsid w:val="006B272F"/>
    <w:rsid w:val="006B2B4B"/>
    <w:rsid w:val="006B4E8C"/>
    <w:rsid w:val="006B553D"/>
    <w:rsid w:val="006B7510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4BD9"/>
    <w:rsid w:val="006D5784"/>
    <w:rsid w:val="006D5E66"/>
    <w:rsid w:val="006D6916"/>
    <w:rsid w:val="006D6DB9"/>
    <w:rsid w:val="006D77B6"/>
    <w:rsid w:val="006E0663"/>
    <w:rsid w:val="006E0ED1"/>
    <w:rsid w:val="006E2A04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56D2"/>
    <w:rsid w:val="006F6438"/>
    <w:rsid w:val="006F6628"/>
    <w:rsid w:val="006F6A49"/>
    <w:rsid w:val="006F6AED"/>
    <w:rsid w:val="006F7A67"/>
    <w:rsid w:val="006F7BD0"/>
    <w:rsid w:val="006F7EBE"/>
    <w:rsid w:val="0070008E"/>
    <w:rsid w:val="007006E0"/>
    <w:rsid w:val="0070270F"/>
    <w:rsid w:val="00702848"/>
    <w:rsid w:val="0070529B"/>
    <w:rsid w:val="00705802"/>
    <w:rsid w:val="0070586F"/>
    <w:rsid w:val="0070635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4E02"/>
    <w:rsid w:val="00716BE8"/>
    <w:rsid w:val="00717035"/>
    <w:rsid w:val="00721B85"/>
    <w:rsid w:val="007242CA"/>
    <w:rsid w:val="00725E24"/>
    <w:rsid w:val="00727593"/>
    <w:rsid w:val="007304E2"/>
    <w:rsid w:val="00730651"/>
    <w:rsid w:val="0073121D"/>
    <w:rsid w:val="00731BA0"/>
    <w:rsid w:val="00733819"/>
    <w:rsid w:val="00735297"/>
    <w:rsid w:val="00735E3C"/>
    <w:rsid w:val="007364F9"/>
    <w:rsid w:val="00736B27"/>
    <w:rsid w:val="00736EF3"/>
    <w:rsid w:val="00740112"/>
    <w:rsid w:val="00740633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6DA1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8C0"/>
    <w:rsid w:val="00760C84"/>
    <w:rsid w:val="00762C50"/>
    <w:rsid w:val="007635A9"/>
    <w:rsid w:val="0076417C"/>
    <w:rsid w:val="00764639"/>
    <w:rsid w:val="007652BC"/>
    <w:rsid w:val="00766048"/>
    <w:rsid w:val="007665FE"/>
    <w:rsid w:val="007669E5"/>
    <w:rsid w:val="00767965"/>
    <w:rsid w:val="00767D20"/>
    <w:rsid w:val="0077009E"/>
    <w:rsid w:val="0077193C"/>
    <w:rsid w:val="0077219B"/>
    <w:rsid w:val="00774D67"/>
    <w:rsid w:val="00775B67"/>
    <w:rsid w:val="007767DD"/>
    <w:rsid w:val="007769A2"/>
    <w:rsid w:val="007778E3"/>
    <w:rsid w:val="00777A11"/>
    <w:rsid w:val="007815B8"/>
    <w:rsid w:val="00782002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65DF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868"/>
    <w:rsid w:val="00797F92"/>
    <w:rsid w:val="007A1B66"/>
    <w:rsid w:val="007A2314"/>
    <w:rsid w:val="007A2B8A"/>
    <w:rsid w:val="007A3008"/>
    <w:rsid w:val="007A3435"/>
    <w:rsid w:val="007A45F4"/>
    <w:rsid w:val="007A4A14"/>
    <w:rsid w:val="007A71EA"/>
    <w:rsid w:val="007A74E9"/>
    <w:rsid w:val="007B0D77"/>
    <w:rsid w:val="007B1E13"/>
    <w:rsid w:val="007B1FFF"/>
    <w:rsid w:val="007B25EC"/>
    <w:rsid w:val="007B4D26"/>
    <w:rsid w:val="007B5355"/>
    <w:rsid w:val="007B57D1"/>
    <w:rsid w:val="007B5AC1"/>
    <w:rsid w:val="007B6B56"/>
    <w:rsid w:val="007C1184"/>
    <w:rsid w:val="007C13A4"/>
    <w:rsid w:val="007C1619"/>
    <w:rsid w:val="007C23FA"/>
    <w:rsid w:val="007C2C41"/>
    <w:rsid w:val="007C2EF2"/>
    <w:rsid w:val="007C3C8F"/>
    <w:rsid w:val="007C4DED"/>
    <w:rsid w:val="007C7B60"/>
    <w:rsid w:val="007D04B1"/>
    <w:rsid w:val="007D087E"/>
    <w:rsid w:val="007D0D15"/>
    <w:rsid w:val="007D1143"/>
    <w:rsid w:val="007D14E5"/>
    <w:rsid w:val="007D1DC5"/>
    <w:rsid w:val="007D249F"/>
    <w:rsid w:val="007D3063"/>
    <w:rsid w:val="007D34E9"/>
    <w:rsid w:val="007D406D"/>
    <w:rsid w:val="007D5CFF"/>
    <w:rsid w:val="007D6EB5"/>
    <w:rsid w:val="007D7B0F"/>
    <w:rsid w:val="007E0D5D"/>
    <w:rsid w:val="007E1103"/>
    <w:rsid w:val="007E15F6"/>
    <w:rsid w:val="007E1A97"/>
    <w:rsid w:val="007E29EA"/>
    <w:rsid w:val="007E3872"/>
    <w:rsid w:val="007E3C49"/>
    <w:rsid w:val="007E47D0"/>
    <w:rsid w:val="007E50F0"/>
    <w:rsid w:val="007E5F3C"/>
    <w:rsid w:val="007E5F6A"/>
    <w:rsid w:val="007E5FF2"/>
    <w:rsid w:val="007E7105"/>
    <w:rsid w:val="007F18D9"/>
    <w:rsid w:val="007F1A71"/>
    <w:rsid w:val="007F23B5"/>
    <w:rsid w:val="007F2921"/>
    <w:rsid w:val="007F302D"/>
    <w:rsid w:val="007F33E7"/>
    <w:rsid w:val="007F5318"/>
    <w:rsid w:val="007F6799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3E5"/>
    <w:rsid w:val="008134CD"/>
    <w:rsid w:val="00813892"/>
    <w:rsid w:val="0081592E"/>
    <w:rsid w:val="00815C5C"/>
    <w:rsid w:val="00815D92"/>
    <w:rsid w:val="00817110"/>
    <w:rsid w:val="008201A5"/>
    <w:rsid w:val="00820F4C"/>
    <w:rsid w:val="008228DE"/>
    <w:rsid w:val="00822D62"/>
    <w:rsid w:val="0082360A"/>
    <w:rsid w:val="00824F9B"/>
    <w:rsid w:val="00825755"/>
    <w:rsid w:val="0082635E"/>
    <w:rsid w:val="00826D82"/>
    <w:rsid w:val="008317C5"/>
    <w:rsid w:val="00831D4C"/>
    <w:rsid w:val="00831DEF"/>
    <w:rsid w:val="0083207A"/>
    <w:rsid w:val="0083340C"/>
    <w:rsid w:val="00833508"/>
    <w:rsid w:val="00833CA3"/>
    <w:rsid w:val="008347BE"/>
    <w:rsid w:val="00837574"/>
    <w:rsid w:val="00837BC2"/>
    <w:rsid w:val="008414B4"/>
    <w:rsid w:val="008417B6"/>
    <w:rsid w:val="008418F1"/>
    <w:rsid w:val="00841987"/>
    <w:rsid w:val="00842963"/>
    <w:rsid w:val="0084337B"/>
    <w:rsid w:val="00844EC9"/>
    <w:rsid w:val="008470E3"/>
    <w:rsid w:val="0084713A"/>
    <w:rsid w:val="00847850"/>
    <w:rsid w:val="0085009D"/>
    <w:rsid w:val="00850A67"/>
    <w:rsid w:val="00851187"/>
    <w:rsid w:val="00852CFE"/>
    <w:rsid w:val="0085360E"/>
    <w:rsid w:val="00853F56"/>
    <w:rsid w:val="008569E3"/>
    <w:rsid w:val="0086054E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CF0"/>
    <w:rsid w:val="00867EE5"/>
    <w:rsid w:val="008706DE"/>
    <w:rsid w:val="00871D30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7EE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3F04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0C9"/>
    <w:rsid w:val="008A5266"/>
    <w:rsid w:val="008A52F7"/>
    <w:rsid w:val="008A7184"/>
    <w:rsid w:val="008B02A8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4"/>
    <w:rsid w:val="008C6F18"/>
    <w:rsid w:val="008C7074"/>
    <w:rsid w:val="008D0896"/>
    <w:rsid w:val="008D0DC9"/>
    <w:rsid w:val="008D2C38"/>
    <w:rsid w:val="008D3435"/>
    <w:rsid w:val="008D37AF"/>
    <w:rsid w:val="008D4A28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1E4C"/>
    <w:rsid w:val="008E24B2"/>
    <w:rsid w:val="008E3D27"/>
    <w:rsid w:val="008E4362"/>
    <w:rsid w:val="008E550D"/>
    <w:rsid w:val="008E567B"/>
    <w:rsid w:val="008E625F"/>
    <w:rsid w:val="008E683E"/>
    <w:rsid w:val="008E7651"/>
    <w:rsid w:val="008F12C2"/>
    <w:rsid w:val="008F1C94"/>
    <w:rsid w:val="008F1CF6"/>
    <w:rsid w:val="008F1F2F"/>
    <w:rsid w:val="008F2638"/>
    <w:rsid w:val="008F267C"/>
    <w:rsid w:val="008F2923"/>
    <w:rsid w:val="008F3F8B"/>
    <w:rsid w:val="008F40F0"/>
    <w:rsid w:val="008F53F9"/>
    <w:rsid w:val="008F6566"/>
    <w:rsid w:val="008F664A"/>
    <w:rsid w:val="008F7772"/>
    <w:rsid w:val="00901D18"/>
    <w:rsid w:val="00902CD6"/>
    <w:rsid w:val="009044BF"/>
    <w:rsid w:val="00904678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2446"/>
    <w:rsid w:val="009130B0"/>
    <w:rsid w:val="009134EA"/>
    <w:rsid w:val="009141D7"/>
    <w:rsid w:val="009146AE"/>
    <w:rsid w:val="00914716"/>
    <w:rsid w:val="00914EBA"/>
    <w:rsid w:val="00915A85"/>
    <w:rsid w:val="00915E58"/>
    <w:rsid w:val="00915F47"/>
    <w:rsid w:val="0091741E"/>
    <w:rsid w:val="0091777F"/>
    <w:rsid w:val="009177AF"/>
    <w:rsid w:val="00917800"/>
    <w:rsid w:val="00917844"/>
    <w:rsid w:val="00917A00"/>
    <w:rsid w:val="00920791"/>
    <w:rsid w:val="00920911"/>
    <w:rsid w:val="0092180E"/>
    <w:rsid w:val="00921A1F"/>
    <w:rsid w:val="009229BE"/>
    <w:rsid w:val="00923ABE"/>
    <w:rsid w:val="00924239"/>
    <w:rsid w:val="00924B9E"/>
    <w:rsid w:val="00926959"/>
    <w:rsid w:val="00927F1B"/>
    <w:rsid w:val="00930B6E"/>
    <w:rsid w:val="00931F78"/>
    <w:rsid w:val="00932666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86B"/>
    <w:rsid w:val="00941C2B"/>
    <w:rsid w:val="00941DCC"/>
    <w:rsid w:val="009420C3"/>
    <w:rsid w:val="00942EEC"/>
    <w:rsid w:val="00943350"/>
    <w:rsid w:val="00943A65"/>
    <w:rsid w:val="00943C27"/>
    <w:rsid w:val="00944511"/>
    <w:rsid w:val="00944B4E"/>
    <w:rsid w:val="00944D04"/>
    <w:rsid w:val="00944D0F"/>
    <w:rsid w:val="009452C8"/>
    <w:rsid w:val="009454D8"/>
    <w:rsid w:val="0094666A"/>
    <w:rsid w:val="00947489"/>
    <w:rsid w:val="00947643"/>
    <w:rsid w:val="00947F8E"/>
    <w:rsid w:val="00950BCE"/>
    <w:rsid w:val="00950E10"/>
    <w:rsid w:val="009515F8"/>
    <w:rsid w:val="00951CAB"/>
    <w:rsid w:val="00951E28"/>
    <w:rsid w:val="00952177"/>
    <w:rsid w:val="009538AF"/>
    <w:rsid w:val="00954639"/>
    <w:rsid w:val="00954AF6"/>
    <w:rsid w:val="009559B8"/>
    <w:rsid w:val="009567A2"/>
    <w:rsid w:val="009570B6"/>
    <w:rsid w:val="009574B3"/>
    <w:rsid w:val="00961A19"/>
    <w:rsid w:val="00962427"/>
    <w:rsid w:val="00962EB6"/>
    <w:rsid w:val="009639AB"/>
    <w:rsid w:val="00963C5E"/>
    <w:rsid w:val="00964700"/>
    <w:rsid w:val="009648E5"/>
    <w:rsid w:val="009649CC"/>
    <w:rsid w:val="00964AD3"/>
    <w:rsid w:val="00964EC5"/>
    <w:rsid w:val="00964F18"/>
    <w:rsid w:val="009650BC"/>
    <w:rsid w:val="009655F1"/>
    <w:rsid w:val="00966D06"/>
    <w:rsid w:val="009706E4"/>
    <w:rsid w:val="00970E4A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6AB"/>
    <w:rsid w:val="009833FA"/>
    <w:rsid w:val="00986B11"/>
    <w:rsid w:val="00990928"/>
    <w:rsid w:val="009911AB"/>
    <w:rsid w:val="00992F73"/>
    <w:rsid w:val="0099340F"/>
    <w:rsid w:val="00993705"/>
    <w:rsid w:val="00993FAC"/>
    <w:rsid w:val="009946F7"/>
    <w:rsid w:val="00994ECD"/>
    <w:rsid w:val="00994FDE"/>
    <w:rsid w:val="009950FF"/>
    <w:rsid w:val="0099510A"/>
    <w:rsid w:val="00995D90"/>
    <w:rsid w:val="00995EC3"/>
    <w:rsid w:val="0099670C"/>
    <w:rsid w:val="00996AD6"/>
    <w:rsid w:val="009972AA"/>
    <w:rsid w:val="009A098F"/>
    <w:rsid w:val="009A1047"/>
    <w:rsid w:val="009A1655"/>
    <w:rsid w:val="009A1C75"/>
    <w:rsid w:val="009A2868"/>
    <w:rsid w:val="009A2AAC"/>
    <w:rsid w:val="009A32D5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8B4"/>
    <w:rsid w:val="009B40A0"/>
    <w:rsid w:val="009B48C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AD9"/>
    <w:rsid w:val="009D0E19"/>
    <w:rsid w:val="009D255C"/>
    <w:rsid w:val="009D2B32"/>
    <w:rsid w:val="009D2E9E"/>
    <w:rsid w:val="009D3516"/>
    <w:rsid w:val="009D3662"/>
    <w:rsid w:val="009D4449"/>
    <w:rsid w:val="009D51F3"/>
    <w:rsid w:val="009D5312"/>
    <w:rsid w:val="009D64E8"/>
    <w:rsid w:val="009D6B92"/>
    <w:rsid w:val="009E2DFC"/>
    <w:rsid w:val="009E4011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5049"/>
    <w:rsid w:val="00A05611"/>
    <w:rsid w:val="00A07BC8"/>
    <w:rsid w:val="00A11F05"/>
    <w:rsid w:val="00A12B84"/>
    <w:rsid w:val="00A12E5C"/>
    <w:rsid w:val="00A12E6E"/>
    <w:rsid w:val="00A137ED"/>
    <w:rsid w:val="00A14666"/>
    <w:rsid w:val="00A16F02"/>
    <w:rsid w:val="00A1758E"/>
    <w:rsid w:val="00A2061C"/>
    <w:rsid w:val="00A20C57"/>
    <w:rsid w:val="00A2255B"/>
    <w:rsid w:val="00A24808"/>
    <w:rsid w:val="00A24C2F"/>
    <w:rsid w:val="00A25130"/>
    <w:rsid w:val="00A2679A"/>
    <w:rsid w:val="00A27797"/>
    <w:rsid w:val="00A313C1"/>
    <w:rsid w:val="00A31BEA"/>
    <w:rsid w:val="00A3342D"/>
    <w:rsid w:val="00A338B4"/>
    <w:rsid w:val="00A33BD8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42D"/>
    <w:rsid w:val="00A43508"/>
    <w:rsid w:val="00A43827"/>
    <w:rsid w:val="00A438E7"/>
    <w:rsid w:val="00A44590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67984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365"/>
    <w:rsid w:val="00A94409"/>
    <w:rsid w:val="00A94481"/>
    <w:rsid w:val="00A94BAA"/>
    <w:rsid w:val="00A95794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17B"/>
    <w:rsid w:val="00AB1C9E"/>
    <w:rsid w:val="00AB21A7"/>
    <w:rsid w:val="00AB4611"/>
    <w:rsid w:val="00AB47E6"/>
    <w:rsid w:val="00AB4812"/>
    <w:rsid w:val="00AB5663"/>
    <w:rsid w:val="00AB56C3"/>
    <w:rsid w:val="00AB6A1F"/>
    <w:rsid w:val="00AC433C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BCE"/>
    <w:rsid w:val="00AE2000"/>
    <w:rsid w:val="00AE35B9"/>
    <w:rsid w:val="00AE3BC7"/>
    <w:rsid w:val="00AE3FFB"/>
    <w:rsid w:val="00AE4772"/>
    <w:rsid w:val="00AE61E4"/>
    <w:rsid w:val="00AE6237"/>
    <w:rsid w:val="00AE6FFB"/>
    <w:rsid w:val="00AF4265"/>
    <w:rsid w:val="00AF4768"/>
    <w:rsid w:val="00AF7531"/>
    <w:rsid w:val="00AF7EA9"/>
    <w:rsid w:val="00B00C3F"/>
    <w:rsid w:val="00B013C6"/>
    <w:rsid w:val="00B0172F"/>
    <w:rsid w:val="00B01C52"/>
    <w:rsid w:val="00B02898"/>
    <w:rsid w:val="00B03590"/>
    <w:rsid w:val="00B0483B"/>
    <w:rsid w:val="00B04840"/>
    <w:rsid w:val="00B04C01"/>
    <w:rsid w:val="00B0532F"/>
    <w:rsid w:val="00B055DC"/>
    <w:rsid w:val="00B056BB"/>
    <w:rsid w:val="00B05C99"/>
    <w:rsid w:val="00B06DD1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5496"/>
    <w:rsid w:val="00B1743B"/>
    <w:rsid w:val="00B17651"/>
    <w:rsid w:val="00B205A9"/>
    <w:rsid w:val="00B20615"/>
    <w:rsid w:val="00B212DC"/>
    <w:rsid w:val="00B2169C"/>
    <w:rsid w:val="00B21BB3"/>
    <w:rsid w:val="00B229B6"/>
    <w:rsid w:val="00B22EB7"/>
    <w:rsid w:val="00B24B86"/>
    <w:rsid w:val="00B24E16"/>
    <w:rsid w:val="00B278F5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36F39"/>
    <w:rsid w:val="00B41455"/>
    <w:rsid w:val="00B41AC1"/>
    <w:rsid w:val="00B420FB"/>
    <w:rsid w:val="00B4352B"/>
    <w:rsid w:val="00B43BD7"/>
    <w:rsid w:val="00B43C59"/>
    <w:rsid w:val="00B44171"/>
    <w:rsid w:val="00B467B4"/>
    <w:rsid w:val="00B469C8"/>
    <w:rsid w:val="00B46DFB"/>
    <w:rsid w:val="00B47290"/>
    <w:rsid w:val="00B47695"/>
    <w:rsid w:val="00B50493"/>
    <w:rsid w:val="00B50D3A"/>
    <w:rsid w:val="00B510D9"/>
    <w:rsid w:val="00B516C7"/>
    <w:rsid w:val="00B5234A"/>
    <w:rsid w:val="00B525A1"/>
    <w:rsid w:val="00B52D98"/>
    <w:rsid w:val="00B53214"/>
    <w:rsid w:val="00B53897"/>
    <w:rsid w:val="00B541C3"/>
    <w:rsid w:val="00B55625"/>
    <w:rsid w:val="00B55AFB"/>
    <w:rsid w:val="00B55B60"/>
    <w:rsid w:val="00B56D6D"/>
    <w:rsid w:val="00B5707B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0647"/>
    <w:rsid w:val="00B71DE4"/>
    <w:rsid w:val="00B71F9A"/>
    <w:rsid w:val="00B73D73"/>
    <w:rsid w:val="00B74782"/>
    <w:rsid w:val="00B74F69"/>
    <w:rsid w:val="00B76595"/>
    <w:rsid w:val="00B7788F"/>
    <w:rsid w:val="00B8029D"/>
    <w:rsid w:val="00B80AC1"/>
    <w:rsid w:val="00B80BDF"/>
    <w:rsid w:val="00B82005"/>
    <w:rsid w:val="00B82C75"/>
    <w:rsid w:val="00B84426"/>
    <w:rsid w:val="00B8458D"/>
    <w:rsid w:val="00B85355"/>
    <w:rsid w:val="00B85441"/>
    <w:rsid w:val="00B8564A"/>
    <w:rsid w:val="00B85D0B"/>
    <w:rsid w:val="00B861CD"/>
    <w:rsid w:val="00B86B3C"/>
    <w:rsid w:val="00B8755B"/>
    <w:rsid w:val="00B90B8D"/>
    <w:rsid w:val="00B91C71"/>
    <w:rsid w:val="00B922A9"/>
    <w:rsid w:val="00B941FF"/>
    <w:rsid w:val="00B974E1"/>
    <w:rsid w:val="00B977B3"/>
    <w:rsid w:val="00B97C2F"/>
    <w:rsid w:val="00BA0CD4"/>
    <w:rsid w:val="00BA1949"/>
    <w:rsid w:val="00BA215E"/>
    <w:rsid w:val="00BA2CF9"/>
    <w:rsid w:val="00BA4905"/>
    <w:rsid w:val="00BA4D23"/>
    <w:rsid w:val="00BA5114"/>
    <w:rsid w:val="00BA648A"/>
    <w:rsid w:val="00BA653A"/>
    <w:rsid w:val="00BA6683"/>
    <w:rsid w:val="00BA6B60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05F8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7AB"/>
    <w:rsid w:val="00BE2E3A"/>
    <w:rsid w:val="00BE408F"/>
    <w:rsid w:val="00BE4A4C"/>
    <w:rsid w:val="00BE4C39"/>
    <w:rsid w:val="00BE520C"/>
    <w:rsid w:val="00BE56B5"/>
    <w:rsid w:val="00BE6186"/>
    <w:rsid w:val="00BE78AE"/>
    <w:rsid w:val="00BF2120"/>
    <w:rsid w:val="00BF4777"/>
    <w:rsid w:val="00BF5569"/>
    <w:rsid w:val="00BF5DF1"/>
    <w:rsid w:val="00C005C1"/>
    <w:rsid w:val="00C00AF0"/>
    <w:rsid w:val="00C00BDC"/>
    <w:rsid w:val="00C00CD7"/>
    <w:rsid w:val="00C028AE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3F5"/>
    <w:rsid w:val="00C1455A"/>
    <w:rsid w:val="00C14A02"/>
    <w:rsid w:val="00C1611C"/>
    <w:rsid w:val="00C16167"/>
    <w:rsid w:val="00C1637D"/>
    <w:rsid w:val="00C16FE4"/>
    <w:rsid w:val="00C175A2"/>
    <w:rsid w:val="00C178AA"/>
    <w:rsid w:val="00C20BD4"/>
    <w:rsid w:val="00C20BF4"/>
    <w:rsid w:val="00C20D9C"/>
    <w:rsid w:val="00C21169"/>
    <w:rsid w:val="00C21B4E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8B2"/>
    <w:rsid w:val="00C363B9"/>
    <w:rsid w:val="00C3664E"/>
    <w:rsid w:val="00C367C6"/>
    <w:rsid w:val="00C36B31"/>
    <w:rsid w:val="00C40166"/>
    <w:rsid w:val="00C40990"/>
    <w:rsid w:val="00C40C27"/>
    <w:rsid w:val="00C41599"/>
    <w:rsid w:val="00C42243"/>
    <w:rsid w:val="00C42436"/>
    <w:rsid w:val="00C428C1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353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68B"/>
    <w:rsid w:val="00C56DD4"/>
    <w:rsid w:val="00C5766E"/>
    <w:rsid w:val="00C577B2"/>
    <w:rsid w:val="00C6200A"/>
    <w:rsid w:val="00C62675"/>
    <w:rsid w:val="00C63158"/>
    <w:rsid w:val="00C637E7"/>
    <w:rsid w:val="00C640C7"/>
    <w:rsid w:val="00C64749"/>
    <w:rsid w:val="00C67555"/>
    <w:rsid w:val="00C67AC9"/>
    <w:rsid w:val="00C70DDB"/>
    <w:rsid w:val="00C71C12"/>
    <w:rsid w:val="00C729F8"/>
    <w:rsid w:val="00C72E78"/>
    <w:rsid w:val="00C7318F"/>
    <w:rsid w:val="00C736B7"/>
    <w:rsid w:val="00C74D44"/>
    <w:rsid w:val="00C759CD"/>
    <w:rsid w:val="00C775D1"/>
    <w:rsid w:val="00C775FF"/>
    <w:rsid w:val="00C77D93"/>
    <w:rsid w:val="00C805AF"/>
    <w:rsid w:val="00C81197"/>
    <w:rsid w:val="00C81F8E"/>
    <w:rsid w:val="00C82360"/>
    <w:rsid w:val="00C8249B"/>
    <w:rsid w:val="00C82A3F"/>
    <w:rsid w:val="00C82D6F"/>
    <w:rsid w:val="00C83061"/>
    <w:rsid w:val="00C8441A"/>
    <w:rsid w:val="00C86996"/>
    <w:rsid w:val="00C87576"/>
    <w:rsid w:val="00C875AA"/>
    <w:rsid w:val="00C87CA0"/>
    <w:rsid w:val="00C9019F"/>
    <w:rsid w:val="00C91834"/>
    <w:rsid w:val="00C92297"/>
    <w:rsid w:val="00C92303"/>
    <w:rsid w:val="00C92CD6"/>
    <w:rsid w:val="00C9388B"/>
    <w:rsid w:val="00C9476F"/>
    <w:rsid w:val="00C94D4A"/>
    <w:rsid w:val="00C94DD7"/>
    <w:rsid w:val="00C975EC"/>
    <w:rsid w:val="00C9768E"/>
    <w:rsid w:val="00C97CF6"/>
    <w:rsid w:val="00CA2747"/>
    <w:rsid w:val="00CA38C7"/>
    <w:rsid w:val="00CA3994"/>
    <w:rsid w:val="00CA3F53"/>
    <w:rsid w:val="00CA3FF1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320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9D0"/>
    <w:rsid w:val="00CC21DA"/>
    <w:rsid w:val="00CC2F16"/>
    <w:rsid w:val="00CC3A52"/>
    <w:rsid w:val="00CC4758"/>
    <w:rsid w:val="00CC47FD"/>
    <w:rsid w:val="00CD037B"/>
    <w:rsid w:val="00CD1CEC"/>
    <w:rsid w:val="00CD2795"/>
    <w:rsid w:val="00CD3365"/>
    <w:rsid w:val="00CD3674"/>
    <w:rsid w:val="00CD4577"/>
    <w:rsid w:val="00CD58A9"/>
    <w:rsid w:val="00CD68F3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07DD9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190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3D9"/>
    <w:rsid w:val="00D33655"/>
    <w:rsid w:val="00D34A1A"/>
    <w:rsid w:val="00D3597C"/>
    <w:rsid w:val="00D35980"/>
    <w:rsid w:val="00D36DF8"/>
    <w:rsid w:val="00D376EE"/>
    <w:rsid w:val="00D37D3B"/>
    <w:rsid w:val="00D4085A"/>
    <w:rsid w:val="00D422BC"/>
    <w:rsid w:val="00D4243C"/>
    <w:rsid w:val="00D42454"/>
    <w:rsid w:val="00D447F7"/>
    <w:rsid w:val="00D46B56"/>
    <w:rsid w:val="00D47248"/>
    <w:rsid w:val="00D505F5"/>
    <w:rsid w:val="00D50977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815"/>
    <w:rsid w:val="00D62B1B"/>
    <w:rsid w:val="00D637A9"/>
    <w:rsid w:val="00D65DFD"/>
    <w:rsid w:val="00D662A4"/>
    <w:rsid w:val="00D6692D"/>
    <w:rsid w:val="00D671C6"/>
    <w:rsid w:val="00D67376"/>
    <w:rsid w:val="00D701BE"/>
    <w:rsid w:val="00D702A5"/>
    <w:rsid w:val="00D70716"/>
    <w:rsid w:val="00D70A4C"/>
    <w:rsid w:val="00D71537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657C"/>
    <w:rsid w:val="00D77AA9"/>
    <w:rsid w:val="00D80884"/>
    <w:rsid w:val="00D81554"/>
    <w:rsid w:val="00D81C08"/>
    <w:rsid w:val="00D8423F"/>
    <w:rsid w:val="00D845CE"/>
    <w:rsid w:val="00D845F2"/>
    <w:rsid w:val="00D84A12"/>
    <w:rsid w:val="00D84E85"/>
    <w:rsid w:val="00D85E0A"/>
    <w:rsid w:val="00D87173"/>
    <w:rsid w:val="00D87492"/>
    <w:rsid w:val="00D87FAC"/>
    <w:rsid w:val="00D908F4"/>
    <w:rsid w:val="00D90D6D"/>
    <w:rsid w:val="00D911F5"/>
    <w:rsid w:val="00D915B5"/>
    <w:rsid w:val="00D92199"/>
    <w:rsid w:val="00D924C0"/>
    <w:rsid w:val="00D92DD0"/>
    <w:rsid w:val="00D92E5F"/>
    <w:rsid w:val="00D93583"/>
    <w:rsid w:val="00D94A3A"/>
    <w:rsid w:val="00D96554"/>
    <w:rsid w:val="00D96955"/>
    <w:rsid w:val="00D9709C"/>
    <w:rsid w:val="00D974C4"/>
    <w:rsid w:val="00D976DB"/>
    <w:rsid w:val="00DA032F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33B"/>
    <w:rsid w:val="00DB3F96"/>
    <w:rsid w:val="00DB4D1D"/>
    <w:rsid w:val="00DB506B"/>
    <w:rsid w:val="00DB55B5"/>
    <w:rsid w:val="00DB63F9"/>
    <w:rsid w:val="00DB6EFE"/>
    <w:rsid w:val="00DC21E7"/>
    <w:rsid w:val="00DC2CE7"/>
    <w:rsid w:val="00DC2D43"/>
    <w:rsid w:val="00DC3447"/>
    <w:rsid w:val="00DC39A3"/>
    <w:rsid w:val="00DC3C06"/>
    <w:rsid w:val="00DC4132"/>
    <w:rsid w:val="00DC469B"/>
    <w:rsid w:val="00DC4A78"/>
    <w:rsid w:val="00DC4C8C"/>
    <w:rsid w:val="00DC5F01"/>
    <w:rsid w:val="00DC60DD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77D"/>
    <w:rsid w:val="00DE59A1"/>
    <w:rsid w:val="00DE5C97"/>
    <w:rsid w:val="00DE5CEC"/>
    <w:rsid w:val="00DE643C"/>
    <w:rsid w:val="00DE690A"/>
    <w:rsid w:val="00DE707E"/>
    <w:rsid w:val="00DE7549"/>
    <w:rsid w:val="00DF065A"/>
    <w:rsid w:val="00DF0854"/>
    <w:rsid w:val="00DF2EAB"/>
    <w:rsid w:val="00DF331B"/>
    <w:rsid w:val="00DF382E"/>
    <w:rsid w:val="00DF4254"/>
    <w:rsid w:val="00DF43C4"/>
    <w:rsid w:val="00DF445A"/>
    <w:rsid w:val="00DF608A"/>
    <w:rsid w:val="00E02B15"/>
    <w:rsid w:val="00E035C4"/>
    <w:rsid w:val="00E04802"/>
    <w:rsid w:val="00E05D27"/>
    <w:rsid w:val="00E05E33"/>
    <w:rsid w:val="00E062E5"/>
    <w:rsid w:val="00E06466"/>
    <w:rsid w:val="00E0669B"/>
    <w:rsid w:val="00E07129"/>
    <w:rsid w:val="00E07704"/>
    <w:rsid w:val="00E07FB6"/>
    <w:rsid w:val="00E101C6"/>
    <w:rsid w:val="00E10B92"/>
    <w:rsid w:val="00E11BF3"/>
    <w:rsid w:val="00E11D90"/>
    <w:rsid w:val="00E125C8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279E4"/>
    <w:rsid w:val="00E27C8F"/>
    <w:rsid w:val="00E302BF"/>
    <w:rsid w:val="00E31CE7"/>
    <w:rsid w:val="00E3204B"/>
    <w:rsid w:val="00E32F3E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59D"/>
    <w:rsid w:val="00E51EFD"/>
    <w:rsid w:val="00E5211B"/>
    <w:rsid w:val="00E5226D"/>
    <w:rsid w:val="00E52366"/>
    <w:rsid w:val="00E52ADE"/>
    <w:rsid w:val="00E52C83"/>
    <w:rsid w:val="00E53B92"/>
    <w:rsid w:val="00E54161"/>
    <w:rsid w:val="00E54983"/>
    <w:rsid w:val="00E54F08"/>
    <w:rsid w:val="00E54F69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B2B"/>
    <w:rsid w:val="00E70B23"/>
    <w:rsid w:val="00E7163D"/>
    <w:rsid w:val="00E72EEB"/>
    <w:rsid w:val="00E747F7"/>
    <w:rsid w:val="00E750D5"/>
    <w:rsid w:val="00E7530A"/>
    <w:rsid w:val="00E77B9C"/>
    <w:rsid w:val="00E77FF8"/>
    <w:rsid w:val="00E8188C"/>
    <w:rsid w:val="00E81983"/>
    <w:rsid w:val="00E81C68"/>
    <w:rsid w:val="00E824F6"/>
    <w:rsid w:val="00E82530"/>
    <w:rsid w:val="00E82C3B"/>
    <w:rsid w:val="00E8328F"/>
    <w:rsid w:val="00E83722"/>
    <w:rsid w:val="00E83752"/>
    <w:rsid w:val="00E83C43"/>
    <w:rsid w:val="00E842E6"/>
    <w:rsid w:val="00E84E42"/>
    <w:rsid w:val="00E85111"/>
    <w:rsid w:val="00E8578A"/>
    <w:rsid w:val="00E86AA0"/>
    <w:rsid w:val="00E87592"/>
    <w:rsid w:val="00E87604"/>
    <w:rsid w:val="00E910A8"/>
    <w:rsid w:val="00E91F82"/>
    <w:rsid w:val="00E92A31"/>
    <w:rsid w:val="00E9371C"/>
    <w:rsid w:val="00E93D89"/>
    <w:rsid w:val="00E94246"/>
    <w:rsid w:val="00E94BCD"/>
    <w:rsid w:val="00E951D2"/>
    <w:rsid w:val="00E95AED"/>
    <w:rsid w:val="00E96AF9"/>
    <w:rsid w:val="00E9702A"/>
    <w:rsid w:val="00E97244"/>
    <w:rsid w:val="00EA0108"/>
    <w:rsid w:val="00EA024C"/>
    <w:rsid w:val="00EA069D"/>
    <w:rsid w:val="00EA081A"/>
    <w:rsid w:val="00EA0D4E"/>
    <w:rsid w:val="00EA125F"/>
    <w:rsid w:val="00EA12AF"/>
    <w:rsid w:val="00EA1B9A"/>
    <w:rsid w:val="00EA22A7"/>
    <w:rsid w:val="00EA2BFB"/>
    <w:rsid w:val="00EA2C6E"/>
    <w:rsid w:val="00EA2F98"/>
    <w:rsid w:val="00EA4CBA"/>
    <w:rsid w:val="00EA55D4"/>
    <w:rsid w:val="00EA5883"/>
    <w:rsid w:val="00EA6EB3"/>
    <w:rsid w:val="00EA7FB8"/>
    <w:rsid w:val="00EB0893"/>
    <w:rsid w:val="00EB17EC"/>
    <w:rsid w:val="00EB282D"/>
    <w:rsid w:val="00EB4C2C"/>
    <w:rsid w:val="00EB50AD"/>
    <w:rsid w:val="00EB5705"/>
    <w:rsid w:val="00EB6C39"/>
    <w:rsid w:val="00EC088F"/>
    <w:rsid w:val="00EC0F4E"/>
    <w:rsid w:val="00EC18BE"/>
    <w:rsid w:val="00EC1979"/>
    <w:rsid w:val="00EC1F68"/>
    <w:rsid w:val="00EC214F"/>
    <w:rsid w:val="00EC22F5"/>
    <w:rsid w:val="00EC3EEC"/>
    <w:rsid w:val="00EC43DF"/>
    <w:rsid w:val="00EC45D2"/>
    <w:rsid w:val="00EC4AD2"/>
    <w:rsid w:val="00EC4CFB"/>
    <w:rsid w:val="00EC5BDC"/>
    <w:rsid w:val="00EC6B4A"/>
    <w:rsid w:val="00EC6BED"/>
    <w:rsid w:val="00EC6D89"/>
    <w:rsid w:val="00EC70D6"/>
    <w:rsid w:val="00EC794F"/>
    <w:rsid w:val="00EC7C47"/>
    <w:rsid w:val="00ED0623"/>
    <w:rsid w:val="00ED157D"/>
    <w:rsid w:val="00ED1860"/>
    <w:rsid w:val="00ED1A06"/>
    <w:rsid w:val="00ED1CE3"/>
    <w:rsid w:val="00ED2DDB"/>
    <w:rsid w:val="00ED3981"/>
    <w:rsid w:val="00ED4E50"/>
    <w:rsid w:val="00ED572D"/>
    <w:rsid w:val="00ED72B5"/>
    <w:rsid w:val="00ED75C5"/>
    <w:rsid w:val="00ED7751"/>
    <w:rsid w:val="00EE02D9"/>
    <w:rsid w:val="00EE136C"/>
    <w:rsid w:val="00EE1C06"/>
    <w:rsid w:val="00EE2017"/>
    <w:rsid w:val="00EE3DAA"/>
    <w:rsid w:val="00EE4DF9"/>
    <w:rsid w:val="00EE5DCC"/>
    <w:rsid w:val="00EE60D6"/>
    <w:rsid w:val="00EE705D"/>
    <w:rsid w:val="00EE761E"/>
    <w:rsid w:val="00EF1079"/>
    <w:rsid w:val="00EF23BE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0453"/>
    <w:rsid w:val="00F1065C"/>
    <w:rsid w:val="00F10EC7"/>
    <w:rsid w:val="00F111B3"/>
    <w:rsid w:val="00F11385"/>
    <w:rsid w:val="00F11833"/>
    <w:rsid w:val="00F11CA3"/>
    <w:rsid w:val="00F11F1B"/>
    <w:rsid w:val="00F12A8B"/>
    <w:rsid w:val="00F134CD"/>
    <w:rsid w:val="00F13874"/>
    <w:rsid w:val="00F139EA"/>
    <w:rsid w:val="00F13AF7"/>
    <w:rsid w:val="00F140CF"/>
    <w:rsid w:val="00F143DF"/>
    <w:rsid w:val="00F14A62"/>
    <w:rsid w:val="00F15020"/>
    <w:rsid w:val="00F1507B"/>
    <w:rsid w:val="00F152D8"/>
    <w:rsid w:val="00F1588D"/>
    <w:rsid w:val="00F15B4D"/>
    <w:rsid w:val="00F15B55"/>
    <w:rsid w:val="00F16E86"/>
    <w:rsid w:val="00F21E10"/>
    <w:rsid w:val="00F2346F"/>
    <w:rsid w:val="00F251AD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44E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27D4"/>
    <w:rsid w:val="00F52AF7"/>
    <w:rsid w:val="00F53BE4"/>
    <w:rsid w:val="00F54962"/>
    <w:rsid w:val="00F550C7"/>
    <w:rsid w:val="00F551F3"/>
    <w:rsid w:val="00F55A0E"/>
    <w:rsid w:val="00F55D67"/>
    <w:rsid w:val="00F563C8"/>
    <w:rsid w:val="00F5647C"/>
    <w:rsid w:val="00F56A93"/>
    <w:rsid w:val="00F56CC5"/>
    <w:rsid w:val="00F56EB5"/>
    <w:rsid w:val="00F576F3"/>
    <w:rsid w:val="00F57AFF"/>
    <w:rsid w:val="00F60290"/>
    <w:rsid w:val="00F60EA2"/>
    <w:rsid w:val="00F60FCB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34B4"/>
    <w:rsid w:val="00F7509E"/>
    <w:rsid w:val="00F75868"/>
    <w:rsid w:val="00F772F0"/>
    <w:rsid w:val="00F7793B"/>
    <w:rsid w:val="00F81266"/>
    <w:rsid w:val="00F815E6"/>
    <w:rsid w:val="00F817BB"/>
    <w:rsid w:val="00F8210A"/>
    <w:rsid w:val="00F82671"/>
    <w:rsid w:val="00F83615"/>
    <w:rsid w:val="00F84A68"/>
    <w:rsid w:val="00F85054"/>
    <w:rsid w:val="00F8747A"/>
    <w:rsid w:val="00F875A4"/>
    <w:rsid w:val="00F90B8D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B7D6A"/>
    <w:rsid w:val="00FC06A0"/>
    <w:rsid w:val="00FC177F"/>
    <w:rsid w:val="00FC1E60"/>
    <w:rsid w:val="00FC2168"/>
    <w:rsid w:val="00FC3133"/>
    <w:rsid w:val="00FC32DE"/>
    <w:rsid w:val="00FC3CB7"/>
    <w:rsid w:val="00FC44C2"/>
    <w:rsid w:val="00FC4796"/>
    <w:rsid w:val="00FC4DCE"/>
    <w:rsid w:val="00FC534A"/>
    <w:rsid w:val="00FC5BCB"/>
    <w:rsid w:val="00FC5D87"/>
    <w:rsid w:val="00FC5E34"/>
    <w:rsid w:val="00FC5E9F"/>
    <w:rsid w:val="00FC66FD"/>
    <w:rsid w:val="00FC7DCE"/>
    <w:rsid w:val="00FC7F92"/>
    <w:rsid w:val="00FD0EB9"/>
    <w:rsid w:val="00FD1708"/>
    <w:rsid w:val="00FD2307"/>
    <w:rsid w:val="00FD23A2"/>
    <w:rsid w:val="00FD45F9"/>
    <w:rsid w:val="00FD45FF"/>
    <w:rsid w:val="00FD4878"/>
    <w:rsid w:val="00FD523E"/>
    <w:rsid w:val="00FD7385"/>
    <w:rsid w:val="00FE25EA"/>
    <w:rsid w:val="00FE2B0D"/>
    <w:rsid w:val="00FE367F"/>
    <w:rsid w:val="00FE37A6"/>
    <w:rsid w:val="00FE3B35"/>
    <w:rsid w:val="00FE453F"/>
    <w:rsid w:val="00FE4C9D"/>
    <w:rsid w:val="00FE5344"/>
    <w:rsid w:val="00FE5C5B"/>
    <w:rsid w:val="00FE6133"/>
    <w:rsid w:val="00FE7608"/>
    <w:rsid w:val="00FE7F36"/>
    <w:rsid w:val="00FF2101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D76B0C"/>
  <w15:docId w15:val="{7BF3593C-19F2-4AD5-8875-9D3FD76C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333D9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paragraph" w:styleId="af0">
    <w:name w:val="No Spacing"/>
    <w:uiPriority w:val="1"/>
    <w:qFormat/>
    <w:rsid w:val="00930B6E"/>
    <w:rPr>
      <w:rFonts w:eastAsiaTheme="minorHAnsi" w:cstheme="minorBidi"/>
      <w:sz w:val="28"/>
      <w:szCs w:val="22"/>
      <w:lang w:eastAsia="en-US"/>
    </w:rPr>
  </w:style>
  <w:style w:type="paragraph" w:styleId="af1">
    <w:name w:val="caption"/>
    <w:basedOn w:val="a"/>
    <w:next w:val="a"/>
    <w:unhideWhenUsed/>
    <w:qFormat/>
    <w:rsid w:val="00A14666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ugen\OneDrive\&#1044;&#1086;&#1082;&#1091;&#1084;&#1077;&#1085;&#1090;&#1099;\&#1053;&#1072;&#1089;&#1090;&#1088;&#1072;&#1080;&#1074;&#1072;&#1077;&#1084;&#1099;&#1077;%20&#1096;&#1072;&#1073;&#1083;&#1086;&#1085;&#1099;%20Office\&#1088;&#1072;&#1084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21D6A-E614-45AD-B893-1482AC7DC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рамка</Template>
  <TotalTime>191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Коренюк</dc:creator>
  <cp:lastModifiedBy>Пользователь</cp:lastModifiedBy>
  <cp:revision>49</cp:revision>
  <cp:lastPrinted>2018-04-06T11:32:00Z</cp:lastPrinted>
  <dcterms:created xsi:type="dcterms:W3CDTF">2025-03-17T11:20:00Z</dcterms:created>
  <dcterms:modified xsi:type="dcterms:W3CDTF">2025-04-04T09:05:00Z</dcterms:modified>
</cp:coreProperties>
</file>